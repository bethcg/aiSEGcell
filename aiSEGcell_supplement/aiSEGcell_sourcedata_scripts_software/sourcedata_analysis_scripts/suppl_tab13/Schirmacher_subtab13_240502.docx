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D56FC1" w:rsidRPr="00D56FC1" w14:paraId="16D8A516" w14:textId="77777777" w:rsidTr="00D56FC1">
        <w:trPr>
          <w:trHeight w:val="320"/>
        </w:trPr>
        <w:tc>
          <w:tcPr>
            <w:tcW w:w="1300" w:type="dxa"/>
            <w:noWrap/>
            <w:hideMark/>
          </w:tcPr>
          <w:p w14:paraId="56816145" w14:textId="5B940FE2" w:rsidR="00D56FC1" w:rsidRPr="00D56FC1" w:rsidRDefault="00D56FC1" w:rsidP="00D56FC1">
            <w:pPr>
              <w:pStyle w:val="CSDFigLegend"/>
              <w:rPr>
                <w:sz w:val="16"/>
                <w:szCs w:val="16"/>
              </w:rPr>
            </w:pPr>
            <w:r w:rsidRPr="00D56FC1">
              <w:rPr>
                <w:sz w:val="16"/>
                <w:szCs w:val="16"/>
              </w:rPr>
              <w:t>L</w:t>
            </w:r>
            <w:r w:rsidRPr="00D56FC1">
              <w:rPr>
                <w:sz w:val="16"/>
                <w:szCs w:val="16"/>
              </w:rPr>
              <w:t>oss</w:t>
            </w:r>
            <w:r>
              <w:rPr>
                <w:sz w:val="16"/>
                <w:szCs w:val="16"/>
              </w:rPr>
              <w:t xml:space="preserve"> </w:t>
            </w:r>
            <w:r w:rsidRPr="00D56FC1">
              <w:rPr>
                <w:sz w:val="16"/>
                <w:szCs w:val="16"/>
              </w:rPr>
              <w:t>weight</w:t>
            </w:r>
          </w:p>
        </w:tc>
        <w:tc>
          <w:tcPr>
            <w:tcW w:w="1300" w:type="dxa"/>
            <w:noWrap/>
            <w:hideMark/>
          </w:tcPr>
          <w:p w14:paraId="3C7D6C8F" w14:textId="77777777" w:rsidR="00D56FC1" w:rsidRPr="00D56FC1" w:rsidRDefault="00D56FC1" w:rsidP="00D56FC1">
            <w:pPr>
              <w:pStyle w:val="CSDFigLegend"/>
              <w:rPr>
                <w:sz w:val="16"/>
                <w:szCs w:val="16"/>
              </w:rPr>
            </w:pPr>
            <w:proofErr w:type="spellStart"/>
            <w:r w:rsidRPr="00D56FC1">
              <w:rPr>
                <w:sz w:val="16"/>
                <w:szCs w:val="16"/>
              </w:rPr>
              <w:t>lr</w:t>
            </w:r>
            <w:proofErr w:type="spellEnd"/>
          </w:p>
        </w:tc>
        <w:tc>
          <w:tcPr>
            <w:tcW w:w="1300" w:type="dxa"/>
            <w:noWrap/>
            <w:hideMark/>
          </w:tcPr>
          <w:p w14:paraId="32BA7148" w14:textId="77777777" w:rsidR="00D56FC1" w:rsidRPr="00D56FC1" w:rsidRDefault="00D56FC1" w:rsidP="00D56FC1">
            <w:pPr>
              <w:pStyle w:val="CSDFigLegend"/>
              <w:rPr>
                <w:sz w:val="16"/>
                <w:szCs w:val="16"/>
              </w:rPr>
            </w:pPr>
            <w:r w:rsidRPr="00D56FC1">
              <w:rPr>
                <w:sz w:val="16"/>
                <w:szCs w:val="16"/>
              </w:rPr>
              <w:t>t1=0.5</w:t>
            </w:r>
          </w:p>
        </w:tc>
        <w:tc>
          <w:tcPr>
            <w:tcW w:w="1300" w:type="dxa"/>
            <w:noWrap/>
            <w:hideMark/>
          </w:tcPr>
          <w:p w14:paraId="3598AE00" w14:textId="77777777" w:rsidR="00D56FC1" w:rsidRPr="00D56FC1" w:rsidRDefault="00D56FC1" w:rsidP="00D56FC1">
            <w:pPr>
              <w:pStyle w:val="CSDFigLegend"/>
              <w:rPr>
                <w:sz w:val="16"/>
                <w:szCs w:val="16"/>
              </w:rPr>
            </w:pPr>
            <w:r w:rsidRPr="00D56FC1">
              <w:rPr>
                <w:sz w:val="16"/>
                <w:szCs w:val="16"/>
              </w:rPr>
              <w:t>t1=0.55</w:t>
            </w:r>
          </w:p>
        </w:tc>
        <w:tc>
          <w:tcPr>
            <w:tcW w:w="1300" w:type="dxa"/>
            <w:noWrap/>
            <w:hideMark/>
          </w:tcPr>
          <w:p w14:paraId="3D57FD7B" w14:textId="77777777" w:rsidR="00D56FC1" w:rsidRPr="00D56FC1" w:rsidRDefault="00D56FC1" w:rsidP="00D56FC1">
            <w:pPr>
              <w:pStyle w:val="CSDFigLegend"/>
              <w:rPr>
                <w:sz w:val="16"/>
                <w:szCs w:val="16"/>
              </w:rPr>
            </w:pPr>
            <w:r w:rsidRPr="00D56FC1">
              <w:rPr>
                <w:sz w:val="16"/>
                <w:szCs w:val="16"/>
              </w:rPr>
              <w:t>t1=0.6</w:t>
            </w:r>
          </w:p>
        </w:tc>
        <w:tc>
          <w:tcPr>
            <w:tcW w:w="1300" w:type="dxa"/>
            <w:noWrap/>
            <w:hideMark/>
          </w:tcPr>
          <w:p w14:paraId="73A43C76" w14:textId="77777777" w:rsidR="00D56FC1" w:rsidRPr="00D56FC1" w:rsidRDefault="00D56FC1" w:rsidP="00D56FC1">
            <w:pPr>
              <w:pStyle w:val="CSDFigLegend"/>
              <w:rPr>
                <w:sz w:val="16"/>
                <w:szCs w:val="16"/>
              </w:rPr>
            </w:pPr>
            <w:r w:rsidRPr="00D56FC1">
              <w:rPr>
                <w:sz w:val="16"/>
                <w:szCs w:val="16"/>
              </w:rPr>
              <w:t>t1=0.65</w:t>
            </w:r>
          </w:p>
        </w:tc>
        <w:tc>
          <w:tcPr>
            <w:tcW w:w="1300" w:type="dxa"/>
            <w:noWrap/>
            <w:hideMark/>
          </w:tcPr>
          <w:p w14:paraId="7EB06077" w14:textId="77777777" w:rsidR="00D56FC1" w:rsidRPr="00D56FC1" w:rsidRDefault="00D56FC1" w:rsidP="00D56FC1">
            <w:pPr>
              <w:pStyle w:val="CSDFigLegend"/>
              <w:rPr>
                <w:sz w:val="16"/>
                <w:szCs w:val="16"/>
              </w:rPr>
            </w:pPr>
            <w:r w:rsidRPr="00D56FC1">
              <w:rPr>
                <w:sz w:val="16"/>
                <w:szCs w:val="16"/>
              </w:rPr>
              <w:t>t1=0.7</w:t>
            </w:r>
          </w:p>
        </w:tc>
        <w:tc>
          <w:tcPr>
            <w:tcW w:w="1300" w:type="dxa"/>
            <w:noWrap/>
            <w:hideMark/>
          </w:tcPr>
          <w:p w14:paraId="4F71C11F" w14:textId="77777777" w:rsidR="00D56FC1" w:rsidRPr="00D56FC1" w:rsidRDefault="00D56FC1" w:rsidP="00D56FC1">
            <w:pPr>
              <w:pStyle w:val="CSDFigLegend"/>
              <w:rPr>
                <w:sz w:val="16"/>
                <w:szCs w:val="16"/>
              </w:rPr>
            </w:pPr>
            <w:r w:rsidRPr="00D56FC1">
              <w:rPr>
                <w:sz w:val="16"/>
                <w:szCs w:val="16"/>
              </w:rPr>
              <w:t>t1=0.75</w:t>
            </w:r>
          </w:p>
        </w:tc>
        <w:tc>
          <w:tcPr>
            <w:tcW w:w="1300" w:type="dxa"/>
            <w:noWrap/>
            <w:hideMark/>
          </w:tcPr>
          <w:p w14:paraId="5A0AA0E5" w14:textId="77777777" w:rsidR="00D56FC1" w:rsidRPr="00D56FC1" w:rsidRDefault="00D56FC1" w:rsidP="00D56FC1">
            <w:pPr>
              <w:pStyle w:val="CSDFigLegend"/>
              <w:rPr>
                <w:sz w:val="16"/>
                <w:szCs w:val="16"/>
              </w:rPr>
            </w:pPr>
            <w:r w:rsidRPr="00D56FC1">
              <w:rPr>
                <w:sz w:val="16"/>
                <w:szCs w:val="16"/>
              </w:rPr>
              <w:t>t1=0.8</w:t>
            </w:r>
          </w:p>
        </w:tc>
        <w:tc>
          <w:tcPr>
            <w:tcW w:w="1300" w:type="dxa"/>
            <w:noWrap/>
            <w:hideMark/>
          </w:tcPr>
          <w:p w14:paraId="64CB5AD7" w14:textId="77777777" w:rsidR="00D56FC1" w:rsidRPr="00D56FC1" w:rsidRDefault="00D56FC1" w:rsidP="00D56FC1">
            <w:pPr>
              <w:pStyle w:val="CSDFigLegend"/>
              <w:rPr>
                <w:sz w:val="16"/>
                <w:szCs w:val="16"/>
              </w:rPr>
            </w:pPr>
            <w:r w:rsidRPr="00D56FC1">
              <w:rPr>
                <w:sz w:val="16"/>
                <w:szCs w:val="16"/>
              </w:rPr>
              <w:t>t1=0.85</w:t>
            </w:r>
          </w:p>
        </w:tc>
        <w:tc>
          <w:tcPr>
            <w:tcW w:w="1300" w:type="dxa"/>
            <w:noWrap/>
            <w:hideMark/>
          </w:tcPr>
          <w:p w14:paraId="6868C84A" w14:textId="77777777" w:rsidR="00D56FC1" w:rsidRPr="00D56FC1" w:rsidRDefault="00D56FC1" w:rsidP="00D56FC1">
            <w:pPr>
              <w:pStyle w:val="CSDFigLegend"/>
              <w:rPr>
                <w:sz w:val="16"/>
                <w:szCs w:val="16"/>
              </w:rPr>
            </w:pPr>
            <w:r w:rsidRPr="00D56FC1">
              <w:rPr>
                <w:sz w:val="16"/>
                <w:szCs w:val="16"/>
              </w:rPr>
              <w:t>t1=0.9</w:t>
            </w:r>
          </w:p>
        </w:tc>
      </w:tr>
      <w:tr w:rsidR="00D56FC1" w:rsidRPr="00D56FC1" w14:paraId="60754C26" w14:textId="77777777" w:rsidTr="00D56FC1">
        <w:trPr>
          <w:trHeight w:val="320"/>
        </w:trPr>
        <w:tc>
          <w:tcPr>
            <w:tcW w:w="1300" w:type="dxa"/>
            <w:noWrap/>
            <w:hideMark/>
          </w:tcPr>
          <w:p w14:paraId="10420D8B" w14:textId="77777777" w:rsidR="00D56FC1" w:rsidRPr="00D56FC1" w:rsidRDefault="00D56FC1" w:rsidP="00D56FC1">
            <w:pPr>
              <w:pStyle w:val="CSDFigLegend"/>
              <w:rPr>
                <w:sz w:val="16"/>
                <w:szCs w:val="16"/>
              </w:rPr>
            </w:pPr>
            <w:r w:rsidRPr="00D56FC1">
              <w:rPr>
                <w:sz w:val="16"/>
                <w:szCs w:val="16"/>
              </w:rPr>
              <w:t>1</w:t>
            </w:r>
          </w:p>
        </w:tc>
        <w:tc>
          <w:tcPr>
            <w:tcW w:w="1300" w:type="dxa"/>
            <w:noWrap/>
            <w:hideMark/>
          </w:tcPr>
          <w:p w14:paraId="510E4B16" w14:textId="77777777" w:rsidR="00D56FC1" w:rsidRPr="00D56FC1" w:rsidRDefault="00D56FC1" w:rsidP="00D56FC1">
            <w:pPr>
              <w:pStyle w:val="CSDFigLegend"/>
              <w:rPr>
                <w:sz w:val="16"/>
                <w:szCs w:val="16"/>
              </w:rPr>
            </w:pPr>
            <w:r w:rsidRPr="00D56FC1">
              <w:rPr>
                <w:sz w:val="16"/>
                <w:szCs w:val="16"/>
              </w:rPr>
              <w:t>5.00E-05</w:t>
            </w:r>
          </w:p>
        </w:tc>
        <w:tc>
          <w:tcPr>
            <w:tcW w:w="1300" w:type="dxa"/>
            <w:noWrap/>
            <w:hideMark/>
          </w:tcPr>
          <w:p w14:paraId="2C6370AC" w14:textId="77777777" w:rsidR="00D56FC1" w:rsidRPr="00D56FC1" w:rsidRDefault="00D56FC1" w:rsidP="00D56FC1">
            <w:pPr>
              <w:pStyle w:val="CSDFigLegend"/>
              <w:rPr>
                <w:sz w:val="16"/>
                <w:szCs w:val="16"/>
              </w:rPr>
            </w:pPr>
            <w:r w:rsidRPr="00D56FC1">
              <w:rPr>
                <w:sz w:val="16"/>
                <w:szCs w:val="16"/>
              </w:rPr>
              <w:t>0.932 ±0.020</w:t>
            </w:r>
          </w:p>
        </w:tc>
        <w:tc>
          <w:tcPr>
            <w:tcW w:w="1300" w:type="dxa"/>
            <w:noWrap/>
            <w:hideMark/>
          </w:tcPr>
          <w:p w14:paraId="7DE63C9D" w14:textId="77777777" w:rsidR="00D56FC1" w:rsidRPr="00D56FC1" w:rsidRDefault="00D56FC1" w:rsidP="00D56FC1">
            <w:pPr>
              <w:pStyle w:val="CSDFigLegend"/>
              <w:rPr>
                <w:sz w:val="16"/>
                <w:szCs w:val="16"/>
              </w:rPr>
            </w:pPr>
            <w:r w:rsidRPr="00D56FC1">
              <w:rPr>
                <w:sz w:val="16"/>
                <w:szCs w:val="16"/>
              </w:rPr>
              <w:t>0.915 ±0.025</w:t>
            </w:r>
          </w:p>
        </w:tc>
        <w:tc>
          <w:tcPr>
            <w:tcW w:w="1300" w:type="dxa"/>
            <w:noWrap/>
            <w:hideMark/>
          </w:tcPr>
          <w:p w14:paraId="04B053D7" w14:textId="77777777" w:rsidR="00D56FC1" w:rsidRPr="00D56FC1" w:rsidRDefault="00D56FC1" w:rsidP="00D56FC1">
            <w:pPr>
              <w:pStyle w:val="CSDFigLegend"/>
              <w:rPr>
                <w:sz w:val="16"/>
                <w:szCs w:val="16"/>
              </w:rPr>
            </w:pPr>
            <w:r w:rsidRPr="00D56FC1">
              <w:rPr>
                <w:sz w:val="16"/>
                <w:szCs w:val="16"/>
              </w:rPr>
              <w:t>0.894 ±0.024</w:t>
            </w:r>
          </w:p>
        </w:tc>
        <w:tc>
          <w:tcPr>
            <w:tcW w:w="1300" w:type="dxa"/>
            <w:noWrap/>
            <w:hideMark/>
          </w:tcPr>
          <w:p w14:paraId="7B8D1BDE" w14:textId="77777777" w:rsidR="00D56FC1" w:rsidRPr="00D56FC1" w:rsidRDefault="00D56FC1" w:rsidP="00D56FC1">
            <w:pPr>
              <w:pStyle w:val="CSDFigLegend"/>
              <w:rPr>
                <w:sz w:val="16"/>
                <w:szCs w:val="16"/>
              </w:rPr>
            </w:pPr>
            <w:r w:rsidRPr="00D56FC1">
              <w:rPr>
                <w:sz w:val="16"/>
                <w:szCs w:val="16"/>
              </w:rPr>
              <w:t>0.852 ±0.038</w:t>
            </w:r>
          </w:p>
        </w:tc>
        <w:tc>
          <w:tcPr>
            <w:tcW w:w="1300" w:type="dxa"/>
            <w:noWrap/>
            <w:hideMark/>
          </w:tcPr>
          <w:p w14:paraId="6F731FC3" w14:textId="77777777" w:rsidR="00D56FC1" w:rsidRPr="00D56FC1" w:rsidRDefault="00D56FC1" w:rsidP="00D56FC1">
            <w:pPr>
              <w:pStyle w:val="CSDFigLegend"/>
              <w:rPr>
                <w:sz w:val="16"/>
                <w:szCs w:val="16"/>
              </w:rPr>
            </w:pPr>
            <w:r w:rsidRPr="00D56FC1">
              <w:rPr>
                <w:sz w:val="16"/>
                <w:szCs w:val="16"/>
              </w:rPr>
              <w:t>0.781 ±0.038</w:t>
            </w:r>
          </w:p>
        </w:tc>
        <w:tc>
          <w:tcPr>
            <w:tcW w:w="1300" w:type="dxa"/>
            <w:noWrap/>
            <w:hideMark/>
          </w:tcPr>
          <w:p w14:paraId="2E966F4E" w14:textId="77777777" w:rsidR="00D56FC1" w:rsidRPr="00D56FC1" w:rsidRDefault="00D56FC1" w:rsidP="00D56FC1">
            <w:pPr>
              <w:pStyle w:val="CSDFigLegend"/>
              <w:rPr>
                <w:sz w:val="16"/>
                <w:szCs w:val="16"/>
              </w:rPr>
            </w:pPr>
            <w:r w:rsidRPr="00D56FC1">
              <w:rPr>
                <w:sz w:val="16"/>
                <w:szCs w:val="16"/>
              </w:rPr>
              <w:t>0.646 ±0.063</w:t>
            </w:r>
          </w:p>
        </w:tc>
        <w:tc>
          <w:tcPr>
            <w:tcW w:w="1300" w:type="dxa"/>
            <w:noWrap/>
            <w:hideMark/>
          </w:tcPr>
          <w:p w14:paraId="5C38D9BA" w14:textId="77777777" w:rsidR="00D56FC1" w:rsidRPr="00D56FC1" w:rsidRDefault="00D56FC1" w:rsidP="00D56FC1">
            <w:pPr>
              <w:pStyle w:val="CSDFigLegend"/>
              <w:rPr>
                <w:sz w:val="16"/>
                <w:szCs w:val="16"/>
              </w:rPr>
            </w:pPr>
            <w:r w:rsidRPr="00D56FC1">
              <w:rPr>
                <w:sz w:val="16"/>
                <w:szCs w:val="16"/>
              </w:rPr>
              <w:t>0.489 ±0.066</w:t>
            </w:r>
          </w:p>
        </w:tc>
        <w:tc>
          <w:tcPr>
            <w:tcW w:w="1300" w:type="dxa"/>
            <w:noWrap/>
            <w:hideMark/>
          </w:tcPr>
          <w:p w14:paraId="0C059EF9" w14:textId="77777777" w:rsidR="00D56FC1" w:rsidRPr="00D56FC1" w:rsidRDefault="00D56FC1" w:rsidP="00D56FC1">
            <w:pPr>
              <w:pStyle w:val="CSDFigLegend"/>
              <w:rPr>
                <w:sz w:val="16"/>
                <w:szCs w:val="16"/>
              </w:rPr>
            </w:pPr>
            <w:r w:rsidRPr="00D56FC1">
              <w:rPr>
                <w:sz w:val="16"/>
                <w:szCs w:val="16"/>
              </w:rPr>
              <w:t>0.290 ±0.054</w:t>
            </w:r>
          </w:p>
        </w:tc>
        <w:tc>
          <w:tcPr>
            <w:tcW w:w="1300" w:type="dxa"/>
            <w:noWrap/>
            <w:hideMark/>
          </w:tcPr>
          <w:p w14:paraId="4EB0673C" w14:textId="77777777" w:rsidR="00D56FC1" w:rsidRPr="00D56FC1" w:rsidRDefault="00D56FC1" w:rsidP="00D56FC1">
            <w:pPr>
              <w:pStyle w:val="CSDFigLegend"/>
              <w:rPr>
                <w:sz w:val="16"/>
                <w:szCs w:val="16"/>
              </w:rPr>
            </w:pPr>
            <w:r w:rsidRPr="00D56FC1">
              <w:rPr>
                <w:sz w:val="16"/>
                <w:szCs w:val="16"/>
              </w:rPr>
              <w:t>0.080 ±0.019</w:t>
            </w:r>
          </w:p>
        </w:tc>
      </w:tr>
      <w:tr w:rsidR="00D56FC1" w:rsidRPr="00D56FC1" w14:paraId="471BF588" w14:textId="77777777" w:rsidTr="00D56FC1">
        <w:trPr>
          <w:trHeight w:val="320"/>
        </w:trPr>
        <w:tc>
          <w:tcPr>
            <w:tcW w:w="1300" w:type="dxa"/>
            <w:noWrap/>
            <w:hideMark/>
          </w:tcPr>
          <w:p w14:paraId="0EF74877" w14:textId="77777777" w:rsidR="00D56FC1" w:rsidRPr="00D56FC1" w:rsidRDefault="00D56FC1" w:rsidP="00D56FC1">
            <w:pPr>
              <w:pStyle w:val="CSDFigLegend"/>
              <w:rPr>
                <w:sz w:val="16"/>
                <w:szCs w:val="16"/>
              </w:rPr>
            </w:pPr>
            <w:r w:rsidRPr="00D56FC1">
              <w:rPr>
                <w:sz w:val="16"/>
                <w:szCs w:val="16"/>
              </w:rPr>
              <w:t>2</w:t>
            </w:r>
          </w:p>
        </w:tc>
        <w:tc>
          <w:tcPr>
            <w:tcW w:w="1300" w:type="dxa"/>
            <w:noWrap/>
            <w:hideMark/>
          </w:tcPr>
          <w:p w14:paraId="3FA3BDF8" w14:textId="77777777" w:rsidR="00D56FC1" w:rsidRPr="00D56FC1" w:rsidRDefault="00D56FC1" w:rsidP="00D56FC1">
            <w:pPr>
              <w:pStyle w:val="CSDFigLegend"/>
              <w:rPr>
                <w:sz w:val="16"/>
                <w:szCs w:val="16"/>
              </w:rPr>
            </w:pPr>
            <w:r w:rsidRPr="00D56FC1">
              <w:rPr>
                <w:sz w:val="16"/>
                <w:szCs w:val="16"/>
              </w:rPr>
              <w:t>5.00E-05</w:t>
            </w:r>
          </w:p>
        </w:tc>
        <w:tc>
          <w:tcPr>
            <w:tcW w:w="1300" w:type="dxa"/>
            <w:noWrap/>
            <w:hideMark/>
          </w:tcPr>
          <w:p w14:paraId="07BBAA8A" w14:textId="77777777" w:rsidR="00D56FC1" w:rsidRPr="00D56FC1" w:rsidRDefault="00D56FC1" w:rsidP="00D56FC1">
            <w:pPr>
              <w:pStyle w:val="CSDFigLegend"/>
              <w:rPr>
                <w:sz w:val="16"/>
                <w:szCs w:val="16"/>
              </w:rPr>
            </w:pPr>
            <w:r w:rsidRPr="00D56FC1">
              <w:rPr>
                <w:sz w:val="16"/>
                <w:szCs w:val="16"/>
              </w:rPr>
              <w:t>0.932 ±0.030</w:t>
            </w:r>
          </w:p>
        </w:tc>
        <w:tc>
          <w:tcPr>
            <w:tcW w:w="1300" w:type="dxa"/>
            <w:noWrap/>
            <w:hideMark/>
          </w:tcPr>
          <w:p w14:paraId="458A22A2" w14:textId="77777777" w:rsidR="00D56FC1" w:rsidRPr="00D56FC1" w:rsidRDefault="00D56FC1" w:rsidP="00D56FC1">
            <w:pPr>
              <w:pStyle w:val="CSDFigLegend"/>
              <w:rPr>
                <w:sz w:val="16"/>
                <w:szCs w:val="16"/>
              </w:rPr>
            </w:pPr>
            <w:r w:rsidRPr="00D56FC1">
              <w:rPr>
                <w:sz w:val="16"/>
                <w:szCs w:val="16"/>
              </w:rPr>
              <w:t>0.919 ±0.029</w:t>
            </w:r>
          </w:p>
        </w:tc>
        <w:tc>
          <w:tcPr>
            <w:tcW w:w="1300" w:type="dxa"/>
            <w:noWrap/>
            <w:hideMark/>
          </w:tcPr>
          <w:p w14:paraId="5F5F8B06" w14:textId="77777777" w:rsidR="00D56FC1" w:rsidRPr="00D56FC1" w:rsidRDefault="00D56FC1" w:rsidP="00D56FC1">
            <w:pPr>
              <w:pStyle w:val="CSDFigLegend"/>
              <w:rPr>
                <w:sz w:val="16"/>
                <w:szCs w:val="16"/>
              </w:rPr>
            </w:pPr>
            <w:r w:rsidRPr="00D56FC1">
              <w:rPr>
                <w:sz w:val="16"/>
                <w:szCs w:val="16"/>
              </w:rPr>
              <w:t>0.903 ±0.027</w:t>
            </w:r>
          </w:p>
        </w:tc>
        <w:tc>
          <w:tcPr>
            <w:tcW w:w="1300" w:type="dxa"/>
            <w:noWrap/>
            <w:hideMark/>
          </w:tcPr>
          <w:p w14:paraId="6F654DC7" w14:textId="77777777" w:rsidR="00D56FC1" w:rsidRPr="00D56FC1" w:rsidRDefault="00D56FC1" w:rsidP="00D56FC1">
            <w:pPr>
              <w:pStyle w:val="CSDFigLegend"/>
              <w:rPr>
                <w:sz w:val="16"/>
                <w:szCs w:val="16"/>
              </w:rPr>
            </w:pPr>
            <w:r w:rsidRPr="00D56FC1">
              <w:rPr>
                <w:sz w:val="16"/>
                <w:szCs w:val="16"/>
              </w:rPr>
              <w:t>0.860 ±0.035</w:t>
            </w:r>
          </w:p>
        </w:tc>
        <w:tc>
          <w:tcPr>
            <w:tcW w:w="1300" w:type="dxa"/>
            <w:noWrap/>
            <w:hideMark/>
          </w:tcPr>
          <w:p w14:paraId="1C65BB03" w14:textId="77777777" w:rsidR="00D56FC1" w:rsidRPr="00D56FC1" w:rsidRDefault="00D56FC1" w:rsidP="00D56FC1">
            <w:pPr>
              <w:pStyle w:val="CSDFigLegend"/>
              <w:rPr>
                <w:sz w:val="16"/>
                <w:szCs w:val="16"/>
              </w:rPr>
            </w:pPr>
            <w:r w:rsidRPr="00D56FC1">
              <w:rPr>
                <w:sz w:val="16"/>
                <w:szCs w:val="16"/>
              </w:rPr>
              <w:t>0.799 ±0.043</w:t>
            </w:r>
          </w:p>
        </w:tc>
        <w:tc>
          <w:tcPr>
            <w:tcW w:w="1300" w:type="dxa"/>
            <w:noWrap/>
            <w:hideMark/>
          </w:tcPr>
          <w:p w14:paraId="05C43557" w14:textId="77777777" w:rsidR="00D56FC1" w:rsidRPr="00D56FC1" w:rsidRDefault="00D56FC1" w:rsidP="00D56FC1">
            <w:pPr>
              <w:pStyle w:val="CSDFigLegend"/>
              <w:rPr>
                <w:sz w:val="16"/>
                <w:szCs w:val="16"/>
              </w:rPr>
            </w:pPr>
            <w:r w:rsidRPr="00D56FC1">
              <w:rPr>
                <w:sz w:val="16"/>
                <w:szCs w:val="16"/>
              </w:rPr>
              <w:t>0.680 ±0.068</w:t>
            </w:r>
          </w:p>
        </w:tc>
        <w:tc>
          <w:tcPr>
            <w:tcW w:w="1300" w:type="dxa"/>
            <w:noWrap/>
            <w:hideMark/>
          </w:tcPr>
          <w:p w14:paraId="533EF683" w14:textId="77777777" w:rsidR="00D56FC1" w:rsidRPr="00D56FC1" w:rsidRDefault="00D56FC1" w:rsidP="00D56FC1">
            <w:pPr>
              <w:pStyle w:val="CSDFigLegend"/>
              <w:rPr>
                <w:sz w:val="16"/>
                <w:szCs w:val="16"/>
              </w:rPr>
            </w:pPr>
            <w:r w:rsidRPr="00D56FC1">
              <w:rPr>
                <w:sz w:val="16"/>
                <w:szCs w:val="16"/>
              </w:rPr>
              <w:t>0.515 ±0.069</w:t>
            </w:r>
          </w:p>
        </w:tc>
        <w:tc>
          <w:tcPr>
            <w:tcW w:w="1300" w:type="dxa"/>
            <w:noWrap/>
            <w:hideMark/>
          </w:tcPr>
          <w:p w14:paraId="3183EA5D" w14:textId="77777777" w:rsidR="00D56FC1" w:rsidRPr="00D56FC1" w:rsidRDefault="00D56FC1" w:rsidP="00D56FC1">
            <w:pPr>
              <w:pStyle w:val="CSDFigLegend"/>
              <w:rPr>
                <w:sz w:val="16"/>
                <w:szCs w:val="16"/>
              </w:rPr>
            </w:pPr>
            <w:r w:rsidRPr="00D56FC1">
              <w:rPr>
                <w:sz w:val="16"/>
                <w:szCs w:val="16"/>
              </w:rPr>
              <w:t>0.307 ±0.055</w:t>
            </w:r>
          </w:p>
        </w:tc>
        <w:tc>
          <w:tcPr>
            <w:tcW w:w="1300" w:type="dxa"/>
            <w:noWrap/>
            <w:hideMark/>
          </w:tcPr>
          <w:p w14:paraId="2CC2C568" w14:textId="77777777" w:rsidR="00D56FC1" w:rsidRPr="00D56FC1" w:rsidRDefault="00D56FC1" w:rsidP="00D56FC1">
            <w:pPr>
              <w:pStyle w:val="CSDFigLegend"/>
              <w:rPr>
                <w:sz w:val="16"/>
                <w:szCs w:val="16"/>
              </w:rPr>
            </w:pPr>
            <w:r w:rsidRPr="00D56FC1">
              <w:rPr>
                <w:sz w:val="16"/>
                <w:szCs w:val="16"/>
              </w:rPr>
              <w:t>0.090 ±0.024</w:t>
            </w:r>
          </w:p>
        </w:tc>
      </w:tr>
      <w:tr w:rsidR="00D56FC1" w:rsidRPr="00D56FC1" w14:paraId="72C074E8" w14:textId="77777777" w:rsidTr="00D56FC1">
        <w:trPr>
          <w:trHeight w:val="320"/>
        </w:trPr>
        <w:tc>
          <w:tcPr>
            <w:tcW w:w="1300" w:type="dxa"/>
            <w:noWrap/>
            <w:hideMark/>
          </w:tcPr>
          <w:p w14:paraId="16A73894" w14:textId="77777777" w:rsidR="00D56FC1" w:rsidRPr="00D56FC1" w:rsidRDefault="00D56FC1" w:rsidP="00D56FC1">
            <w:pPr>
              <w:pStyle w:val="CSDFigLegend"/>
              <w:rPr>
                <w:sz w:val="16"/>
                <w:szCs w:val="16"/>
              </w:rPr>
            </w:pPr>
            <w:r w:rsidRPr="00D56FC1">
              <w:rPr>
                <w:sz w:val="16"/>
                <w:szCs w:val="16"/>
              </w:rPr>
              <w:t>3</w:t>
            </w:r>
          </w:p>
        </w:tc>
        <w:tc>
          <w:tcPr>
            <w:tcW w:w="1300" w:type="dxa"/>
            <w:noWrap/>
            <w:hideMark/>
          </w:tcPr>
          <w:p w14:paraId="283234E6" w14:textId="77777777" w:rsidR="00D56FC1" w:rsidRPr="00D56FC1" w:rsidRDefault="00D56FC1" w:rsidP="00D56FC1">
            <w:pPr>
              <w:pStyle w:val="CSDFigLegend"/>
              <w:rPr>
                <w:sz w:val="16"/>
                <w:szCs w:val="16"/>
              </w:rPr>
            </w:pPr>
            <w:r w:rsidRPr="00D56FC1">
              <w:rPr>
                <w:sz w:val="16"/>
                <w:szCs w:val="16"/>
              </w:rPr>
              <w:t>5.00E-05</w:t>
            </w:r>
          </w:p>
        </w:tc>
        <w:tc>
          <w:tcPr>
            <w:tcW w:w="1300" w:type="dxa"/>
            <w:noWrap/>
            <w:hideMark/>
          </w:tcPr>
          <w:p w14:paraId="292418B3" w14:textId="77777777" w:rsidR="00D56FC1" w:rsidRPr="00D56FC1" w:rsidRDefault="00D56FC1" w:rsidP="00D56FC1">
            <w:pPr>
              <w:pStyle w:val="CSDFigLegend"/>
              <w:rPr>
                <w:sz w:val="16"/>
                <w:szCs w:val="16"/>
              </w:rPr>
            </w:pPr>
            <w:r w:rsidRPr="00D56FC1">
              <w:rPr>
                <w:sz w:val="16"/>
                <w:szCs w:val="16"/>
              </w:rPr>
              <w:t>0.925 ±0.018</w:t>
            </w:r>
          </w:p>
        </w:tc>
        <w:tc>
          <w:tcPr>
            <w:tcW w:w="1300" w:type="dxa"/>
            <w:noWrap/>
            <w:hideMark/>
          </w:tcPr>
          <w:p w14:paraId="68D446E5" w14:textId="77777777" w:rsidR="00D56FC1" w:rsidRPr="00D56FC1" w:rsidRDefault="00D56FC1" w:rsidP="00D56FC1">
            <w:pPr>
              <w:pStyle w:val="CSDFigLegend"/>
              <w:rPr>
                <w:sz w:val="16"/>
                <w:szCs w:val="16"/>
              </w:rPr>
            </w:pPr>
            <w:r w:rsidRPr="00D56FC1">
              <w:rPr>
                <w:sz w:val="16"/>
                <w:szCs w:val="16"/>
              </w:rPr>
              <w:t>0.917 ±0.015</w:t>
            </w:r>
          </w:p>
        </w:tc>
        <w:tc>
          <w:tcPr>
            <w:tcW w:w="1300" w:type="dxa"/>
            <w:noWrap/>
            <w:hideMark/>
          </w:tcPr>
          <w:p w14:paraId="32B09E0D" w14:textId="77777777" w:rsidR="00D56FC1" w:rsidRPr="00D56FC1" w:rsidRDefault="00D56FC1" w:rsidP="00D56FC1">
            <w:pPr>
              <w:pStyle w:val="CSDFigLegend"/>
              <w:rPr>
                <w:sz w:val="16"/>
                <w:szCs w:val="16"/>
              </w:rPr>
            </w:pPr>
            <w:r w:rsidRPr="00D56FC1">
              <w:rPr>
                <w:sz w:val="16"/>
                <w:szCs w:val="16"/>
              </w:rPr>
              <w:t>0.899 ±0.014</w:t>
            </w:r>
          </w:p>
        </w:tc>
        <w:tc>
          <w:tcPr>
            <w:tcW w:w="1300" w:type="dxa"/>
            <w:noWrap/>
            <w:hideMark/>
          </w:tcPr>
          <w:p w14:paraId="3CAC30EA" w14:textId="77777777" w:rsidR="00D56FC1" w:rsidRPr="00D56FC1" w:rsidRDefault="00D56FC1" w:rsidP="00D56FC1">
            <w:pPr>
              <w:pStyle w:val="CSDFigLegend"/>
              <w:rPr>
                <w:sz w:val="16"/>
                <w:szCs w:val="16"/>
              </w:rPr>
            </w:pPr>
            <w:r w:rsidRPr="00D56FC1">
              <w:rPr>
                <w:sz w:val="16"/>
                <w:szCs w:val="16"/>
              </w:rPr>
              <w:t>0.870 ±0.024</w:t>
            </w:r>
          </w:p>
        </w:tc>
        <w:tc>
          <w:tcPr>
            <w:tcW w:w="1300" w:type="dxa"/>
            <w:noWrap/>
            <w:hideMark/>
          </w:tcPr>
          <w:p w14:paraId="34DD52D5" w14:textId="77777777" w:rsidR="00D56FC1" w:rsidRPr="00D56FC1" w:rsidRDefault="00D56FC1" w:rsidP="00D56FC1">
            <w:pPr>
              <w:pStyle w:val="CSDFigLegend"/>
              <w:rPr>
                <w:b/>
                <w:sz w:val="16"/>
                <w:szCs w:val="16"/>
              </w:rPr>
            </w:pPr>
            <w:r w:rsidRPr="00D56FC1">
              <w:rPr>
                <w:b/>
                <w:sz w:val="16"/>
                <w:szCs w:val="16"/>
              </w:rPr>
              <w:t>0.830 ±0.022</w:t>
            </w:r>
          </w:p>
        </w:tc>
        <w:tc>
          <w:tcPr>
            <w:tcW w:w="1300" w:type="dxa"/>
            <w:noWrap/>
            <w:hideMark/>
          </w:tcPr>
          <w:p w14:paraId="29BF7658" w14:textId="77777777" w:rsidR="00D56FC1" w:rsidRPr="00D56FC1" w:rsidRDefault="00D56FC1" w:rsidP="00D56FC1">
            <w:pPr>
              <w:pStyle w:val="CSDFigLegend"/>
              <w:rPr>
                <w:b/>
                <w:sz w:val="16"/>
                <w:szCs w:val="16"/>
              </w:rPr>
            </w:pPr>
            <w:r w:rsidRPr="00D56FC1">
              <w:rPr>
                <w:b/>
                <w:sz w:val="16"/>
                <w:szCs w:val="16"/>
              </w:rPr>
              <w:t>0.740 ±0.031</w:t>
            </w:r>
          </w:p>
        </w:tc>
        <w:tc>
          <w:tcPr>
            <w:tcW w:w="1300" w:type="dxa"/>
            <w:noWrap/>
            <w:hideMark/>
          </w:tcPr>
          <w:p w14:paraId="312BD3F4" w14:textId="77777777" w:rsidR="00D56FC1" w:rsidRPr="00D56FC1" w:rsidRDefault="00D56FC1" w:rsidP="00D56FC1">
            <w:pPr>
              <w:pStyle w:val="CSDFigLegend"/>
              <w:rPr>
                <w:b/>
                <w:sz w:val="16"/>
                <w:szCs w:val="16"/>
              </w:rPr>
            </w:pPr>
            <w:r w:rsidRPr="00D56FC1">
              <w:rPr>
                <w:b/>
                <w:sz w:val="16"/>
                <w:szCs w:val="16"/>
              </w:rPr>
              <w:t>0.573 ±0.060</w:t>
            </w:r>
          </w:p>
        </w:tc>
        <w:tc>
          <w:tcPr>
            <w:tcW w:w="1300" w:type="dxa"/>
            <w:noWrap/>
            <w:hideMark/>
          </w:tcPr>
          <w:p w14:paraId="796F0424" w14:textId="77777777" w:rsidR="00D56FC1" w:rsidRPr="00D56FC1" w:rsidRDefault="00D56FC1" w:rsidP="00D56FC1">
            <w:pPr>
              <w:pStyle w:val="CSDFigLegend"/>
              <w:rPr>
                <w:sz w:val="16"/>
                <w:szCs w:val="16"/>
              </w:rPr>
            </w:pPr>
            <w:r w:rsidRPr="00D56FC1">
              <w:rPr>
                <w:sz w:val="16"/>
                <w:szCs w:val="16"/>
              </w:rPr>
              <w:t>0.345 ±0.058</w:t>
            </w:r>
          </w:p>
        </w:tc>
        <w:tc>
          <w:tcPr>
            <w:tcW w:w="1300" w:type="dxa"/>
            <w:noWrap/>
            <w:hideMark/>
          </w:tcPr>
          <w:p w14:paraId="32FEC460" w14:textId="77777777" w:rsidR="00D56FC1" w:rsidRPr="00D56FC1" w:rsidRDefault="00D56FC1" w:rsidP="00D56FC1">
            <w:pPr>
              <w:pStyle w:val="CSDFigLegend"/>
              <w:rPr>
                <w:sz w:val="16"/>
                <w:szCs w:val="16"/>
              </w:rPr>
            </w:pPr>
            <w:r w:rsidRPr="00D56FC1">
              <w:rPr>
                <w:sz w:val="16"/>
                <w:szCs w:val="16"/>
              </w:rPr>
              <w:t>0.109 ±0.029</w:t>
            </w:r>
          </w:p>
        </w:tc>
      </w:tr>
      <w:tr w:rsidR="00D56FC1" w:rsidRPr="00D56FC1" w14:paraId="3D18D57B" w14:textId="77777777" w:rsidTr="00D56FC1">
        <w:trPr>
          <w:trHeight w:val="320"/>
        </w:trPr>
        <w:tc>
          <w:tcPr>
            <w:tcW w:w="1300" w:type="dxa"/>
            <w:noWrap/>
            <w:hideMark/>
          </w:tcPr>
          <w:p w14:paraId="5C51E6E9" w14:textId="77777777" w:rsidR="00D56FC1" w:rsidRPr="00D56FC1" w:rsidRDefault="00D56FC1" w:rsidP="00D56FC1">
            <w:pPr>
              <w:pStyle w:val="CSDFigLegend"/>
              <w:rPr>
                <w:sz w:val="16"/>
                <w:szCs w:val="16"/>
              </w:rPr>
            </w:pPr>
            <w:r w:rsidRPr="00D56FC1">
              <w:rPr>
                <w:sz w:val="16"/>
                <w:szCs w:val="16"/>
              </w:rPr>
              <w:t>1</w:t>
            </w:r>
          </w:p>
        </w:tc>
        <w:tc>
          <w:tcPr>
            <w:tcW w:w="1300" w:type="dxa"/>
            <w:noWrap/>
            <w:hideMark/>
          </w:tcPr>
          <w:p w14:paraId="4D14516F" w14:textId="77777777" w:rsidR="00D56FC1" w:rsidRPr="00D56FC1" w:rsidRDefault="00D56FC1" w:rsidP="00D56FC1">
            <w:pPr>
              <w:pStyle w:val="CSDFigLegend"/>
              <w:rPr>
                <w:sz w:val="16"/>
                <w:szCs w:val="16"/>
              </w:rPr>
            </w:pPr>
            <w:r w:rsidRPr="00D56FC1">
              <w:rPr>
                <w:sz w:val="16"/>
                <w:szCs w:val="16"/>
              </w:rPr>
              <w:t>1.00E-05</w:t>
            </w:r>
          </w:p>
        </w:tc>
        <w:tc>
          <w:tcPr>
            <w:tcW w:w="1300" w:type="dxa"/>
            <w:noWrap/>
            <w:hideMark/>
          </w:tcPr>
          <w:p w14:paraId="1F84F288" w14:textId="77777777" w:rsidR="00D56FC1" w:rsidRPr="00D56FC1" w:rsidRDefault="00D56FC1" w:rsidP="00D56FC1">
            <w:pPr>
              <w:pStyle w:val="CSDFigLegend"/>
              <w:rPr>
                <w:sz w:val="16"/>
                <w:szCs w:val="16"/>
              </w:rPr>
            </w:pPr>
            <w:r w:rsidRPr="00D56FC1">
              <w:rPr>
                <w:sz w:val="16"/>
                <w:szCs w:val="16"/>
              </w:rPr>
              <w:t>0.937 ±0.024</w:t>
            </w:r>
          </w:p>
        </w:tc>
        <w:tc>
          <w:tcPr>
            <w:tcW w:w="1300" w:type="dxa"/>
            <w:noWrap/>
            <w:hideMark/>
          </w:tcPr>
          <w:p w14:paraId="4A5911C3" w14:textId="77777777" w:rsidR="00D56FC1" w:rsidRPr="00D56FC1" w:rsidRDefault="00D56FC1" w:rsidP="00D56FC1">
            <w:pPr>
              <w:pStyle w:val="CSDFigLegend"/>
              <w:rPr>
                <w:sz w:val="16"/>
                <w:szCs w:val="16"/>
              </w:rPr>
            </w:pPr>
            <w:r w:rsidRPr="00D56FC1">
              <w:rPr>
                <w:sz w:val="16"/>
                <w:szCs w:val="16"/>
              </w:rPr>
              <w:t>0.920 ±0.020</w:t>
            </w:r>
          </w:p>
        </w:tc>
        <w:tc>
          <w:tcPr>
            <w:tcW w:w="1300" w:type="dxa"/>
            <w:noWrap/>
            <w:hideMark/>
          </w:tcPr>
          <w:p w14:paraId="560B552F" w14:textId="77777777" w:rsidR="00D56FC1" w:rsidRPr="00D56FC1" w:rsidRDefault="00D56FC1" w:rsidP="00D56FC1">
            <w:pPr>
              <w:pStyle w:val="CSDFigLegend"/>
              <w:rPr>
                <w:sz w:val="16"/>
                <w:szCs w:val="16"/>
              </w:rPr>
            </w:pPr>
            <w:r w:rsidRPr="00D56FC1">
              <w:rPr>
                <w:sz w:val="16"/>
                <w:szCs w:val="16"/>
              </w:rPr>
              <w:t>0.899 ±0.020</w:t>
            </w:r>
          </w:p>
        </w:tc>
        <w:tc>
          <w:tcPr>
            <w:tcW w:w="1300" w:type="dxa"/>
            <w:noWrap/>
            <w:hideMark/>
          </w:tcPr>
          <w:p w14:paraId="0BCFC2C5" w14:textId="77777777" w:rsidR="00D56FC1" w:rsidRPr="00D56FC1" w:rsidRDefault="00D56FC1" w:rsidP="00D56FC1">
            <w:pPr>
              <w:pStyle w:val="CSDFigLegend"/>
              <w:rPr>
                <w:sz w:val="16"/>
                <w:szCs w:val="16"/>
              </w:rPr>
            </w:pPr>
            <w:r w:rsidRPr="00D56FC1">
              <w:rPr>
                <w:sz w:val="16"/>
                <w:szCs w:val="16"/>
              </w:rPr>
              <w:t>0.847 ±0.043</w:t>
            </w:r>
          </w:p>
        </w:tc>
        <w:tc>
          <w:tcPr>
            <w:tcW w:w="1300" w:type="dxa"/>
            <w:noWrap/>
            <w:hideMark/>
          </w:tcPr>
          <w:p w14:paraId="3C6FB91D" w14:textId="77777777" w:rsidR="00D56FC1" w:rsidRPr="00D56FC1" w:rsidRDefault="00D56FC1" w:rsidP="00D56FC1">
            <w:pPr>
              <w:pStyle w:val="CSDFigLegend"/>
              <w:rPr>
                <w:sz w:val="16"/>
                <w:szCs w:val="16"/>
              </w:rPr>
            </w:pPr>
            <w:r w:rsidRPr="00D56FC1">
              <w:rPr>
                <w:sz w:val="16"/>
                <w:szCs w:val="16"/>
              </w:rPr>
              <w:t>0.775 ±0.048</w:t>
            </w:r>
          </w:p>
        </w:tc>
        <w:tc>
          <w:tcPr>
            <w:tcW w:w="1300" w:type="dxa"/>
            <w:noWrap/>
            <w:hideMark/>
          </w:tcPr>
          <w:p w14:paraId="251D5432" w14:textId="77777777" w:rsidR="00D56FC1" w:rsidRPr="00D56FC1" w:rsidRDefault="00D56FC1" w:rsidP="00D56FC1">
            <w:pPr>
              <w:pStyle w:val="CSDFigLegend"/>
              <w:rPr>
                <w:sz w:val="16"/>
                <w:szCs w:val="16"/>
              </w:rPr>
            </w:pPr>
            <w:r w:rsidRPr="00D56FC1">
              <w:rPr>
                <w:sz w:val="16"/>
                <w:szCs w:val="16"/>
              </w:rPr>
              <w:t>0.657 ±0.069</w:t>
            </w:r>
          </w:p>
        </w:tc>
        <w:tc>
          <w:tcPr>
            <w:tcW w:w="1300" w:type="dxa"/>
            <w:noWrap/>
            <w:hideMark/>
          </w:tcPr>
          <w:p w14:paraId="7133C0A7" w14:textId="77777777" w:rsidR="00D56FC1" w:rsidRPr="00D56FC1" w:rsidRDefault="00D56FC1" w:rsidP="00D56FC1">
            <w:pPr>
              <w:pStyle w:val="CSDFigLegend"/>
              <w:rPr>
                <w:sz w:val="16"/>
                <w:szCs w:val="16"/>
              </w:rPr>
            </w:pPr>
            <w:r w:rsidRPr="00D56FC1">
              <w:rPr>
                <w:sz w:val="16"/>
                <w:szCs w:val="16"/>
              </w:rPr>
              <w:t>0.478 ±0.059</w:t>
            </w:r>
          </w:p>
        </w:tc>
        <w:tc>
          <w:tcPr>
            <w:tcW w:w="1300" w:type="dxa"/>
            <w:noWrap/>
            <w:hideMark/>
          </w:tcPr>
          <w:p w14:paraId="6972B33D" w14:textId="77777777" w:rsidR="00D56FC1" w:rsidRPr="00D56FC1" w:rsidRDefault="00D56FC1" w:rsidP="00D56FC1">
            <w:pPr>
              <w:pStyle w:val="CSDFigLegend"/>
              <w:rPr>
                <w:sz w:val="16"/>
                <w:szCs w:val="16"/>
              </w:rPr>
            </w:pPr>
            <w:r w:rsidRPr="00D56FC1">
              <w:rPr>
                <w:sz w:val="16"/>
                <w:szCs w:val="16"/>
              </w:rPr>
              <w:t>0.279 ±0.047</w:t>
            </w:r>
          </w:p>
        </w:tc>
        <w:tc>
          <w:tcPr>
            <w:tcW w:w="1300" w:type="dxa"/>
            <w:noWrap/>
            <w:hideMark/>
          </w:tcPr>
          <w:p w14:paraId="70530CA4" w14:textId="77777777" w:rsidR="00D56FC1" w:rsidRPr="00D56FC1" w:rsidRDefault="00D56FC1" w:rsidP="00D56FC1">
            <w:pPr>
              <w:pStyle w:val="CSDFigLegend"/>
              <w:rPr>
                <w:sz w:val="16"/>
                <w:szCs w:val="16"/>
              </w:rPr>
            </w:pPr>
            <w:r w:rsidRPr="00D56FC1">
              <w:rPr>
                <w:sz w:val="16"/>
                <w:szCs w:val="16"/>
              </w:rPr>
              <w:t>0.076 ±0.024</w:t>
            </w:r>
          </w:p>
        </w:tc>
      </w:tr>
      <w:tr w:rsidR="00D56FC1" w:rsidRPr="00D56FC1" w14:paraId="609EFACB" w14:textId="77777777" w:rsidTr="00D56FC1">
        <w:trPr>
          <w:trHeight w:val="320"/>
        </w:trPr>
        <w:tc>
          <w:tcPr>
            <w:tcW w:w="1300" w:type="dxa"/>
            <w:noWrap/>
            <w:hideMark/>
          </w:tcPr>
          <w:p w14:paraId="7CC2AAB8" w14:textId="77777777" w:rsidR="00D56FC1" w:rsidRPr="00D56FC1" w:rsidRDefault="00D56FC1" w:rsidP="00D56FC1">
            <w:pPr>
              <w:pStyle w:val="CSDFigLegend"/>
              <w:rPr>
                <w:sz w:val="16"/>
                <w:szCs w:val="16"/>
              </w:rPr>
            </w:pPr>
            <w:r w:rsidRPr="00D56FC1">
              <w:rPr>
                <w:sz w:val="16"/>
                <w:szCs w:val="16"/>
              </w:rPr>
              <w:t>2</w:t>
            </w:r>
          </w:p>
        </w:tc>
        <w:tc>
          <w:tcPr>
            <w:tcW w:w="1300" w:type="dxa"/>
            <w:noWrap/>
            <w:hideMark/>
          </w:tcPr>
          <w:p w14:paraId="531C4948" w14:textId="77777777" w:rsidR="00D56FC1" w:rsidRPr="00D56FC1" w:rsidRDefault="00D56FC1" w:rsidP="00D56FC1">
            <w:pPr>
              <w:pStyle w:val="CSDFigLegend"/>
              <w:rPr>
                <w:sz w:val="16"/>
                <w:szCs w:val="16"/>
              </w:rPr>
            </w:pPr>
            <w:r w:rsidRPr="00D56FC1">
              <w:rPr>
                <w:sz w:val="16"/>
                <w:szCs w:val="16"/>
              </w:rPr>
              <w:t>1.00E-05</w:t>
            </w:r>
          </w:p>
        </w:tc>
        <w:tc>
          <w:tcPr>
            <w:tcW w:w="1300" w:type="dxa"/>
            <w:noWrap/>
            <w:hideMark/>
          </w:tcPr>
          <w:p w14:paraId="7F343355" w14:textId="77777777" w:rsidR="00D56FC1" w:rsidRPr="00D56FC1" w:rsidRDefault="00D56FC1" w:rsidP="00D56FC1">
            <w:pPr>
              <w:pStyle w:val="CSDFigLegend"/>
              <w:rPr>
                <w:sz w:val="16"/>
                <w:szCs w:val="16"/>
              </w:rPr>
            </w:pPr>
            <w:r w:rsidRPr="00D56FC1">
              <w:rPr>
                <w:sz w:val="16"/>
                <w:szCs w:val="16"/>
              </w:rPr>
              <w:t>0.929 ±0.026</w:t>
            </w:r>
          </w:p>
        </w:tc>
        <w:tc>
          <w:tcPr>
            <w:tcW w:w="1300" w:type="dxa"/>
            <w:noWrap/>
            <w:hideMark/>
          </w:tcPr>
          <w:p w14:paraId="10A23E77" w14:textId="77777777" w:rsidR="00D56FC1" w:rsidRPr="00D56FC1" w:rsidRDefault="00D56FC1" w:rsidP="00D56FC1">
            <w:pPr>
              <w:pStyle w:val="CSDFigLegend"/>
              <w:rPr>
                <w:sz w:val="16"/>
                <w:szCs w:val="16"/>
              </w:rPr>
            </w:pPr>
            <w:r w:rsidRPr="00D56FC1">
              <w:rPr>
                <w:sz w:val="16"/>
                <w:szCs w:val="16"/>
              </w:rPr>
              <w:t>0.918 ±0.029</w:t>
            </w:r>
          </w:p>
        </w:tc>
        <w:tc>
          <w:tcPr>
            <w:tcW w:w="1300" w:type="dxa"/>
            <w:noWrap/>
            <w:hideMark/>
          </w:tcPr>
          <w:p w14:paraId="3B431500" w14:textId="77777777" w:rsidR="00D56FC1" w:rsidRPr="00D56FC1" w:rsidRDefault="00D56FC1" w:rsidP="00D56FC1">
            <w:pPr>
              <w:pStyle w:val="CSDFigLegend"/>
              <w:rPr>
                <w:sz w:val="16"/>
                <w:szCs w:val="16"/>
              </w:rPr>
            </w:pPr>
            <w:r w:rsidRPr="00D56FC1">
              <w:rPr>
                <w:sz w:val="16"/>
                <w:szCs w:val="16"/>
              </w:rPr>
              <w:t>0.901 ±0.024</w:t>
            </w:r>
          </w:p>
        </w:tc>
        <w:tc>
          <w:tcPr>
            <w:tcW w:w="1300" w:type="dxa"/>
            <w:noWrap/>
            <w:hideMark/>
          </w:tcPr>
          <w:p w14:paraId="17897C91" w14:textId="77777777" w:rsidR="00D56FC1" w:rsidRPr="00D56FC1" w:rsidRDefault="00D56FC1" w:rsidP="00D56FC1">
            <w:pPr>
              <w:pStyle w:val="CSDFigLegend"/>
              <w:rPr>
                <w:sz w:val="16"/>
                <w:szCs w:val="16"/>
              </w:rPr>
            </w:pPr>
            <w:r w:rsidRPr="00D56FC1">
              <w:rPr>
                <w:sz w:val="16"/>
                <w:szCs w:val="16"/>
              </w:rPr>
              <w:t>0.864 ±0.025</w:t>
            </w:r>
          </w:p>
        </w:tc>
        <w:tc>
          <w:tcPr>
            <w:tcW w:w="1300" w:type="dxa"/>
            <w:noWrap/>
            <w:hideMark/>
          </w:tcPr>
          <w:p w14:paraId="107C78CE" w14:textId="77777777" w:rsidR="00D56FC1" w:rsidRPr="00D56FC1" w:rsidRDefault="00D56FC1" w:rsidP="00D56FC1">
            <w:pPr>
              <w:pStyle w:val="CSDFigLegend"/>
              <w:rPr>
                <w:sz w:val="16"/>
                <w:szCs w:val="16"/>
              </w:rPr>
            </w:pPr>
            <w:r w:rsidRPr="00D56FC1">
              <w:rPr>
                <w:sz w:val="16"/>
                <w:szCs w:val="16"/>
              </w:rPr>
              <w:t>0.818 ±0.040</w:t>
            </w:r>
          </w:p>
        </w:tc>
        <w:tc>
          <w:tcPr>
            <w:tcW w:w="1300" w:type="dxa"/>
            <w:noWrap/>
            <w:hideMark/>
          </w:tcPr>
          <w:p w14:paraId="12333E2C" w14:textId="77777777" w:rsidR="00D56FC1" w:rsidRPr="00D56FC1" w:rsidRDefault="00D56FC1" w:rsidP="00D56FC1">
            <w:pPr>
              <w:pStyle w:val="CSDFigLegend"/>
              <w:rPr>
                <w:sz w:val="16"/>
                <w:szCs w:val="16"/>
              </w:rPr>
            </w:pPr>
            <w:r w:rsidRPr="00D56FC1">
              <w:rPr>
                <w:sz w:val="16"/>
                <w:szCs w:val="16"/>
              </w:rPr>
              <w:t>0.716 ±0.053</w:t>
            </w:r>
          </w:p>
        </w:tc>
        <w:tc>
          <w:tcPr>
            <w:tcW w:w="1300" w:type="dxa"/>
            <w:noWrap/>
            <w:hideMark/>
          </w:tcPr>
          <w:p w14:paraId="52E4CE76" w14:textId="77777777" w:rsidR="00D56FC1" w:rsidRPr="00D56FC1" w:rsidRDefault="00D56FC1" w:rsidP="00D56FC1">
            <w:pPr>
              <w:pStyle w:val="CSDFigLegend"/>
              <w:rPr>
                <w:sz w:val="16"/>
                <w:szCs w:val="16"/>
              </w:rPr>
            </w:pPr>
            <w:r w:rsidRPr="00D56FC1">
              <w:rPr>
                <w:sz w:val="16"/>
                <w:szCs w:val="16"/>
              </w:rPr>
              <w:t>0.560 ±0.053</w:t>
            </w:r>
          </w:p>
        </w:tc>
        <w:tc>
          <w:tcPr>
            <w:tcW w:w="1300" w:type="dxa"/>
            <w:noWrap/>
            <w:hideMark/>
          </w:tcPr>
          <w:p w14:paraId="2ED172B7" w14:textId="77777777" w:rsidR="00D56FC1" w:rsidRPr="00D56FC1" w:rsidRDefault="00D56FC1" w:rsidP="00D56FC1">
            <w:pPr>
              <w:pStyle w:val="CSDFigLegend"/>
              <w:rPr>
                <w:b/>
                <w:sz w:val="16"/>
                <w:szCs w:val="16"/>
              </w:rPr>
            </w:pPr>
            <w:r w:rsidRPr="00D56FC1">
              <w:rPr>
                <w:b/>
                <w:sz w:val="16"/>
                <w:szCs w:val="16"/>
              </w:rPr>
              <w:t>0.348 ±0.068</w:t>
            </w:r>
          </w:p>
        </w:tc>
        <w:tc>
          <w:tcPr>
            <w:tcW w:w="1300" w:type="dxa"/>
            <w:noWrap/>
            <w:hideMark/>
          </w:tcPr>
          <w:p w14:paraId="342A94E6" w14:textId="77777777" w:rsidR="00D56FC1" w:rsidRPr="00D56FC1" w:rsidRDefault="00D56FC1" w:rsidP="00D56FC1">
            <w:pPr>
              <w:pStyle w:val="CSDFigLegend"/>
              <w:rPr>
                <w:sz w:val="16"/>
                <w:szCs w:val="16"/>
              </w:rPr>
            </w:pPr>
            <w:r w:rsidRPr="00D56FC1">
              <w:rPr>
                <w:sz w:val="16"/>
                <w:szCs w:val="16"/>
              </w:rPr>
              <w:t>0.106 ±0.045</w:t>
            </w:r>
          </w:p>
        </w:tc>
      </w:tr>
      <w:tr w:rsidR="00D56FC1" w:rsidRPr="00D56FC1" w14:paraId="203D8B87" w14:textId="77777777" w:rsidTr="00D56FC1">
        <w:trPr>
          <w:trHeight w:val="320"/>
        </w:trPr>
        <w:tc>
          <w:tcPr>
            <w:tcW w:w="1300" w:type="dxa"/>
            <w:noWrap/>
            <w:hideMark/>
          </w:tcPr>
          <w:p w14:paraId="4E082346" w14:textId="77777777" w:rsidR="00D56FC1" w:rsidRPr="00D56FC1" w:rsidRDefault="00D56FC1" w:rsidP="00D56FC1">
            <w:pPr>
              <w:pStyle w:val="CSDFigLegend"/>
              <w:rPr>
                <w:sz w:val="16"/>
                <w:szCs w:val="16"/>
              </w:rPr>
            </w:pPr>
            <w:r w:rsidRPr="00D56FC1">
              <w:rPr>
                <w:sz w:val="16"/>
                <w:szCs w:val="16"/>
              </w:rPr>
              <w:t>3</w:t>
            </w:r>
          </w:p>
        </w:tc>
        <w:tc>
          <w:tcPr>
            <w:tcW w:w="1300" w:type="dxa"/>
            <w:noWrap/>
            <w:hideMark/>
          </w:tcPr>
          <w:p w14:paraId="293E12FE" w14:textId="77777777" w:rsidR="00D56FC1" w:rsidRPr="00D56FC1" w:rsidRDefault="00D56FC1" w:rsidP="00D56FC1">
            <w:pPr>
              <w:pStyle w:val="CSDFigLegend"/>
              <w:rPr>
                <w:sz w:val="16"/>
                <w:szCs w:val="16"/>
              </w:rPr>
            </w:pPr>
            <w:r w:rsidRPr="00D56FC1">
              <w:rPr>
                <w:sz w:val="16"/>
                <w:szCs w:val="16"/>
              </w:rPr>
              <w:t>1.00E-05</w:t>
            </w:r>
          </w:p>
        </w:tc>
        <w:tc>
          <w:tcPr>
            <w:tcW w:w="1300" w:type="dxa"/>
            <w:noWrap/>
            <w:hideMark/>
          </w:tcPr>
          <w:p w14:paraId="4D6B5697" w14:textId="77777777" w:rsidR="00D56FC1" w:rsidRPr="00D56FC1" w:rsidRDefault="00D56FC1" w:rsidP="00D56FC1">
            <w:pPr>
              <w:pStyle w:val="CSDFigLegend"/>
              <w:rPr>
                <w:sz w:val="16"/>
                <w:szCs w:val="16"/>
              </w:rPr>
            </w:pPr>
            <w:r w:rsidRPr="00D56FC1">
              <w:rPr>
                <w:sz w:val="16"/>
                <w:szCs w:val="16"/>
              </w:rPr>
              <w:t>0.924 ±0.022</w:t>
            </w:r>
          </w:p>
        </w:tc>
        <w:tc>
          <w:tcPr>
            <w:tcW w:w="1300" w:type="dxa"/>
            <w:noWrap/>
            <w:hideMark/>
          </w:tcPr>
          <w:p w14:paraId="29E5C12A" w14:textId="77777777" w:rsidR="00D56FC1" w:rsidRPr="00D56FC1" w:rsidRDefault="00D56FC1" w:rsidP="00D56FC1">
            <w:pPr>
              <w:pStyle w:val="CSDFigLegend"/>
              <w:rPr>
                <w:sz w:val="16"/>
                <w:szCs w:val="16"/>
              </w:rPr>
            </w:pPr>
            <w:r w:rsidRPr="00D56FC1">
              <w:rPr>
                <w:sz w:val="16"/>
                <w:szCs w:val="16"/>
              </w:rPr>
              <w:t>0.909 ±0.023</w:t>
            </w:r>
          </w:p>
        </w:tc>
        <w:tc>
          <w:tcPr>
            <w:tcW w:w="1300" w:type="dxa"/>
            <w:noWrap/>
            <w:hideMark/>
          </w:tcPr>
          <w:p w14:paraId="6E3027B8" w14:textId="77777777" w:rsidR="00D56FC1" w:rsidRPr="00D56FC1" w:rsidRDefault="00D56FC1" w:rsidP="00D56FC1">
            <w:pPr>
              <w:pStyle w:val="CSDFigLegend"/>
              <w:rPr>
                <w:sz w:val="16"/>
                <w:szCs w:val="16"/>
              </w:rPr>
            </w:pPr>
            <w:r w:rsidRPr="00D56FC1">
              <w:rPr>
                <w:sz w:val="16"/>
                <w:szCs w:val="16"/>
              </w:rPr>
              <w:t>0.890 ±0.019</w:t>
            </w:r>
          </w:p>
        </w:tc>
        <w:tc>
          <w:tcPr>
            <w:tcW w:w="1300" w:type="dxa"/>
            <w:noWrap/>
            <w:hideMark/>
          </w:tcPr>
          <w:p w14:paraId="4870B847" w14:textId="77777777" w:rsidR="00D56FC1" w:rsidRPr="00D56FC1" w:rsidRDefault="00D56FC1" w:rsidP="00D56FC1">
            <w:pPr>
              <w:pStyle w:val="CSDFigLegend"/>
              <w:rPr>
                <w:sz w:val="16"/>
                <w:szCs w:val="16"/>
              </w:rPr>
            </w:pPr>
            <w:r w:rsidRPr="00D56FC1">
              <w:rPr>
                <w:sz w:val="16"/>
                <w:szCs w:val="16"/>
              </w:rPr>
              <w:t>0.854 ±0.037</w:t>
            </w:r>
          </w:p>
        </w:tc>
        <w:tc>
          <w:tcPr>
            <w:tcW w:w="1300" w:type="dxa"/>
            <w:noWrap/>
            <w:hideMark/>
          </w:tcPr>
          <w:p w14:paraId="275A4DFE" w14:textId="77777777" w:rsidR="00D56FC1" w:rsidRPr="00D56FC1" w:rsidRDefault="00D56FC1" w:rsidP="00D56FC1">
            <w:pPr>
              <w:pStyle w:val="CSDFigLegend"/>
              <w:rPr>
                <w:sz w:val="16"/>
                <w:szCs w:val="16"/>
              </w:rPr>
            </w:pPr>
            <w:r w:rsidRPr="00D56FC1">
              <w:rPr>
                <w:sz w:val="16"/>
                <w:szCs w:val="16"/>
              </w:rPr>
              <w:t>0.810 ±0.038</w:t>
            </w:r>
          </w:p>
        </w:tc>
        <w:tc>
          <w:tcPr>
            <w:tcW w:w="1300" w:type="dxa"/>
            <w:noWrap/>
            <w:hideMark/>
          </w:tcPr>
          <w:p w14:paraId="4E6EC6B7" w14:textId="77777777" w:rsidR="00D56FC1" w:rsidRPr="00D56FC1" w:rsidRDefault="00D56FC1" w:rsidP="00D56FC1">
            <w:pPr>
              <w:pStyle w:val="CSDFigLegend"/>
              <w:rPr>
                <w:sz w:val="16"/>
                <w:szCs w:val="16"/>
              </w:rPr>
            </w:pPr>
            <w:r w:rsidRPr="00D56FC1">
              <w:rPr>
                <w:sz w:val="16"/>
                <w:szCs w:val="16"/>
              </w:rPr>
              <w:t>0.709 ±0.038</w:t>
            </w:r>
          </w:p>
        </w:tc>
        <w:tc>
          <w:tcPr>
            <w:tcW w:w="1300" w:type="dxa"/>
            <w:noWrap/>
            <w:hideMark/>
          </w:tcPr>
          <w:p w14:paraId="0ACA323A" w14:textId="77777777" w:rsidR="00D56FC1" w:rsidRPr="00D56FC1" w:rsidRDefault="00D56FC1" w:rsidP="00D56FC1">
            <w:pPr>
              <w:pStyle w:val="CSDFigLegend"/>
              <w:rPr>
                <w:sz w:val="16"/>
                <w:szCs w:val="16"/>
              </w:rPr>
            </w:pPr>
            <w:r w:rsidRPr="00D56FC1">
              <w:rPr>
                <w:sz w:val="16"/>
                <w:szCs w:val="16"/>
              </w:rPr>
              <w:t>0.537 ±0.045</w:t>
            </w:r>
          </w:p>
        </w:tc>
        <w:tc>
          <w:tcPr>
            <w:tcW w:w="1300" w:type="dxa"/>
            <w:noWrap/>
            <w:hideMark/>
          </w:tcPr>
          <w:p w14:paraId="09F58316" w14:textId="77777777" w:rsidR="00D56FC1" w:rsidRPr="00D56FC1" w:rsidRDefault="00D56FC1" w:rsidP="00D56FC1">
            <w:pPr>
              <w:pStyle w:val="CSDFigLegend"/>
              <w:rPr>
                <w:sz w:val="16"/>
                <w:szCs w:val="16"/>
              </w:rPr>
            </w:pPr>
            <w:r w:rsidRPr="00D56FC1">
              <w:rPr>
                <w:sz w:val="16"/>
                <w:szCs w:val="16"/>
              </w:rPr>
              <w:t>0.283 ±0.051</w:t>
            </w:r>
          </w:p>
        </w:tc>
        <w:tc>
          <w:tcPr>
            <w:tcW w:w="1300" w:type="dxa"/>
            <w:noWrap/>
            <w:hideMark/>
          </w:tcPr>
          <w:p w14:paraId="2AB29652" w14:textId="77777777" w:rsidR="00D56FC1" w:rsidRPr="00D56FC1" w:rsidRDefault="00D56FC1" w:rsidP="00D56FC1">
            <w:pPr>
              <w:pStyle w:val="CSDFigLegend"/>
              <w:rPr>
                <w:sz w:val="16"/>
                <w:szCs w:val="16"/>
              </w:rPr>
            </w:pPr>
            <w:r w:rsidRPr="00D56FC1">
              <w:rPr>
                <w:sz w:val="16"/>
                <w:szCs w:val="16"/>
              </w:rPr>
              <w:t>0.084 ±0.037</w:t>
            </w:r>
          </w:p>
        </w:tc>
      </w:tr>
      <w:tr w:rsidR="00D56FC1" w:rsidRPr="00D56FC1" w14:paraId="01A63FA6" w14:textId="77777777" w:rsidTr="00D56FC1">
        <w:trPr>
          <w:trHeight w:val="320"/>
        </w:trPr>
        <w:tc>
          <w:tcPr>
            <w:tcW w:w="1300" w:type="dxa"/>
            <w:noWrap/>
            <w:hideMark/>
          </w:tcPr>
          <w:p w14:paraId="741E754F" w14:textId="77777777" w:rsidR="00D56FC1" w:rsidRPr="00D56FC1" w:rsidRDefault="00D56FC1" w:rsidP="00D56FC1">
            <w:pPr>
              <w:pStyle w:val="CSDFigLegend"/>
              <w:rPr>
                <w:sz w:val="16"/>
                <w:szCs w:val="16"/>
              </w:rPr>
            </w:pPr>
            <w:r w:rsidRPr="00D56FC1">
              <w:rPr>
                <w:sz w:val="16"/>
                <w:szCs w:val="16"/>
              </w:rPr>
              <w:t>1</w:t>
            </w:r>
          </w:p>
        </w:tc>
        <w:tc>
          <w:tcPr>
            <w:tcW w:w="1300" w:type="dxa"/>
            <w:noWrap/>
            <w:hideMark/>
          </w:tcPr>
          <w:p w14:paraId="4F874B8A" w14:textId="77777777" w:rsidR="00D56FC1" w:rsidRPr="00D56FC1" w:rsidRDefault="00D56FC1" w:rsidP="00D56FC1">
            <w:pPr>
              <w:pStyle w:val="CSDFigLegend"/>
              <w:rPr>
                <w:sz w:val="16"/>
                <w:szCs w:val="16"/>
              </w:rPr>
            </w:pPr>
            <w:r w:rsidRPr="00D56FC1">
              <w:rPr>
                <w:sz w:val="16"/>
                <w:szCs w:val="16"/>
              </w:rPr>
              <w:t>5.00E-06</w:t>
            </w:r>
          </w:p>
        </w:tc>
        <w:tc>
          <w:tcPr>
            <w:tcW w:w="1300" w:type="dxa"/>
            <w:noWrap/>
            <w:hideMark/>
          </w:tcPr>
          <w:p w14:paraId="1469BFEE" w14:textId="77777777" w:rsidR="00D56FC1" w:rsidRPr="00D56FC1" w:rsidRDefault="00D56FC1" w:rsidP="00D56FC1">
            <w:pPr>
              <w:pStyle w:val="CSDFigLegend"/>
              <w:rPr>
                <w:sz w:val="16"/>
                <w:szCs w:val="16"/>
              </w:rPr>
            </w:pPr>
            <w:r w:rsidRPr="00D56FC1">
              <w:rPr>
                <w:sz w:val="16"/>
                <w:szCs w:val="16"/>
              </w:rPr>
              <w:t>0.931 ±0.018</w:t>
            </w:r>
          </w:p>
        </w:tc>
        <w:tc>
          <w:tcPr>
            <w:tcW w:w="1300" w:type="dxa"/>
            <w:noWrap/>
            <w:hideMark/>
          </w:tcPr>
          <w:p w14:paraId="37F4DC49" w14:textId="77777777" w:rsidR="00D56FC1" w:rsidRPr="00D56FC1" w:rsidRDefault="00D56FC1" w:rsidP="00D56FC1">
            <w:pPr>
              <w:pStyle w:val="CSDFigLegend"/>
              <w:rPr>
                <w:sz w:val="16"/>
                <w:szCs w:val="16"/>
              </w:rPr>
            </w:pPr>
            <w:r w:rsidRPr="00D56FC1">
              <w:rPr>
                <w:sz w:val="16"/>
                <w:szCs w:val="16"/>
              </w:rPr>
              <w:t>0.918 ±0.022</w:t>
            </w:r>
          </w:p>
        </w:tc>
        <w:tc>
          <w:tcPr>
            <w:tcW w:w="1300" w:type="dxa"/>
            <w:noWrap/>
            <w:hideMark/>
          </w:tcPr>
          <w:p w14:paraId="47B3B9A8" w14:textId="77777777" w:rsidR="00D56FC1" w:rsidRPr="00D56FC1" w:rsidRDefault="00D56FC1" w:rsidP="00D56FC1">
            <w:pPr>
              <w:pStyle w:val="CSDFigLegend"/>
              <w:rPr>
                <w:sz w:val="16"/>
                <w:szCs w:val="16"/>
              </w:rPr>
            </w:pPr>
            <w:r w:rsidRPr="00D56FC1">
              <w:rPr>
                <w:sz w:val="16"/>
                <w:szCs w:val="16"/>
              </w:rPr>
              <w:t>0.887 ±0.024</w:t>
            </w:r>
          </w:p>
        </w:tc>
        <w:tc>
          <w:tcPr>
            <w:tcW w:w="1300" w:type="dxa"/>
            <w:noWrap/>
            <w:hideMark/>
          </w:tcPr>
          <w:p w14:paraId="54E63367" w14:textId="77777777" w:rsidR="00D56FC1" w:rsidRPr="00D56FC1" w:rsidRDefault="00D56FC1" w:rsidP="00D56FC1">
            <w:pPr>
              <w:pStyle w:val="CSDFigLegend"/>
              <w:rPr>
                <w:sz w:val="16"/>
                <w:szCs w:val="16"/>
              </w:rPr>
            </w:pPr>
            <w:r w:rsidRPr="00D56FC1">
              <w:rPr>
                <w:sz w:val="16"/>
                <w:szCs w:val="16"/>
              </w:rPr>
              <w:t>0.838 ±0.043</w:t>
            </w:r>
          </w:p>
        </w:tc>
        <w:tc>
          <w:tcPr>
            <w:tcW w:w="1300" w:type="dxa"/>
            <w:noWrap/>
            <w:hideMark/>
          </w:tcPr>
          <w:p w14:paraId="1E4EDA4D" w14:textId="77777777" w:rsidR="00D56FC1" w:rsidRPr="00D56FC1" w:rsidRDefault="00D56FC1" w:rsidP="00D56FC1">
            <w:pPr>
              <w:pStyle w:val="CSDFigLegend"/>
              <w:rPr>
                <w:sz w:val="16"/>
                <w:szCs w:val="16"/>
              </w:rPr>
            </w:pPr>
            <w:r w:rsidRPr="00D56FC1">
              <w:rPr>
                <w:sz w:val="16"/>
                <w:szCs w:val="16"/>
              </w:rPr>
              <w:t>0.772 ±0.052</w:t>
            </w:r>
          </w:p>
        </w:tc>
        <w:tc>
          <w:tcPr>
            <w:tcW w:w="1300" w:type="dxa"/>
            <w:noWrap/>
            <w:hideMark/>
          </w:tcPr>
          <w:p w14:paraId="52197451" w14:textId="77777777" w:rsidR="00D56FC1" w:rsidRPr="00D56FC1" w:rsidRDefault="00D56FC1" w:rsidP="00D56FC1">
            <w:pPr>
              <w:pStyle w:val="CSDFigLegend"/>
              <w:rPr>
                <w:sz w:val="16"/>
                <w:szCs w:val="16"/>
              </w:rPr>
            </w:pPr>
            <w:r w:rsidRPr="00D56FC1">
              <w:rPr>
                <w:sz w:val="16"/>
                <w:szCs w:val="16"/>
              </w:rPr>
              <w:t>0.663 ±0.069</w:t>
            </w:r>
          </w:p>
        </w:tc>
        <w:tc>
          <w:tcPr>
            <w:tcW w:w="1300" w:type="dxa"/>
            <w:noWrap/>
            <w:hideMark/>
          </w:tcPr>
          <w:p w14:paraId="3590380B" w14:textId="77777777" w:rsidR="00D56FC1" w:rsidRPr="00D56FC1" w:rsidRDefault="00D56FC1" w:rsidP="00D56FC1">
            <w:pPr>
              <w:pStyle w:val="CSDFigLegend"/>
              <w:rPr>
                <w:sz w:val="16"/>
                <w:szCs w:val="16"/>
              </w:rPr>
            </w:pPr>
            <w:r w:rsidRPr="00D56FC1">
              <w:rPr>
                <w:sz w:val="16"/>
                <w:szCs w:val="16"/>
              </w:rPr>
              <w:t>0.501 ±0.073</w:t>
            </w:r>
          </w:p>
        </w:tc>
        <w:tc>
          <w:tcPr>
            <w:tcW w:w="1300" w:type="dxa"/>
            <w:noWrap/>
            <w:hideMark/>
          </w:tcPr>
          <w:p w14:paraId="78C2D80F" w14:textId="77777777" w:rsidR="00D56FC1" w:rsidRPr="00D56FC1" w:rsidRDefault="00D56FC1" w:rsidP="00D56FC1">
            <w:pPr>
              <w:pStyle w:val="CSDFigLegend"/>
              <w:rPr>
                <w:sz w:val="16"/>
                <w:szCs w:val="16"/>
              </w:rPr>
            </w:pPr>
            <w:r w:rsidRPr="00D56FC1">
              <w:rPr>
                <w:sz w:val="16"/>
                <w:szCs w:val="16"/>
              </w:rPr>
              <w:t>0.284 ±0.053</w:t>
            </w:r>
          </w:p>
        </w:tc>
        <w:tc>
          <w:tcPr>
            <w:tcW w:w="1300" w:type="dxa"/>
            <w:noWrap/>
            <w:hideMark/>
          </w:tcPr>
          <w:p w14:paraId="65E79E06" w14:textId="77777777" w:rsidR="00D56FC1" w:rsidRPr="00D56FC1" w:rsidRDefault="00D56FC1" w:rsidP="00D56FC1">
            <w:pPr>
              <w:pStyle w:val="CSDFigLegend"/>
              <w:rPr>
                <w:sz w:val="16"/>
                <w:szCs w:val="16"/>
              </w:rPr>
            </w:pPr>
            <w:r w:rsidRPr="00D56FC1">
              <w:rPr>
                <w:sz w:val="16"/>
                <w:szCs w:val="16"/>
              </w:rPr>
              <w:t>0.077 ±0.052</w:t>
            </w:r>
          </w:p>
        </w:tc>
      </w:tr>
      <w:tr w:rsidR="00D56FC1" w:rsidRPr="00D56FC1" w14:paraId="0244B475" w14:textId="77777777" w:rsidTr="00D56FC1">
        <w:trPr>
          <w:trHeight w:val="320"/>
        </w:trPr>
        <w:tc>
          <w:tcPr>
            <w:tcW w:w="1300" w:type="dxa"/>
            <w:noWrap/>
            <w:hideMark/>
          </w:tcPr>
          <w:p w14:paraId="61E47342" w14:textId="77777777" w:rsidR="00D56FC1" w:rsidRPr="00D56FC1" w:rsidRDefault="00D56FC1" w:rsidP="00D56FC1">
            <w:pPr>
              <w:pStyle w:val="CSDFigLegend"/>
              <w:rPr>
                <w:sz w:val="16"/>
                <w:szCs w:val="16"/>
              </w:rPr>
            </w:pPr>
            <w:r w:rsidRPr="00D56FC1">
              <w:rPr>
                <w:sz w:val="16"/>
                <w:szCs w:val="16"/>
              </w:rPr>
              <w:t>2</w:t>
            </w:r>
          </w:p>
        </w:tc>
        <w:tc>
          <w:tcPr>
            <w:tcW w:w="1300" w:type="dxa"/>
            <w:noWrap/>
            <w:hideMark/>
          </w:tcPr>
          <w:p w14:paraId="14268E69" w14:textId="77777777" w:rsidR="00D56FC1" w:rsidRPr="00D56FC1" w:rsidRDefault="00D56FC1" w:rsidP="00D56FC1">
            <w:pPr>
              <w:pStyle w:val="CSDFigLegend"/>
              <w:rPr>
                <w:sz w:val="16"/>
                <w:szCs w:val="16"/>
              </w:rPr>
            </w:pPr>
            <w:r w:rsidRPr="00D56FC1">
              <w:rPr>
                <w:sz w:val="16"/>
                <w:szCs w:val="16"/>
              </w:rPr>
              <w:t>5.00E-06</w:t>
            </w:r>
          </w:p>
        </w:tc>
        <w:tc>
          <w:tcPr>
            <w:tcW w:w="1300" w:type="dxa"/>
            <w:noWrap/>
            <w:hideMark/>
          </w:tcPr>
          <w:p w14:paraId="26321283" w14:textId="77777777" w:rsidR="00D56FC1" w:rsidRPr="00D56FC1" w:rsidRDefault="00D56FC1" w:rsidP="00D56FC1">
            <w:pPr>
              <w:pStyle w:val="CSDFigLegend"/>
              <w:rPr>
                <w:sz w:val="16"/>
                <w:szCs w:val="16"/>
              </w:rPr>
            </w:pPr>
            <w:r w:rsidRPr="00D56FC1">
              <w:rPr>
                <w:sz w:val="16"/>
                <w:szCs w:val="16"/>
              </w:rPr>
              <w:t>0.928 ±0.023</w:t>
            </w:r>
          </w:p>
        </w:tc>
        <w:tc>
          <w:tcPr>
            <w:tcW w:w="1300" w:type="dxa"/>
            <w:noWrap/>
            <w:hideMark/>
          </w:tcPr>
          <w:p w14:paraId="69FCE030" w14:textId="77777777" w:rsidR="00D56FC1" w:rsidRPr="00D56FC1" w:rsidRDefault="00D56FC1" w:rsidP="00D56FC1">
            <w:pPr>
              <w:pStyle w:val="CSDFigLegend"/>
              <w:rPr>
                <w:sz w:val="16"/>
                <w:szCs w:val="16"/>
              </w:rPr>
            </w:pPr>
            <w:r w:rsidRPr="00D56FC1">
              <w:rPr>
                <w:sz w:val="16"/>
                <w:szCs w:val="16"/>
              </w:rPr>
              <w:t>0.915 ±0.022</w:t>
            </w:r>
          </w:p>
        </w:tc>
        <w:tc>
          <w:tcPr>
            <w:tcW w:w="1300" w:type="dxa"/>
            <w:noWrap/>
            <w:hideMark/>
          </w:tcPr>
          <w:p w14:paraId="25317EE9" w14:textId="77777777" w:rsidR="00D56FC1" w:rsidRPr="00D56FC1" w:rsidRDefault="00D56FC1" w:rsidP="00D56FC1">
            <w:pPr>
              <w:pStyle w:val="CSDFigLegend"/>
              <w:rPr>
                <w:sz w:val="16"/>
                <w:szCs w:val="16"/>
              </w:rPr>
            </w:pPr>
            <w:r w:rsidRPr="00D56FC1">
              <w:rPr>
                <w:sz w:val="16"/>
                <w:szCs w:val="16"/>
              </w:rPr>
              <w:t>0.893 ±0.020</w:t>
            </w:r>
          </w:p>
        </w:tc>
        <w:tc>
          <w:tcPr>
            <w:tcW w:w="1300" w:type="dxa"/>
            <w:noWrap/>
            <w:hideMark/>
          </w:tcPr>
          <w:p w14:paraId="76DE7294" w14:textId="77777777" w:rsidR="00D56FC1" w:rsidRPr="00D56FC1" w:rsidRDefault="00D56FC1" w:rsidP="00D56FC1">
            <w:pPr>
              <w:pStyle w:val="CSDFigLegend"/>
              <w:rPr>
                <w:sz w:val="16"/>
                <w:szCs w:val="16"/>
              </w:rPr>
            </w:pPr>
            <w:r w:rsidRPr="00D56FC1">
              <w:rPr>
                <w:sz w:val="16"/>
                <w:szCs w:val="16"/>
              </w:rPr>
              <w:t>0.866 ±0.032</w:t>
            </w:r>
          </w:p>
        </w:tc>
        <w:tc>
          <w:tcPr>
            <w:tcW w:w="1300" w:type="dxa"/>
            <w:noWrap/>
            <w:hideMark/>
          </w:tcPr>
          <w:p w14:paraId="4EDE91F9" w14:textId="77777777" w:rsidR="00D56FC1" w:rsidRPr="00D56FC1" w:rsidRDefault="00D56FC1" w:rsidP="00D56FC1">
            <w:pPr>
              <w:pStyle w:val="CSDFigLegend"/>
              <w:rPr>
                <w:sz w:val="16"/>
                <w:szCs w:val="16"/>
              </w:rPr>
            </w:pPr>
            <w:r w:rsidRPr="00D56FC1">
              <w:rPr>
                <w:sz w:val="16"/>
                <w:szCs w:val="16"/>
              </w:rPr>
              <w:t>0.815 ±0.037</w:t>
            </w:r>
          </w:p>
        </w:tc>
        <w:tc>
          <w:tcPr>
            <w:tcW w:w="1300" w:type="dxa"/>
            <w:noWrap/>
            <w:hideMark/>
          </w:tcPr>
          <w:p w14:paraId="4B92E130" w14:textId="77777777" w:rsidR="00D56FC1" w:rsidRPr="00D56FC1" w:rsidRDefault="00D56FC1" w:rsidP="00D56FC1">
            <w:pPr>
              <w:pStyle w:val="CSDFigLegend"/>
              <w:rPr>
                <w:sz w:val="16"/>
                <w:szCs w:val="16"/>
              </w:rPr>
            </w:pPr>
            <w:r w:rsidRPr="00D56FC1">
              <w:rPr>
                <w:sz w:val="16"/>
                <w:szCs w:val="16"/>
              </w:rPr>
              <w:t>0.712 ±0.061</w:t>
            </w:r>
          </w:p>
        </w:tc>
        <w:tc>
          <w:tcPr>
            <w:tcW w:w="1300" w:type="dxa"/>
            <w:noWrap/>
            <w:hideMark/>
          </w:tcPr>
          <w:p w14:paraId="5CD5BF35" w14:textId="77777777" w:rsidR="00D56FC1" w:rsidRPr="00D56FC1" w:rsidRDefault="00D56FC1" w:rsidP="00D56FC1">
            <w:pPr>
              <w:pStyle w:val="CSDFigLegend"/>
              <w:rPr>
                <w:sz w:val="16"/>
                <w:szCs w:val="16"/>
              </w:rPr>
            </w:pPr>
            <w:r w:rsidRPr="00D56FC1">
              <w:rPr>
                <w:sz w:val="16"/>
                <w:szCs w:val="16"/>
              </w:rPr>
              <w:t>0.551 ±0.048</w:t>
            </w:r>
          </w:p>
        </w:tc>
        <w:tc>
          <w:tcPr>
            <w:tcW w:w="1300" w:type="dxa"/>
            <w:noWrap/>
            <w:hideMark/>
          </w:tcPr>
          <w:p w14:paraId="0F154D1E" w14:textId="77777777" w:rsidR="00D56FC1" w:rsidRPr="00D56FC1" w:rsidRDefault="00D56FC1" w:rsidP="00D56FC1">
            <w:pPr>
              <w:pStyle w:val="CSDFigLegend"/>
              <w:rPr>
                <w:sz w:val="16"/>
                <w:szCs w:val="16"/>
              </w:rPr>
            </w:pPr>
            <w:r w:rsidRPr="00D56FC1">
              <w:rPr>
                <w:sz w:val="16"/>
                <w:szCs w:val="16"/>
              </w:rPr>
              <w:t>0.318 ±0.048</w:t>
            </w:r>
          </w:p>
        </w:tc>
        <w:tc>
          <w:tcPr>
            <w:tcW w:w="1300" w:type="dxa"/>
            <w:noWrap/>
            <w:hideMark/>
          </w:tcPr>
          <w:p w14:paraId="3F3C2ADA" w14:textId="77777777" w:rsidR="00D56FC1" w:rsidRPr="00D56FC1" w:rsidRDefault="00D56FC1" w:rsidP="00D56FC1">
            <w:pPr>
              <w:pStyle w:val="CSDFigLegend"/>
              <w:rPr>
                <w:sz w:val="16"/>
                <w:szCs w:val="16"/>
              </w:rPr>
            </w:pPr>
            <w:r w:rsidRPr="00D56FC1">
              <w:rPr>
                <w:sz w:val="16"/>
                <w:szCs w:val="16"/>
              </w:rPr>
              <w:t>0.103 ±0.031</w:t>
            </w:r>
          </w:p>
        </w:tc>
      </w:tr>
      <w:tr w:rsidR="00D56FC1" w:rsidRPr="00D56FC1" w14:paraId="1E29AABE" w14:textId="77777777" w:rsidTr="00D56FC1">
        <w:trPr>
          <w:trHeight w:val="320"/>
        </w:trPr>
        <w:tc>
          <w:tcPr>
            <w:tcW w:w="1300" w:type="dxa"/>
            <w:noWrap/>
            <w:hideMark/>
          </w:tcPr>
          <w:p w14:paraId="20CB9604" w14:textId="77777777" w:rsidR="00D56FC1" w:rsidRPr="00D56FC1" w:rsidRDefault="00D56FC1" w:rsidP="00D56FC1">
            <w:pPr>
              <w:pStyle w:val="CSDFigLegend"/>
              <w:rPr>
                <w:sz w:val="16"/>
                <w:szCs w:val="16"/>
              </w:rPr>
            </w:pPr>
            <w:r w:rsidRPr="00D56FC1">
              <w:rPr>
                <w:sz w:val="16"/>
                <w:szCs w:val="16"/>
              </w:rPr>
              <w:t>3</w:t>
            </w:r>
          </w:p>
        </w:tc>
        <w:tc>
          <w:tcPr>
            <w:tcW w:w="1300" w:type="dxa"/>
            <w:noWrap/>
            <w:hideMark/>
          </w:tcPr>
          <w:p w14:paraId="3D46E30F" w14:textId="77777777" w:rsidR="00D56FC1" w:rsidRPr="00D56FC1" w:rsidRDefault="00D56FC1" w:rsidP="00D56FC1">
            <w:pPr>
              <w:pStyle w:val="CSDFigLegend"/>
              <w:rPr>
                <w:sz w:val="16"/>
                <w:szCs w:val="16"/>
              </w:rPr>
            </w:pPr>
            <w:r w:rsidRPr="00D56FC1">
              <w:rPr>
                <w:sz w:val="16"/>
                <w:szCs w:val="16"/>
              </w:rPr>
              <w:t>5.00E-06</w:t>
            </w:r>
          </w:p>
        </w:tc>
        <w:tc>
          <w:tcPr>
            <w:tcW w:w="1300" w:type="dxa"/>
            <w:noWrap/>
            <w:hideMark/>
          </w:tcPr>
          <w:p w14:paraId="63818B7E" w14:textId="77777777" w:rsidR="00D56FC1" w:rsidRPr="00D56FC1" w:rsidRDefault="00D56FC1" w:rsidP="00D56FC1">
            <w:pPr>
              <w:pStyle w:val="CSDFigLegend"/>
              <w:rPr>
                <w:sz w:val="16"/>
                <w:szCs w:val="16"/>
              </w:rPr>
            </w:pPr>
            <w:r w:rsidRPr="00D56FC1">
              <w:rPr>
                <w:sz w:val="16"/>
                <w:szCs w:val="16"/>
              </w:rPr>
              <w:t>0.929 ±0.022</w:t>
            </w:r>
          </w:p>
        </w:tc>
        <w:tc>
          <w:tcPr>
            <w:tcW w:w="1300" w:type="dxa"/>
            <w:noWrap/>
            <w:hideMark/>
          </w:tcPr>
          <w:p w14:paraId="7BD140D4" w14:textId="77777777" w:rsidR="00D56FC1" w:rsidRPr="00D56FC1" w:rsidRDefault="00D56FC1" w:rsidP="00D56FC1">
            <w:pPr>
              <w:pStyle w:val="CSDFigLegend"/>
              <w:rPr>
                <w:sz w:val="16"/>
                <w:szCs w:val="16"/>
              </w:rPr>
            </w:pPr>
            <w:r w:rsidRPr="00D56FC1">
              <w:rPr>
                <w:sz w:val="16"/>
                <w:szCs w:val="16"/>
              </w:rPr>
              <w:t>0.920 ±0.020</w:t>
            </w:r>
          </w:p>
        </w:tc>
        <w:tc>
          <w:tcPr>
            <w:tcW w:w="1300" w:type="dxa"/>
            <w:noWrap/>
            <w:hideMark/>
          </w:tcPr>
          <w:p w14:paraId="25B0FFFA" w14:textId="77777777" w:rsidR="00D56FC1" w:rsidRPr="00D56FC1" w:rsidRDefault="00D56FC1" w:rsidP="00D56FC1">
            <w:pPr>
              <w:pStyle w:val="CSDFigLegend"/>
              <w:rPr>
                <w:sz w:val="16"/>
                <w:szCs w:val="16"/>
              </w:rPr>
            </w:pPr>
            <w:r w:rsidRPr="00D56FC1">
              <w:rPr>
                <w:sz w:val="16"/>
                <w:szCs w:val="16"/>
              </w:rPr>
              <w:t>0.901 ±0.023</w:t>
            </w:r>
          </w:p>
        </w:tc>
        <w:tc>
          <w:tcPr>
            <w:tcW w:w="1300" w:type="dxa"/>
            <w:noWrap/>
            <w:hideMark/>
          </w:tcPr>
          <w:p w14:paraId="1258D025" w14:textId="77777777" w:rsidR="00D56FC1" w:rsidRPr="00D56FC1" w:rsidRDefault="00D56FC1" w:rsidP="00D56FC1">
            <w:pPr>
              <w:pStyle w:val="CSDFigLegend"/>
              <w:rPr>
                <w:sz w:val="16"/>
                <w:szCs w:val="16"/>
              </w:rPr>
            </w:pPr>
            <w:r w:rsidRPr="00D56FC1">
              <w:rPr>
                <w:sz w:val="16"/>
                <w:szCs w:val="16"/>
              </w:rPr>
              <w:t>0.863 ±0.031</w:t>
            </w:r>
          </w:p>
        </w:tc>
        <w:tc>
          <w:tcPr>
            <w:tcW w:w="1300" w:type="dxa"/>
            <w:noWrap/>
            <w:hideMark/>
          </w:tcPr>
          <w:p w14:paraId="7435E95D" w14:textId="77777777" w:rsidR="00D56FC1" w:rsidRPr="00D56FC1" w:rsidRDefault="00D56FC1" w:rsidP="00D56FC1">
            <w:pPr>
              <w:pStyle w:val="CSDFigLegend"/>
              <w:rPr>
                <w:sz w:val="16"/>
                <w:szCs w:val="16"/>
              </w:rPr>
            </w:pPr>
            <w:r w:rsidRPr="00D56FC1">
              <w:rPr>
                <w:sz w:val="16"/>
                <w:szCs w:val="16"/>
              </w:rPr>
              <w:t>0.798 ±0.046</w:t>
            </w:r>
          </w:p>
        </w:tc>
        <w:tc>
          <w:tcPr>
            <w:tcW w:w="1300" w:type="dxa"/>
            <w:noWrap/>
            <w:hideMark/>
          </w:tcPr>
          <w:p w14:paraId="53469164" w14:textId="77777777" w:rsidR="00D56FC1" w:rsidRPr="00D56FC1" w:rsidRDefault="00D56FC1" w:rsidP="00D56FC1">
            <w:pPr>
              <w:pStyle w:val="CSDFigLegend"/>
              <w:rPr>
                <w:sz w:val="16"/>
                <w:szCs w:val="16"/>
              </w:rPr>
            </w:pPr>
            <w:r w:rsidRPr="00D56FC1">
              <w:rPr>
                <w:sz w:val="16"/>
                <w:szCs w:val="16"/>
              </w:rPr>
              <w:t>0.710 ±0.047</w:t>
            </w:r>
          </w:p>
        </w:tc>
        <w:tc>
          <w:tcPr>
            <w:tcW w:w="1300" w:type="dxa"/>
            <w:noWrap/>
            <w:hideMark/>
          </w:tcPr>
          <w:p w14:paraId="554485DD" w14:textId="77777777" w:rsidR="00D56FC1" w:rsidRPr="00D56FC1" w:rsidRDefault="00D56FC1" w:rsidP="00D56FC1">
            <w:pPr>
              <w:pStyle w:val="CSDFigLegend"/>
              <w:rPr>
                <w:sz w:val="16"/>
                <w:szCs w:val="16"/>
              </w:rPr>
            </w:pPr>
            <w:r w:rsidRPr="00D56FC1">
              <w:rPr>
                <w:sz w:val="16"/>
                <w:szCs w:val="16"/>
              </w:rPr>
              <w:t>0.528 ±0.046</w:t>
            </w:r>
          </w:p>
        </w:tc>
        <w:tc>
          <w:tcPr>
            <w:tcW w:w="1300" w:type="dxa"/>
            <w:noWrap/>
            <w:hideMark/>
          </w:tcPr>
          <w:p w14:paraId="40D055A3" w14:textId="77777777" w:rsidR="00D56FC1" w:rsidRPr="00D56FC1" w:rsidRDefault="00D56FC1" w:rsidP="00D56FC1">
            <w:pPr>
              <w:pStyle w:val="CSDFigLegend"/>
              <w:rPr>
                <w:sz w:val="16"/>
                <w:szCs w:val="16"/>
              </w:rPr>
            </w:pPr>
            <w:r w:rsidRPr="00D56FC1">
              <w:rPr>
                <w:sz w:val="16"/>
                <w:szCs w:val="16"/>
              </w:rPr>
              <w:t>0.304 ±0.051</w:t>
            </w:r>
          </w:p>
        </w:tc>
        <w:tc>
          <w:tcPr>
            <w:tcW w:w="1300" w:type="dxa"/>
            <w:noWrap/>
            <w:hideMark/>
          </w:tcPr>
          <w:p w14:paraId="13722CB4" w14:textId="77777777" w:rsidR="00D56FC1" w:rsidRPr="00D56FC1" w:rsidRDefault="00D56FC1" w:rsidP="00D56FC1">
            <w:pPr>
              <w:pStyle w:val="CSDFigLegend"/>
              <w:rPr>
                <w:sz w:val="16"/>
                <w:szCs w:val="16"/>
              </w:rPr>
            </w:pPr>
            <w:r w:rsidRPr="00D56FC1">
              <w:rPr>
                <w:sz w:val="16"/>
                <w:szCs w:val="16"/>
              </w:rPr>
              <w:t>0.105 ±0.026</w:t>
            </w:r>
          </w:p>
        </w:tc>
      </w:tr>
      <w:tr w:rsidR="00D56FC1" w:rsidRPr="00D56FC1" w14:paraId="0C532928" w14:textId="77777777" w:rsidTr="00D56FC1">
        <w:trPr>
          <w:trHeight w:val="320"/>
        </w:trPr>
        <w:tc>
          <w:tcPr>
            <w:tcW w:w="1300" w:type="dxa"/>
            <w:noWrap/>
            <w:hideMark/>
          </w:tcPr>
          <w:p w14:paraId="3F87FB16" w14:textId="77777777" w:rsidR="00D56FC1" w:rsidRPr="00D56FC1" w:rsidRDefault="00D56FC1" w:rsidP="00D56FC1">
            <w:pPr>
              <w:pStyle w:val="CSDFigLegend"/>
              <w:rPr>
                <w:sz w:val="16"/>
                <w:szCs w:val="16"/>
              </w:rPr>
            </w:pPr>
            <w:r w:rsidRPr="00D56FC1">
              <w:rPr>
                <w:sz w:val="16"/>
                <w:szCs w:val="16"/>
              </w:rPr>
              <w:t>1</w:t>
            </w:r>
          </w:p>
        </w:tc>
        <w:tc>
          <w:tcPr>
            <w:tcW w:w="1300" w:type="dxa"/>
            <w:noWrap/>
            <w:hideMark/>
          </w:tcPr>
          <w:p w14:paraId="5EB86072" w14:textId="77777777" w:rsidR="00D56FC1" w:rsidRPr="00D56FC1" w:rsidRDefault="00D56FC1" w:rsidP="00D56FC1">
            <w:pPr>
              <w:pStyle w:val="CSDFigLegend"/>
              <w:rPr>
                <w:sz w:val="16"/>
                <w:szCs w:val="16"/>
              </w:rPr>
            </w:pPr>
            <w:r w:rsidRPr="00D56FC1">
              <w:rPr>
                <w:sz w:val="16"/>
                <w:szCs w:val="16"/>
              </w:rPr>
              <w:t>1.00E-06</w:t>
            </w:r>
          </w:p>
        </w:tc>
        <w:tc>
          <w:tcPr>
            <w:tcW w:w="1300" w:type="dxa"/>
            <w:noWrap/>
            <w:hideMark/>
          </w:tcPr>
          <w:p w14:paraId="6258CD01" w14:textId="77777777" w:rsidR="00D56FC1" w:rsidRPr="00D56FC1" w:rsidRDefault="00D56FC1" w:rsidP="00D56FC1">
            <w:pPr>
              <w:pStyle w:val="CSDFigLegend"/>
              <w:rPr>
                <w:sz w:val="16"/>
                <w:szCs w:val="16"/>
              </w:rPr>
            </w:pPr>
            <w:r w:rsidRPr="00D56FC1">
              <w:rPr>
                <w:sz w:val="16"/>
                <w:szCs w:val="16"/>
              </w:rPr>
              <w:t>0.930 ±0.024</w:t>
            </w:r>
          </w:p>
        </w:tc>
        <w:tc>
          <w:tcPr>
            <w:tcW w:w="1300" w:type="dxa"/>
            <w:noWrap/>
            <w:hideMark/>
          </w:tcPr>
          <w:p w14:paraId="03BD862B" w14:textId="77777777" w:rsidR="00D56FC1" w:rsidRPr="00D56FC1" w:rsidRDefault="00D56FC1" w:rsidP="00D56FC1">
            <w:pPr>
              <w:pStyle w:val="CSDFigLegend"/>
              <w:rPr>
                <w:sz w:val="16"/>
                <w:szCs w:val="16"/>
              </w:rPr>
            </w:pPr>
            <w:r w:rsidRPr="00D56FC1">
              <w:rPr>
                <w:sz w:val="16"/>
                <w:szCs w:val="16"/>
              </w:rPr>
              <w:t>0.913 ±0.018</w:t>
            </w:r>
          </w:p>
        </w:tc>
        <w:tc>
          <w:tcPr>
            <w:tcW w:w="1300" w:type="dxa"/>
            <w:noWrap/>
            <w:hideMark/>
          </w:tcPr>
          <w:p w14:paraId="18D0DB31" w14:textId="77777777" w:rsidR="00D56FC1" w:rsidRPr="00D56FC1" w:rsidRDefault="00D56FC1" w:rsidP="00D56FC1">
            <w:pPr>
              <w:pStyle w:val="CSDFigLegend"/>
              <w:rPr>
                <w:sz w:val="16"/>
                <w:szCs w:val="16"/>
              </w:rPr>
            </w:pPr>
            <w:r w:rsidRPr="00D56FC1">
              <w:rPr>
                <w:sz w:val="16"/>
                <w:szCs w:val="16"/>
              </w:rPr>
              <w:t>0.892 ±0.020</w:t>
            </w:r>
          </w:p>
        </w:tc>
        <w:tc>
          <w:tcPr>
            <w:tcW w:w="1300" w:type="dxa"/>
            <w:noWrap/>
            <w:hideMark/>
          </w:tcPr>
          <w:p w14:paraId="1F75A9CA" w14:textId="77777777" w:rsidR="00D56FC1" w:rsidRPr="00D56FC1" w:rsidRDefault="00D56FC1" w:rsidP="00D56FC1">
            <w:pPr>
              <w:pStyle w:val="CSDFigLegend"/>
              <w:rPr>
                <w:sz w:val="16"/>
                <w:szCs w:val="16"/>
              </w:rPr>
            </w:pPr>
            <w:r w:rsidRPr="00D56FC1">
              <w:rPr>
                <w:sz w:val="16"/>
                <w:szCs w:val="16"/>
              </w:rPr>
              <w:t>0.853 ±0.034</w:t>
            </w:r>
          </w:p>
        </w:tc>
        <w:tc>
          <w:tcPr>
            <w:tcW w:w="1300" w:type="dxa"/>
            <w:noWrap/>
            <w:hideMark/>
          </w:tcPr>
          <w:p w14:paraId="7FFF6CB1" w14:textId="77777777" w:rsidR="00D56FC1" w:rsidRPr="00D56FC1" w:rsidRDefault="00D56FC1" w:rsidP="00D56FC1">
            <w:pPr>
              <w:pStyle w:val="CSDFigLegend"/>
              <w:rPr>
                <w:sz w:val="16"/>
                <w:szCs w:val="16"/>
              </w:rPr>
            </w:pPr>
            <w:r w:rsidRPr="00D56FC1">
              <w:rPr>
                <w:sz w:val="16"/>
                <w:szCs w:val="16"/>
              </w:rPr>
              <w:t>0.785 ±0.035</w:t>
            </w:r>
          </w:p>
        </w:tc>
        <w:tc>
          <w:tcPr>
            <w:tcW w:w="1300" w:type="dxa"/>
            <w:noWrap/>
            <w:hideMark/>
          </w:tcPr>
          <w:p w14:paraId="04F9B8FE" w14:textId="77777777" w:rsidR="00D56FC1" w:rsidRPr="00D56FC1" w:rsidRDefault="00D56FC1" w:rsidP="00D56FC1">
            <w:pPr>
              <w:pStyle w:val="CSDFigLegend"/>
              <w:rPr>
                <w:sz w:val="16"/>
                <w:szCs w:val="16"/>
              </w:rPr>
            </w:pPr>
            <w:r w:rsidRPr="00D56FC1">
              <w:rPr>
                <w:sz w:val="16"/>
                <w:szCs w:val="16"/>
              </w:rPr>
              <w:t>0.673 ±0.058</w:t>
            </w:r>
          </w:p>
        </w:tc>
        <w:tc>
          <w:tcPr>
            <w:tcW w:w="1300" w:type="dxa"/>
            <w:noWrap/>
            <w:hideMark/>
          </w:tcPr>
          <w:p w14:paraId="7B3A90F5" w14:textId="77777777" w:rsidR="00D56FC1" w:rsidRPr="00D56FC1" w:rsidRDefault="00D56FC1" w:rsidP="00D56FC1">
            <w:pPr>
              <w:pStyle w:val="CSDFigLegend"/>
              <w:rPr>
                <w:sz w:val="16"/>
                <w:szCs w:val="16"/>
              </w:rPr>
            </w:pPr>
            <w:r w:rsidRPr="00D56FC1">
              <w:rPr>
                <w:sz w:val="16"/>
                <w:szCs w:val="16"/>
              </w:rPr>
              <w:t>0.516 ±0.077</w:t>
            </w:r>
          </w:p>
        </w:tc>
        <w:tc>
          <w:tcPr>
            <w:tcW w:w="1300" w:type="dxa"/>
            <w:noWrap/>
            <w:hideMark/>
          </w:tcPr>
          <w:p w14:paraId="10D7F90C" w14:textId="77777777" w:rsidR="00D56FC1" w:rsidRPr="00D56FC1" w:rsidRDefault="00D56FC1" w:rsidP="00D56FC1">
            <w:pPr>
              <w:pStyle w:val="CSDFigLegend"/>
              <w:rPr>
                <w:sz w:val="16"/>
                <w:szCs w:val="16"/>
              </w:rPr>
            </w:pPr>
            <w:r w:rsidRPr="00D56FC1">
              <w:rPr>
                <w:sz w:val="16"/>
                <w:szCs w:val="16"/>
              </w:rPr>
              <w:t>0.311 ±0.048</w:t>
            </w:r>
          </w:p>
        </w:tc>
        <w:tc>
          <w:tcPr>
            <w:tcW w:w="1300" w:type="dxa"/>
            <w:noWrap/>
            <w:hideMark/>
          </w:tcPr>
          <w:p w14:paraId="487A065E" w14:textId="77777777" w:rsidR="00D56FC1" w:rsidRPr="00D56FC1" w:rsidRDefault="00D56FC1" w:rsidP="00D56FC1">
            <w:pPr>
              <w:pStyle w:val="CSDFigLegend"/>
              <w:rPr>
                <w:sz w:val="16"/>
                <w:szCs w:val="16"/>
              </w:rPr>
            </w:pPr>
            <w:r w:rsidRPr="00D56FC1">
              <w:rPr>
                <w:sz w:val="16"/>
                <w:szCs w:val="16"/>
              </w:rPr>
              <w:t>0.110 ±0.028</w:t>
            </w:r>
          </w:p>
        </w:tc>
      </w:tr>
      <w:tr w:rsidR="00D56FC1" w:rsidRPr="00D56FC1" w14:paraId="3D6DD7D1" w14:textId="77777777" w:rsidTr="00D56FC1">
        <w:trPr>
          <w:trHeight w:val="320"/>
        </w:trPr>
        <w:tc>
          <w:tcPr>
            <w:tcW w:w="1300" w:type="dxa"/>
            <w:noWrap/>
            <w:hideMark/>
          </w:tcPr>
          <w:p w14:paraId="6D5E914F" w14:textId="77777777" w:rsidR="00D56FC1" w:rsidRPr="00D56FC1" w:rsidRDefault="00D56FC1" w:rsidP="00D56FC1">
            <w:pPr>
              <w:pStyle w:val="CSDFigLegend"/>
              <w:rPr>
                <w:sz w:val="16"/>
                <w:szCs w:val="16"/>
              </w:rPr>
            </w:pPr>
            <w:r w:rsidRPr="00D56FC1">
              <w:rPr>
                <w:sz w:val="16"/>
                <w:szCs w:val="16"/>
              </w:rPr>
              <w:t>2</w:t>
            </w:r>
          </w:p>
        </w:tc>
        <w:tc>
          <w:tcPr>
            <w:tcW w:w="1300" w:type="dxa"/>
            <w:noWrap/>
            <w:hideMark/>
          </w:tcPr>
          <w:p w14:paraId="5FF9833A" w14:textId="77777777" w:rsidR="00D56FC1" w:rsidRPr="00D56FC1" w:rsidRDefault="00D56FC1" w:rsidP="00D56FC1">
            <w:pPr>
              <w:pStyle w:val="CSDFigLegend"/>
              <w:rPr>
                <w:sz w:val="16"/>
                <w:szCs w:val="16"/>
              </w:rPr>
            </w:pPr>
            <w:r w:rsidRPr="00D56FC1">
              <w:rPr>
                <w:sz w:val="16"/>
                <w:szCs w:val="16"/>
              </w:rPr>
              <w:t>1.00E-06</w:t>
            </w:r>
          </w:p>
        </w:tc>
        <w:tc>
          <w:tcPr>
            <w:tcW w:w="1300" w:type="dxa"/>
            <w:noWrap/>
            <w:hideMark/>
          </w:tcPr>
          <w:p w14:paraId="022C27C2" w14:textId="77777777" w:rsidR="00D56FC1" w:rsidRPr="00D56FC1" w:rsidRDefault="00D56FC1" w:rsidP="00D56FC1">
            <w:pPr>
              <w:pStyle w:val="CSDFigLegend"/>
              <w:rPr>
                <w:sz w:val="16"/>
                <w:szCs w:val="16"/>
              </w:rPr>
            </w:pPr>
            <w:r w:rsidRPr="00D56FC1">
              <w:rPr>
                <w:sz w:val="16"/>
                <w:szCs w:val="16"/>
              </w:rPr>
              <w:t>0.929 ±0.033</w:t>
            </w:r>
          </w:p>
        </w:tc>
        <w:tc>
          <w:tcPr>
            <w:tcW w:w="1300" w:type="dxa"/>
            <w:noWrap/>
            <w:hideMark/>
          </w:tcPr>
          <w:p w14:paraId="72FDEF3A" w14:textId="77777777" w:rsidR="00D56FC1" w:rsidRPr="00D56FC1" w:rsidRDefault="00D56FC1" w:rsidP="00D56FC1">
            <w:pPr>
              <w:pStyle w:val="CSDFigLegend"/>
              <w:rPr>
                <w:sz w:val="16"/>
                <w:szCs w:val="16"/>
              </w:rPr>
            </w:pPr>
            <w:r w:rsidRPr="00D56FC1">
              <w:rPr>
                <w:sz w:val="16"/>
                <w:szCs w:val="16"/>
              </w:rPr>
              <w:t>0.915 ±0.029</w:t>
            </w:r>
          </w:p>
        </w:tc>
        <w:tc>
          <w:tcPr>
            <w:tcW w:w="1300" w:type="dxa"/>
            <w:noWrap/>
            <w:hideMark/>
          </w:tcPr>
          <w:p w14:paraId="12CF754B" w14:textId="77777777" w:rsidR="00D56FC1" w:rsidRPr="00D56FC1" w:rsidRDefault="00D56FC1" w:rsidP="00D56FC1">
            <w:pPr>
              <w:pStyle w:val="CSDFigLegend"/>
              <w:rPr>
                <w:sz w:val="16"/>
                <w:szCs w:val="16"/>
              </w:rPr>
            </w:pPr>
            <w:r w:rsidRPr="00D56FC1">
              <w:rPr>
                <w:sz w:val="16"/>
                <w:szCs w:val="16"/>
              </w:rPr>
              <w:t>0.892 ±0.024</w:t>
            </w:r>
          </w:p>
        </w:tc>
        <w:tc>
          <w:tcPr>
            <w:tcW w:w="1300" w:type="dxa"/>
            <w:noWrap/>
            <w:hideMark/>
          </w:tcPr>
          <w:p w14:paraId="3BD373F8" w14:textId="77777777" w:rsidR="00D56FC1" w:rsidRPr="00D56FC1" w:rsidRDefault="00D56FC1" w:rsidP="00D56FC1">
            <w:pPr>
              <w:pStyle w:val="CSDFigLegend"/>
              <w:rPr>
                <w:sz w:val="16"/>
                <w:szCs w:val="16"/>
              </w:rPr>
            </w:pPr>
            <w:r w:rsidRPr="00D56FC1">
              <w:rPr>
                <w:sz w:val="16"/>
                <w:szCs w:val="16"/>
              </w:rPr>
              <w:t>0.858 ±0.034</w:t>
            </w:r>
          </w:p>
        </w:tc>
        <w:tc>
          <w:tcPr>
            <w:tcW w:w="1300" w:type="dxa"/>
            <w:noWrap/>
            <w:hideMark/>
          </w:tcPr>
          <w:p w14:paraId="3A14D400" w14:textId="77777777" w:rsidR="00D56FC1" w:rsidRPr="00D56FC1" w:rsidRDefault="00D56FC1" w:rsidP="00D56FC1">
            <w:pPr>
              <w:pStyle w:val="CSDFigLegend"/>
              <w:rPr>
                <w:sz w:val="16"/>
                <w:szCs w:val="16"/>
              </w:rPr>
            </w:pPr>
            <w:r w:rsidRPr="00D56FC1">
              <w:rPr>
                <w:sz w:val="16"/>
                <w:szCs w:val="16"/>
              </w:rPr>
              <w:t>0.813 ±0.042</w:t>
            </w:r>
          </w:p>
        </w:tc>
        <w:tc>
          <w:tcPr>
            <w:tcW w:w="1300" w:type="dxa"/>
            <w:noWrap/>
            <w:hideMark/>
          </w:tcPr>
          <w:p w14:paraId="4C15D4D9" w14:textId="77777777" w:rsidR="00D56FC1" w:rsidRPr="00D56FC1" w:rsidRDefault="00D56FC1" w:rsidP="00D56FC1">
            <w:pPr>
              <w:pStyle w:val="CSDFigLegend"/>
              <w:rPr>
                <w:sz w:val="16"/>
                <w:szCs w:val="16"/>
              </w:rPr>
            </w:pPr>
            <w:r w:rsidRPr="00D56FC1">
              <w:rPr>
                <w:sz w:val="16"/>
                <w:szCs w:val="16"/>
              </w:rPr>
              <w:t>0.719 ±0.047</w:t>
            </w:r>
          </w:p>
        </w:tc>
        <w:tc>
          <w:tcPr>
            <w:tcW w:w="1300" w:type="dxa"/>
            <w:noWrap/>
            <w:hideMark/>
          </w:tcPr>
          <w:p w14:paraId="7C93624B" w14:textId="77777777" w:rsidR="00D56FC1" w:rsidRPr="00D56FC1" w:rsidRDefault="00D56FC1" w:rsidP="00D56FC1">
            <w:pPr>
              <w:pStyle w:val="CSDFigLegend"/>
              <w:rPr>
                <w:sz w:val="16"/>
                <w:szCs w:val="16"/>
              </w:rPr>
            </w:pPr>
            <w:r w:rsidRPr="00D56FC1">
              <w:rPr>
                <w:sz w:val="16"/>
                <w:szCs w:val="16"/>
              </w:rPr>
              <w:t>0.551 ±0.057</w:t>
            </w:r>
          </w:p>
        </w:tc>
        <w:tc>
          <w:tcPr>
            <w:tcW w:w="1300" w:type="dxa"/>
            <w:noWrap/>
            <w:hideMark/>
          </w:tcPr>
          <w:p w14:paraId="3D2ED2CE" w14:textId="77777777" w:rsidR="00D56FC1" w:rsidRPr="00D56FC1" w:rsidRDefault="00D56FC1" w:rsidP="00D56FC1">
            <w:pPr>
              <w:pStyle w:val="CSDFigLegend"/>
              <w:rPr>
                <w:sz w:val="16"/>
                <w:szCs w:val="16"/>
              </w:rPr>
            </w:pPr>
            <w:r w:rsidRPr="00D56FC1">
              <w:rPr>
                <w:sz w:val="16"/>
                <w:szCs w:val="16"/>
              </w:rPr>
              <w:t>0.342 ±0.061</w:t>
            </w:r>
          </w:p>
        </w:tc>
        <w:tc>
          <w:tcPr>
            <w:tcW w:w="1300" w:type="dxa"/>
            <w:noWrap/>
            <w:hideMark/>
          </w:tcPr>
          <w:p w14:paraId="4859F08B" w14:textId="77777777" w:rsidR="00D56FC1" w:rsidRPr="00D56FC1" w:rsidRDefault="00D56FC1" w:rsidP="00D56FC1">
            <w:pPr>
              <w:pStyle w:val="CSDFigLegend"/>
              <w:rPr>
                <w:b/>
                <w:sz w:val="16"/>
                <w:szCs w:val="16"/>
              </w:rPr>
            </w:pPr>
            <w:r w:rsidRPr="00D56FC1">
              <w:rPr>
                <w:b/>
                <w:sz w:val="16"/>
                <w:szCs w:val="16"/>
              </w:rPr>
              <w:t>0.119 ±0.029</w:t>
            </w:r>
          </w:p>
        </w:tc>
      </w:tr>
      <w:tr w:rsidR="00D56FC1" w:rsidRPr="00D56FC1" w14:paraId="3E45CF24" w14:textId="77777777" w:rsidTr="00D56FC1">
        <w:trPr>
          <w:trHeight w:val="320"/>
        </w:trPr>
        <w:tc>
          <w:tcPr>
            <w:tcW w:w="1300" w:type="dxa"/>
            <w:noWrap/>
            <w:hideMark/>
          </w:tcPr>
          <w:p w14:paraId="39FD462B" w14:textId="77777777" w:rsidR="00D56FC1" w:rsidRPr="00D56FC1" w:rsidRDefault="00D56FC1" w:rsidP="00D56FC1">
            <w:pPr>
              <w:pStyle w:val="CSDFigLegend"/>
              <w:rPr>
                <w:sz w:val="16"/>
                <w:szCs w:val="16"/>
              </w:rPr>
            </w:pPr>
            <w:r w:rsidRPr="00D56FC1">
              <w:rPr>
                <w:sz w:val="16"/>
                <w:szCs w:val="16"/>
              </w:rPr>
              <w:t>3</w:t>
            </w:r>
          </w:p>
        </w:tc>
        <w:tc>
          <w:tcPr>
            <w:tcW w:w="1300" w:type="dxa"/>
            <w:noWrap/>
            <w:hideMark/>
          </w:tcPr>
          <w:p w14:paraId="44799FE9" w14:textId="77777777" w:rsidR="00D56FC1" w:rsidRPr="00D56FC1" w:rsidRDefault="00D56FC1" w:rsidP="00D56FC1">
            <w:pPr>
              <w:pStyle w:val="CSDFigLegend"/>
              <w:rPr>
                <w:sz w:val="16"/>
                <w:szCs w:val="16"/>
              </w:rPr>
            </w:pPr>
            <w:r w:rsidRPr="00D56FC1">
              <w:rPr>
                <w:sz w:val="16"/>
                <w:szCs w:val="16"/>
              </w:rPr>
              <w:t>1.00E-06</w:t>
            </w:r>
          </w:p>
        </w:tc>
        <w:tc>
          <w:tcPr>
            <w:tcW w:w="1300" w:type="dxa"/>
            <w:noWrap/>
            <w:hideMark/>
          </w:tcPr>
          <w:p w14:paraId="08F881A5" w14:textId="77777777" w:rsidR="00D56FC1" w:rsidRPr="00D56FC1" w:rsidRDefault="00D56FC1" w:rsidP="00D56FC1">
            <w:pPr>
              <w:pStyle w:val="CSDFigLegend"/>
              <w:rPr>
                <w:sz w:val="16"/>
                <w:szCs w:val="16"/>
              </w:rPr>
            </w:pPr>
            <w:r w:rsidRPr="00D56FC1">
              <w:rPr>
                <w:sz w:val="16"/>
                <w:szCs w:val="16"/>
              </w:rPr>
              <w:t>0.931 ±0.026</w:t>
            </w:r>
          </w:p>
        </w:tc>
        <w:tc>
          <w:tcPr>
            <w:tcW w:w="1300" w:type="dxa"/>
            <w:noWrap/>
            <w:hideMark/>
          </w:tcPr>
          <w:p w14:paraId="40923BCE" w14:textId="77777777" w:rsidR="00D56FC1" w:rsidRPr="00D56FC1" w:rsidRDefault="00D56FC1" w:rsidP="00D56FC1">
            <w:pPr>
              <w:pStyle w:val="CSDFigLegend"/>
              <w:rPr>
                <w:sz w:val="16"/>
                <w:szCs w:val="16"/>
              </w:rPr>
            </w:pPr>
            <w:r w:rsidRPr="00D56FC1">
              <w:rPr>
                <w:sz w:val="16"/>
                <w:szCs w:val="16"/>
              </w:rPr>
              <w:t>0.920 ±0.022</w:t>
            </w:r>
          </w:p>
        </w:tc>
        <w:tc>
          <w:tcPr>
            <w:tcW w:w="1300" w:type="dxa"/>
            <w:noWrap/>
            <w:hideMark/>
          </w:tcPr>
          <w:p w14:paraId="450D35C3" w14:textId="77777777" w:rsidR="00D56FC1" w:rsidRPr="00D56FC1" w:rsidRDefault="00D56FC1" w:rsidP="00D56FC1">
            <w:pPr>
              <w:pStyle w:val="CSDFigLegend"/>
              <w:rPr>
                <w:sz w:val="16"/>
                <w:szCs w:val="16"/>
              </w:rPr>
            </w:pPr>
            <w:r w:rsidRPr="00D56FC1">
              <w:rPr>
                <w:sz w:val="16"/>
                <w:szCs w:val="16"/>
              </w:rPr>
              <w:t>0.904 ±0.019</w:t>
            </w:r>
          </w:p>
        </w:tc>
        <w:tc>
          <w:tcPr>
            <w:tcW w:w="1300" w:type="dxa"/>
            <w:noWrap/>
            <w:hideMark/>
          </w:tcPr>
          <w:p w14:paraId="26D45135" w14:textId="77777777" w:rsidR="00D56FC1" w:rsidRPr="00D56FC1" w:rsidRDefault="00D56FC1" w:rsidP="00D56FC1">
            <w:pPr>
              <w:pStyle w:val="CSDFigLegend"/>
              <w:rPr>
                <w:sz w:val="16"/>
                <w:szCs w:val="16"/>
              </w:rPr>
            </w:pPr>
            <w:r w:rsidRPr="00D56FC1">
              <w:rPr>
                <w:sz w:val="16"/>
                <w:szCs w:val="16"/>
              </w:rPr>
              <w:t>0.869 ±0.026</w:t>
            </w:r>
          </w:p>
        </w:tc>
        <w:tc>
          <w:tcPr>
            <w:tcW w:w="1300" w:type="dxa"/>
            <w:noWrap/>
            <w:hideMark/>
          </w:tcPr>
          <w:p w14:paraId="3A3C3027" w14:textId="77777777" w:rsidR="00D56FC1" w:rsidRPr="00D56FC1" w:rsidRDefault="00D56FC1" w:rsidP="00D56FC1">
            <w:pPr>
              <w:pStyle w:val="CSDFigLegend"/>
              <w:rPr>
                <w:sz w:val="16"/>
                <w:szCs w:val="16"/>
              </w:rPr>
            </w:pPr>
            <w:r w:rsidRPr="00D56FC1">
              <w:rPr>
                <w:sz w:val="16"/>
                <w:szCs w:val="16"/>
              </w:rPr>
              <w:t>0.815 ±0.044</w:t>
            </w:r>
          </w:p>
        </w:tc>
        <w:tc>
          <w:tcPr>
            <w:tcW w:w="1300" w:type="dxa"/>
            <w:noWrap/>
            <w:hideMark/>
          </w:tcPr>
          <w:p w14:paraId="3210101A" w14:textId="77777777" w:rsidR="00D56FC1" w:rsidRPr="00D56FC1" w:rsidRDefault="00D56FC1" w:rsidP="00D56FC1">
            <w:pPr>
              <w:pStyle w:val="CSDFigLegend"/>
              <w:rPr>
                <w:sz w:val="16"/>
                <w:szCs w:val="16"/>
              </w:rPr>
            </w:pPr>
            <w:r w:rsidRPr="00D56FC1">
              <w:rPr>
                <w:sz w:val="16"/>
                <w:szCs w:val="16"/>
              </w:rPr>
              <w:t>0.705 ±0.050</w:t>
            </w:r>
          </w:p>
        </w:tc>
        <w:tc>
          <w:tcPr>
            <w:tcW w:w="1300" w:type="dxa"/>
            <w:noWrap/>
            <w:hideMark/>
          </w:tcPr>
          <w:p w14:paraId="2D46774F" w14:textId="77777777" w:rsidR="00D56FC1" w:rsidRPr="00D56FC1" w:rsidRDefault="00D56FC1" w:rsidP="00D56FC1">
            <w:pPr>
              <w:pStyle w:val="CSDFigLegend"/>
              <w:rPr>
                <w:sz w:val="16"/>
                <w:szCs w:val="16"/>
              </w:rPr>
            </w:pPr>
            <w:r w:rsidRPr="00D56FC1">
              <w:rPr>
                <w:sz w:val="16"/>
                <w:szCs w:val="16"/>
              </w:rPr>
              <w:t>0.549 ±0.052</w:t>
            </w:r>
          </w:p>
        </w:tc>
        <w:tc>
          <w:tcPr>
            <w:tcW w:w="1300" w:type="dxa"/>
            <w:noWrap/>
            <w:hideMark/>
          </w:tcPr>
          <w:p w14:paraId="035BDE94" w14:textId="77777777" w:rsidR="00D56FC1" w:rsidRPr="00D56FC1" w:rsidRDefault="00D56FC1" w:rsidP="00D56FC1">
            <w:pPr>
              <w:pStyle w:val="CSDFigLegend"/>
              <w:rPr>
                <w:sz w:val="16"/>
                <w:szCs w:val="16"/>
              </w:rPr>
            </w:pPr>
            <w:r w:rsidRPr="00D56FC1">
              <w:rPr>
                <w:sz w:val="16"/>
                <w:szCs w:val="16"/>
              </w:rPr>
              <w:t>0.328 ±0.053</w:t>
            </w:r>
          </w:p>
        </w:tc>
        <w:tc>
          <w:tcPr>
            <w:tcW w:w="1300" w:type="dxa"/>
            <w:noWrap/>
            <w:hideMark/>
          </w:tcPr>
          <w:p w14:paraId="7676952D" w14:textId="77777777" w:rsidR="00D56FC1" w:rsidRPr="00D56FC1" w:rsidRDefault="00D56FC1" w:rsidP="00D56FC1">
            <w:pPr>
              <w:pStyle w:val="CSDFigLegend"/>
              <w:rPr>
                <w:sz w:val="16"/>
                <w:szCs w:val="16"/>
              </w:rPr>
            </w:pPr>
            <w:r w:rsidRPr="00D56FC1">
              <w:rPr>
                <w:sz w:val="16"/>
                <w:szCs w:val="16"/>
              </w:rPr>
              <w:t>0.099 ±0.046</w:t>
            </w:r>
          </w:p>
        </w:tc>
      </w:tr>
      <w:tr w:rsidR="00D56FC1" w:rsidRPr="00D56FC1" w14:paraId="1EAC7FCF" w14:textId="77777777" w:rsidTr="00D56FC1">
        <w:trPr>
          <w:trHeight w:val="320"/>
        </w:trPr>
        <w:tc>
          <w:tcPr>
            <w:tcW w:w="1300" w:type="dxa"/>
            <w:noWrap/>
            <w:hideMark/>
          </w:tcPr>
          <w:p w14:paraId="17287238" w14:textId="77777777" w:rsidR="00D56FC1" w:rsidRPr="00D56FC1" w:rsidRDefault="00D56FC1" w:rsidP="00D56FC1">
            <w:pPr>
              <w:pStyle w:val="CSDFigLegend"/>
              <w:rPr>
                <w:sz w:val="16"/>
                <w:szCs w:val="16"/>
              </w:rPr>
            </w:pPr>
            <w:r w:rsidRPr="00D56FC1">
              <w:rPr>
                <w:sz w:val="16"/>
                <w:szCs w:val="16"/>
              </w:rPr>
              <w:t>1</w:t>
            </w:r>
          </w:p>
        </w:tc>
        <w:tc>
          <w:tcPr>
            <w:tcW w:w="1300" w:type="dxa"/>
            <w:noWrap/>
            <w:hideMark/>
          </w:tcPr>
          <w:p w14:paraId="05B29588" w14:textId="77777777" w:rsidR="00D56FC1" w:rsidRPr="00D56FC1" w:rsidRDefault="00D56FC1" w:rsidP="00D56FC1">
            <w:pPr>
              <w:pStyle w:val="CSDFigLegend"/>
              <w:rPr>
                <w:sz w:val="16"/>
                <w:szCs w:val="16"/>
              </w:rPr>
            </w:pPr>
            <w:r w:rsidRPr="00D56FC1">
              <w:rPr>
                <w:sz w:val="16"/>
                <w:szCs w:val="16"/>
              </w:rPr>
              <w:t>5.00E-05</w:t>
            </w:r>
          </w:p>
        </w:tc>
        <w:tc>
          <w:tcPr>
            <w:tcW w:w="1300" w:type="dxa"/>
            <w:noWrap/>
            <w:hideMark/>
          </w:tcPr>
          <w:p w14:paraId="2F1F24F3" w14:textId="77777777" w:rsidR="00D56FC1" w:rsidRPr="00D56FC1" w:rsidRDefault="00D56FC1" w:rsidP="00D56FC1">
            <w:pPr>
              <w:pStyle w:val="CSDFigLegend"/>
              <w:rPr>
                <w:sz w:val="16"/>
                <w:szCs w:val="16"/>
              </w:rPr>
            </w:pPr>
            <w:r w:rsidRPr="00D56FC1">
              <w:rPr>
                <w:sz w:val="16"/>
                <w:szCs w:val="16"/>
              </w:rPr>
              <w:t>0.937 ±0.023</w:t>
            </w:r>
          </w:p>
        </w:tc>
        <w:tc>
          <w:tcPr>
            <w:tcW w:w="1300" w:type="dxa"/>
            <w:noWrap/>
            <w:hideMark/>
          </w:tcPr>
          <w:p w14:paraId="58D94E00" w14:textId="77777777" w:rsidR="00D56FC1" w:rsidRPr="00D56FC1" w:rsidRDefault="00D56FC1" w:rsidP="00D56FC1">
            <w:pPr>
              <w:pStyle w:val="CSDFigLegend"/>
              <w:rPr>
                <w:sz w:val="16"/>
                <w:szCs w:val="16"/>
              </w:rPr>
            </w:pPr>
            <w:r w:rsidRPr="00D56FC1">
              <w:rPr>
                <w:sz w:val="16"/>
                <w:szCs w:val="16"/>
              </w:rPr>
              <w:t>0.914 ±0.020</w:t>
            </w:r>
          </w:p>
        </w:tc>
        <w:tc>
          <w:tcPr>
            <w:tcW w:w="1300" w:type="dxa"/>
            <w:noWrap/>
            <w:hideMark/>
          </w:tcPr>
          <w:p w14:paraId="23923A08" w14:textId="77777777" w:rsidR="00D56FC1" w:rsidRPr="00D56FC1" w:rsidRDefault="00D56FC1" w:rsidP="00D56FC1">
            <w:pPr>
              <w:pStyle w:val="CSDFigLegend"/>
              <w:rPr>
                <w:sz w:val="16"/>
                <w:szCs w:val="16"/>
              </w:rPr>
            </w:pPr>
            <w:r w:rsidRPr="00D56FC1">
              <w:rPr>
                <w:sz w:val="16"/>
                <w:szCs w:val="16"/>
              </w:rPr>
              <w:t>0.886 ±0.025</w:t>
            </w:r>
          </w:p>
        </w:tc>
        <w:tc>
          <w:tcPr>
            <w:tcW w:w="1300" w:type="dxa"/>
            <w:noWrap/>
            <w:hideMark/>
          </w:tcPr>
          <w:p w14:paraId="3BC90B31" w14:textId="77777777" w:rsidR="00D56FC1" w:rsidRPr="00D56FC1" w:rsidRDefault="00D56FC1" w:rsidP="00D56FC1">
            <w:pPr>
              <w:pStyle w:val="CSDFigLegend"/>
              <w:rPr>
                <w:sz w:val="16"/>
                <w:szCs w:val="16"/>
              </w:rPr>
            </w:pPr>
            <w:r w:rsidRPr="00D56FC1">
              <w:rPr>
                <w:sz w:val="16"/>
                <w:szCs w:val="16"/>
              </w:rPr>
              <w:t>0.833 ±0.040</w:t>
            </w:r>
          </w:p>
        </w:tc>
        <w:tc>
          <w:tcPr>
            <w:tcW w:w="1300" w:type="dxa"/>
            <w:noWrap/>
            <w:hideMark/>
          </w:tcPr>
          <w:p w14:paraId="2ABF18D0" w14:textId="77777777" w:rsidR="00D56FC1" w:rsidRPr="00D56FC1" w:rsidRDefault="00D56FC1" w:rsidP="00D56FC1">
            <w:pPr>
              <w:pStyle w:val="CSDFigLegend"/>
              <w:rPr>
                <w:sz w:val="16"/>
                <w:szCs w:val="16"/>
              </w:rPr>
            </w:pPr>
            <w:r w:rsidRPr="00D56FC1">
              <w:rPr>
                <w:sz w:val="16"/>
                <w:szCs w:val="16"/>
              </w:rPr>
              <w:t>0.744 ±0.048</w:t>
            </w:r>
          </w:p>
        </w:tc>
        <w:tc>
          <w:tcPr>
            <w:tcW w:w="1300" w:type="dxa"/>
            <w:noWrap/>
            <w:hideMark/>
          </w:tcPr>
          <w:p w14:paraId="0027BE61" w14:textId="77777777" w:rsidR="00D56FC1" w:rsidRPr="00D56FC1" w:rsidRDefault="00D56FC1" w:rsidP="00D56FC1">
            <w:pPr>
              <w:pStyle w:val="CSDFigLegend"/>
              <w:rPr>
                <w:sz w:val="16"/>
                <w:szCs w:val="16"/>
              </w:rPr>
            </w:pPr>
            <w:r w:rsidRPr="00D56FC1">
              <w:rPr>
                <w:sz w:val="16"/>
                <w:szCs w:val="16"/>
              </w:rPr>
              <w:t>0.612 ±0.065</w:t>
            </w:r>
          </w:p>
        </w:tc>
        <w:tc>
          <w:tcPr>
            <w:tcW w:w="1300" w:type="dxa"/>
            <w:noWrap/>
            <w:hideMark/>
          </w:tcPr>
          <w:p w14:paraId="0FBF4869" w14:textId="77777777" w:rsidR="00D56FC1" w:rsidRPr="00D56FC1" w:rsidRDefault="00D56FC1" w:rsidP="00D56FC1">
            <w:pPr>
              <w:pStyle w:val="CSDFigLegend"/>
              <w:rPr>
                <w:sz w:val="16"/>
                <w:szCs w:val="16"/>
              </w:rPr>
            </w:pPr>
            <w:r w:rsidRPr="00D56FC1">
              <w:rPr>
                <w:sz w:val="16"/>
                <w:szCs w:val="16"/>
              </w:rPr>
              <w:t>0.449 ±0.083</w:t>
            </w:r>
          </w:p>
        </w:tc>
        <w:tc>
          <w:tcPr>
            <w:tcW w:w="1300" w:type="dxa"/>
            <w:noWrap/>
            <w:hideMark/>
          </w:tcPr>
          <w:p w14:paraId="3849AE53" w14:textId="77777777" w:rsidR="00D56FC1" w:rsidRPr="00D56FC1" w:rsidRDefault="00D56FC1" w:rsidP="00D56FC1">
            <w:pPr>
              <w:pStyle w:val="CSDFigLegend"/>
              <w:rPr>
                <w:sz w:val="16"/>
                <w:szCs w:val="16"/>
              </w:rPr>
            </w:pPr>
            <w:r w:rsidRPr="00D56FC1">
              <w:rPr>
                <w:sz w:val="16"/>
                <w:szCs w:val="16"/>
              </w:rPr>
              <w:t>0.250 ±0.040</w:t>
            </w:r>
          </w:p>
        </w:tc>
        <w:tc>
          <w:tcPr>
            <w:tcW w:w="1300" w:type="dxa"/>
            <w:noWrap/>
            <w:hideMark/>
          </w:tcPr>
          <w:p w14:paraId="7DB1879D" w14:textId="77777777" w:rsidR="00D56FC1" w:rsidRPr="00D56FC1" w:rsidRDefault="00D56FC1" w:rsidP="00D56FC1">
            <w:pPr>
              <w:pStyle w:val="CSDFigLegend"/>
              <w:rPr>
                <w:sz w:val="16"/>
                <w:szCs w:val="16"/>
              </w:rPr>
            </w:pPr>
            <w:r w:rsidRPr="00D56FC1">
              <w:rPr>
                <w:sz w:val="16"/>
                <w:szCs w:val="16"/>
              </w:rPr>
              <w:t>0.068 ±0.022</w:t>
            </w:r>
          </w:p>
        </w:tc>
      </w:tr>
      <w:tr w:rsidR="00D56FC1" w:rsidRPr="00D56FC1" w14:paraId="742018DA" w14:textId="77777777" w:rsidTr="00D56FC1">
        <w:trPr>
          <w:trHeight w:val="320"/>
        </w:trPr>
        <w:tc>
          <w:tcPr>
            <w:tcW w:w="1300" w:type="dxa"/>
            <w:noWrap/>
            <w:hideMark/>
          </w:tcPr>
          <w:p w14:paraId="5AAFDFB8" w14:textId="77777777" w:rsidR="00D56FC1" w:rsidRPr="00D56FC1" w:rsidRDefault="00D56FC1" w:rsidP="00D56FC1">
            <w:pPr>
              <w:pStyle w:val="CSDFigLegend"/>
              <w:rPr>
                <w:sz w:val="16"/>
                <w:szCs w:val="16"/>
              </w:rPr>
            </w:pPr>
            <w:r w:rsidRPr="00D56FC1">
              <w:rPr>
                <w:sz w:val="16"/>
                <w:szCs w:val="16"/>
              </w:rPr>
              <w:t>2</w:t>
            </w:r>
          </w:p>
        </w:tc>
        <w:tc>
          <w:tcPr>
            <w:tcW w:w="1300" w:type="dxa"/>
            <w:noWrap/>
            <w:hideMark/>
          </w:tcPr>
          <w:p w14:paraId="2826868A" w14:textId="77777777" w:rsidR="00D56FC1" w:rsidRPr="00D56FC1" w:rsidRDefault="00D56FC1" w:rsidP="00D56FC1">
            <w:pPr>
              <w:pStyle w:val="CSDFigLegend"/>
              <w:rPr>
                <w:sz w:val="16"/>
                <w:szCs w:val="16"/>
              </w:rPr>
            </w:pPr>
            <w:r w:rsidRPr="00D56FC1">
              <w:rPr>
                <w:sz w:val="16"/>
                <w:szCs w:val="16"/>
              </w:rPr>
              <w:t>5.00E-05</w:t>
            </w:r>
          </w:p>
        </w:tc>
        <w:tc>
          <w:tcPr>
            <w:tcW w:w="1300" w:type="dxa"/>
            <w:noWrap/>
            <w:hideMark/>
          </w:tcPr>
          <w:p w14:paraId="690416CD" w14:textId="77777777" w:rsidR="00D56FC1" w:rsidRPr="00D56FC1" w:rsidRDefault="00D56FC1" w:rsidP="00D56FC1">
            <w:pPr>
              <w:pStyle w:val="CSDFigLegend"/>
              <w:rPr>
                <w:sz w:val="16"/>
                <w:szCs w:val="16"/>
              </w:rPr>
            </w:pPr>
            <w:r w:rsidRPr="00D56FC1">
              <w:rPr>
                <w:sz w:val="16"/>
                <w:szCs w:val="16"/>
              </w:rPr>
              <w:t>0.933 ±0.021</w:t>
            </w:r>
          </w:p>
        </w:tc>
        <w:tc>
          <w:tcPr>
            <w:tcW w:w="1300" w:type="dxa"/>
            <w:noWrap/>
            <w:hideMark/>
          </w:tcPr>
          <w:p w14:paraId="5CEB98ED" w14:textId="77777777" w:rsidR="00D56FC1" w:rsidRPr="00D56FC1" w:rsidRDefault="00D56FC1" w:rsidP="00D56FC1">
            <w:pPr>
              <w:pStyle w:val="CSDFigLegend"/>
              <w:rPr>
                <w:sz w:val="16"/>
                <w:szCs w:val="16"/>
              </w:rPr>
            </w:pPr>
            <w:r w:rsidRPr="00D56FC1">
              <w:rPr>
                <w:sz w:val="16"/>
                <w:szCs w:val="16"/>
              </w:rPr>
              <w:t>0.918 ±0.022</w:t>
            </w:r>
          </w:p>
        </w:tc>
        <w:tc>
          <w:tcPr>
            <w:tcW w:w="1300" w:type="dxa"/>
            <w:noWrap/>
            <w:hideMark/>
          </w:tcPr>
          <w:p w14:paraId="5556AFDC" w14:textId="77777777" w:rsidR="00D56FC1" w:rsidRPr="00D56FC1" w:rsidRDefault="00D56FC1" w:rsidP="00D56FC1">
            <w:pPr>
              <w:pStyle w:val="CSDFigLegend"/>
              <w:rPr>
                <w:sz w:val="16"/>
                <w:szCs w:val="16"/>
              </w:rPr>
            </w:pPr>
            <w:r w:rsidRPr="00D56FC1">
              <w:rPr>
                <w:sz w:val="16"/>
                <w:szCs w:val="16"/>
              </w:rPr>
              <w:t>0.894 ±0.022</w:t>
            </w:r>
          </w:p>
        </w:tc>
        <w:tc>
          <w:tcPr>
            <w:tcW w:w="1300" w:type="dxa"/>
            <w:noWrap/>
            <w:hideMark/>
          </w:tcPr>
          <w:p w14:paraId="79A57D1C" w14:textId="77777777" w:rsidR="00D56FC1" w:rsidRPr="00D56FC1" w:rsidRDefault="00D56FC1" w:rsidP="00D56FC1">
            <w:pPr>
              <w:pStyle w:val="CSDFigLegend"/>
              <w:rPr>
                <w:sz w:val="16"/>
                <w:szCs w:val="16"/>
              </w:rPr>
            </w:pPr>
            <w:r w:rsidRPr="00D56FC1">
              <w:rPr>
                <w:sz w:val="16"/>
                <w:szCs w:val="16"/>
              </w:rPr>
              <w:t>0.869 ±0.026</w:t>
            </w:r>
          </w:p>
        </w:tc>
        <w:tc>
          <w:tcPr>
            <w:tcW w:w="1300" w:type="dxa"/>
            <w:noWrap/>
            <w:hideMark/>
          </w:tcPr>
          <w:p w14:paraId="5CBD947B" w14:textId="77777777" w:rsidR="00D56FC1" w:rsidRPr="00D56FC1" w:rsidRDefault="00D56FC1" w:rsidP="00D56FC1">
            <w:pPr>
              <w:pStyle w:val="CSDFigLegend"/>
              <w:rPr>
                <w:sz w:val="16"/>
                <w:szCs w:val="16"/>
              </w:rPr>
            </w:pPr>
            <w:r w:rsidRPr="00D56FC1">
              <w:rPr>
                <w:sz w:val="16"/>
                <w:szCs w:val="16"/>
              </w:rPr>
              <w:t>0.820 ±0.032</w:t>
            </w:r>
          </w:p>
        </w:tc>
        <w:tc>
          <w:tcPr>
            <w:tcW w:w="1300" w:type="dxa"/>
            <w:noWrap/>
            <w:hideMark/>
          </w:tcPr>
          <w:p w14:paraId="6FF60F84" w14:textId="77777777" w:rsidR="00D56FC1" w:rsidRPr="00D56FC1" w:rsidRDefault="00D56FC1" w:rsidP="00D56FC1">
            <w:pPr>
              <w:pStyle w:val="CSDFigLegend"/>
              <w:rPr>
                <w:sz w:val="16"/>
                <w:szCs w:val="16"/>
              </w:rPr>
            </w:pPr>
            <w:r w:rsidRPr="00D56FC1">
              <w:rPr>
                <w:sz w:val="16"/>
                <w:szCs w:val="16"/>
              </w:rPr>
              <w:t>0.699 ±0.051</w:t>
            </w:r>
          </w:p>
        </w:tc>
        <w:tc>
          <w:tcPr>
            <w:tcW w:w="1300" w:type="dxa"/>
            <w:noWrap/>
            <w:hideMark/>
          </w:tcPr>
          <w:p w14:paraId="4DBE3D2E" w14:textId="77777777" w:rsidR="00D56FC1" w:rsidRPr="00D56FC1" w:rsidRDefault="00D56FC1" w:rsidP="00D56FC1">
            <w:pPr>
              <w:pStyle w:val="CSDFigLegend"/>
              <w:rPr>
                <w:sz w:val="16"/>
                <w:szCs w:val="16"/>
              </w:rPr>
            </w:pPr>
            <w:r w:rsidRPr="00D56FC1">
              <w:rPr>
                <w:sz w:val="16"/>
                <w:szCs w:val="16"/>
              </w:rPr>
              <w:t>0.533 ±0.074</w:t>
            </w:r>
          </w:p>
        </w:tc>
        <w:tc>
          <w:tcPr>
            <w:tcW w:w="1300" w:type="dxa"/>
            <w:noWrap/>
            <w:hideMark/>
          </w:tcPr>
          <w:p w14:paraId="163DDBB7" w14:textId="77777777" w:rsidR="00D56FC1" w:rsidRPr="00D56FC1" w:rsidRDefault="00D56FC1" w:rsidP="00D56FC1">
            <w:pPr>
              <w:pStyle w:val="CSDFigLegend"/>
              <w:rPr>
                <w:sz w:val="16"/>
                <w:szCs w:val="16"/>
              </w:rPr>
            </w:pPr>
            <w:r w:rsidRPr="00D56FC1">
              <w:rPr>
                <w:sz w:val="16"/>
                <w:szCs w:val="16"/>
              </w:rPr>
              <w:t>0.299 ±0.065</w:t>
            </w:r>
          </w:p>
        </w:tc>
        <w:tc>
          <w:tcPr>
            <w:tcW w:w="1300" w:type="dxa"/>
            <w:noWrap/>
            <w:hideMark/>
          </w:tcPr>
          <w:p w14:paraId="5E22B254" w14:textId="77777777" w:rsidR="00D56FC1" w:rsidRPr="00D56FC1" w:rsidRDefault="00D56FC1" w:rsidP="00D56FC1">
            <w:pPr>
              <w:pStyle w:val="CSDFigLegend"/>
              <w:rPr>
                <w:sz w:val="16"/>
                <w:szCs w:val="16"/>
              </w:rPr>
            </w:pPr>
            <w:r w:rsidRPr="00D56FC1">
              <w:rPr>
                <w:sz w:val="16"/>
                <w:szCs w:val="16"/>
              </w:rPr>
              <w:t>0.090 ±0.020</w:t>
            </w:r>
          </w:p>
        </w:tc>
      </w:tr>
      <w:tr w:rsidR="00D56FC1" w:rsidRPr="00D56FC1" w14:paraId="30BD3B29" w14:textId="77777777" w:rsidTr="00D56FC1">
        <w:trPr>
          <w:trHeight w:val="320"/>
        </w:trPr>
        <w:tc>
          <w:tcPr>
            <w:tcW w:w="1300" w:type="dxa"/>
            <w:noWrap/>
            <w:hideMark/>
          </w:tcPr>
          <w:p w14:paraId="0E666952" w14:textId="77777777" w:rsidR="00D56FC1" w:rsidRPr="00D56FC1" w:rsidRDefault="00D56FC1" w:rsidP="00D56FC1">
            <w:pPr>
              <w:pStyle w:val="CSDFigLegend"/>
              <w:rPr>
                <w:sz w:val="16"/>
                <w:szCs w:val="16"/>
              </w:rPr>
            </w:pPr>
            <w:r w:rsidRPr="00D56FC1">
              <w:rPr>
                <w:sz w:val="16"/>
                <w:szCs w:val="16"/>
              </w:rPr>
              <w:t>3</w:t>
            </w:r>
          </w:p>
        </w:tc>
        <w:tc>
          <w:tcPr>
            <w:tcW w:w="1300" w:type="dxa"/>
            <w:noWrap/>
            <w:hideMark/>
          </w:tcPr>
          <w:p w14:paraId="09E32783" w14:textId="77777777" w:rsidR="00D56FC1" w:rsidRPr="00D56FC1" w:rsidRDefault="00D56FC1" w:rsidP="00D56FC1">
            <w:pPr>
              <w:pStyle w:val="CSDFigLegend"/>
              <w:rPr>
                <w:sz w:val="16"/>
                <w:szCs w:val="16"/>
              </w:rPr>
            </w:pPr>
            <w:r w:rsidRPr="00D56FC1">
              <w:rPr>
                <w:sz w:val="16"/>
                <w:szCs w:val="16"/>
              </w:rPr>
              <w:t>5.00E-05</w:t>
            </w:r>
          </w:p>
        </w:tc>
        <w:tc>
          <w:tcPr>
            <w:tcW w:w="1300" w:type="dxa"/>
            <w:noWrap/>
            <w:hideMark/>
          </w:tcPr>
          <w:p w14:paraId="6A6F9352" w14:textId="77777777" w:rsidR="00D56FC1" w:rsidRPr="00D56FC1" w:rsidRDefault="00D56FC1" w:rsidP="00D56FC1">
            <w:pPr>
              <w:pStyle w:val="CSDFigLegend"/>
              <w:rPr>
                <w:sz w:val="16"/>
                <w:szCs w:val="16"/>
              </w:rPr>
            </w:pPr>
            <w:r w:rsidRPr="00D56FC1">
              <w:rPr>
                <w:sz w:val="16"/>
                <w:szCs w:val="16"/>
              </w:rPr>
              <w:t>0.924 ±0.021</w:t>
            </w:r>
          </w:p>
        </w:tc>
        <w:tc>
          <w:tcPr>
            <w:tcW w:w="1300" w:type="dxa"/>
            <w:noWrap/>
            <w:hideMark/>
          </w:tcPr>
          <w:p w14:paraId="55739C9C" w14:textId="77777777" w:rsidR="00D56FC1" w:rsidRPr="00D56FC1" w:rsidRDefault="00D56FC1" w:rsidP="00D56FC1">
            <w:pPr>
              <w:pStyle w:val="CSDFigLegend"/>
              <w:rPr>
                <w:sz w:val="16"/>
                <w:szCs w:val="16"/>
              </w:rPr>
            </w:pPr>
            <w:r w:rsidRPr="00D56FC1">
              <w:rPr>
                <w:sz w:val="16"/>
                <w:szCs w:val="16"/>
              </w:rPr>
              <w:t>0.915 ±0.021</w:t>
            </w:r>
          </w:p>
        </w:tc>
        <w:tc>
          <w:tcPr>
            <w:tcW w:w="1300" w:type="dxa"/>
            <w:noWrap/>
            <w:hideMark/>
          </w:tcPr>
          <w:p w14:paraId="4F4BF51F" w14:textId="77777777" w:rsidR="00D56FC1" w:rsidRPr="00D56FC1" w:rsidRDefault="00D56FC1" w:rsidP="00D56FC1">
            <w:pPr>
              <w:pStyle w:val="CSDFigLegend"/>
              <w:rPr>
                <w:sz w:val="16"/>
                <w:szCs w:val="16"/>
              </w:rPr>
            </w:pPr>
            <w:r w:rsidRPr="00D56FC1">
              <w:rPr>
                <w:sz w:val="16"/>
                <w:szCs w:val="16"/>
              </w:rPr>
              <w:t>0.897 ±0.016</w:t>
            </w:r>
          </w:p>
        </w:tc>
        <w:tc>
          <w:tcPr>
            <w:tcW w:w="1300" w:type="dxa"/>
            <w:noWrap/>
            <w:hideMark/>
          </w:tcPr>
          <w:p w14:paraId="3007880B" w14:textId="77777777" w:rsidR="00D56FC1" w:rsidRPr="00D56FC1" w:rsidRDefault="00D56FC1" w:rsidP="00D56FC1">
            <w:pPr>
              <w:pStyle w:val="CSDFigLegend"/>
              <w:rPr>
                <w:sz w:val="16"/>
                <w:szCs w:val="16"/>
              </w:rPr>
            </w:pPr>
            <w:r w:rsidRPr="00D56FC1">
              <w:rPr>
                <w:sz w:val="16"/>
                <w:szCs w:val="16"/>
              </w:rPr>
              <w:t>0.864 ±0.025</w:t>
            </w:r>
          </w:p>
        </w:tc>
        <w:tc>
          <w:tcPr>
            <w:tcW w:w="1300" w:type="dxa"/>
            <w:noWrap/>
            <w:hideMark/>
          </w:tcPr>
          <w:p w14:paraId="2BFAE969" w14:textId="77777777" w:rsidR="00D56FC1" w:rsidRPr="00D56FC1" w:rsidRDefault="00D56FC1" w:rsidP="00D56FC1">
            <w:pPr>
              <w:pStyle w:val="CSDFigLegend"/>
              <w:rPr>
                <w:sz w:val="16"/>
                <w:szCs w:val="16"/>
              </w:rPr>
            </w:pPr>
            <w:r w:rsidRPr="00D56FC1">
              <w:rPr>
                <w:sz w:val="16"/>
                <w:szCs w:val="16"/>
              </w:rPr>
              <w:t>0.806 ±0.038</w:t>
            </w:r>
          </w:p>
        </w:tc>
        <w:tc>
          <w:tcPr>
            <w:tcW w:w="1300" w:type="dxa"/>
            <w:noWrap/>
            <w:hideMark/>
          </w:tcPr>
          <w:p w14:paraId="53D92BB3" w14:textId="77777777" w:rsidR="00D56FC1" w:rsidRPr="00D56FC1" w:rsidRDefault="00D56FC1" w:rsidP="00D56FC1">
            <w:pPr>
              <w:pStyle w:val="CSDFigLegend"/>
              <w:rPr>
                <w:sz w:val="16"/>
                <w:szCs w:val="16"/>
              </w:rPr>
            </w:pPr>
            <w:r w:rsidRPr="00D56FC1">
              <w:rPr>
                <w:sz w:val="16"/>
                <w:szCs w:val="16"/>
              </w:rPr>
              <w:t>0.710 ±0.052</w:t>
            </w:r>
          </w:p>
        </w:tc>
        <w:tc>
          <w:tcPr>
            <w:tcW w:w="1300" w:type="dxa"/>
            <w:noWrap/>
            <w:hideMark/>
          </w:tcPr>
          <w:p w14:paraId="4D6E419A" w14:textId="77777777" w:rsidR="00D56FC1" w:rsidRPr="00D56FC1" w:rsidRDefault="00D56FC1" w:rsidP="00D56FC1">
            <w:pPr>
              <w:pStyle w:val="CSDFigLegend"/>
              <w:rPr>
                <w:sz w:val="16"/>
                <w:szCs w:val="16"/>
              </w:rPr>
            </w:pPr>
            <w:r w:rsidRPr="00D56FC1">
              <w:rPr>
                <w:sz w:val="16"/>
                <w:szCs w:val="16"/>
              </w:rPr>
              <w:t>0.549 ±0.040</w:t>
            </w:r>
          </w:p>
        </w:tc>
        <w:tc>
          <w:tcPr>
            <w:tcW w:w="1300" w:type="dxa"/>
            <w:noWrap/>
            <w:hideMark/>
          </w:tcPr>
          <w:p w14:paraId="19D7870A" w14:textId="77777777" w:rsidR="00D56FC1" w:rsidRPr="00D56FC1" w:rsidRDefault="00D56FC1" w:rsidP="00D56FC1">
            <w:pPr>
              <w:pStyle w:val="CSDFigLegend"/>
              <w:rPr>
                <w:sz w:val="16"/>
                <w:szCs w:val="16"/>
              </w:rPr>
            </w:pPr>
            <w:r w:rsidRPr="00D56FC1">
              <w:rPr>
                <w:sz w:val="16"/>
                <w:szCs w:val="16"/>
              </w:rPr>
              <w:t>0.334 ±0.050</w:t>
            </w:r>
          </w:p>
        </w:tc>
        <w:tc>
          <w:tcPr>
            <w:tcW w:w="1300" w:type="dxa"/>
            <w:noWrap/>
            <w:hideMark/>
          </w:tcPr>
          <w:p w14:paraId="7C645928" w14:textId="77777777" w:rsidR="00D56FC1" w:rsidRPr="00D56FC1" w:rsidRDefault="00D56FC1" w:rsidP="00D56FC1">
            <w:pPr>
              <w:pStyle w:val="CSDFigLegend"/>
              <w:rPr>
                <w:sz w:val="16"/>
                <w:szCs w:val="16"/>
              </w:rPr>
            </w:pPr>
            <w:r w:rsidRPr="00D56FC1">
              <w:rPr>
                <w:sz w:val="16"/>
                <w:szCs w:val="16"/>
              </w:rPr>
              <w:t>0.096 ±0.030</w:t>
            </w:r>
          </w:p>
        </w:tc>
      </w:tr>
      <w:tr w:rsidR="00D56FC1" w:rsidRPr="00D56FC1" w14:paraId="34218F59" w14:textId="77777777" w:rsidTr="00D56FC1">
        <w:trPr>
          <w:trHeight w:val="320"/>
        </w:trPr>
        <w:tc>
          <w:tcPr>
            <w:tcW w:w="1300" w:type="dxa"/>
            <w:noWrap/>
            <w:hideMark/>
          </w:tcPr>
          <w:p w14:paraId="66934F76" w14:textId="77777777" w:rsidR="00D56FC1" w:rsidRPr="00D56FC1" w:rsidRDefault="00D56FC1" w:rsidP="00D56FC1">
            <w:pPr>
              <w:pStyle w:val="CSDFigLegend"/>
              <w:rPr>
                <w:sz w:val="16"/>
                <w:szCs w:val="16"/>
              </w:rPr>
            </w:pPr>
            <w:r w:rsidRPr="00D56FC1">
              <w:rPr>
                <w:sz w:val="16"/>
                <w:szCs w:val="16"/>
              </w:rPr>
              <w:t>1</w:t>
            </w:r>
          </w:p>
        </w:tc>
        <w:tc>
          <w:tcPr>
            <w:tcW w:w="1300" w:type="dxa"/>
            <w:noWrap/>
            <w:hideMark/>
          </w:tcPr>
          <w:p w14:paraId="3C5C4B38" w14:textId="77777777" w:rsidR="00D56FC1" w:rsidRPr="00D56FC1" w:rsidRDefault="00D56FC1" w:rsidP="00D56FC1">
            <w:pPr>
              <w:pStyle w:val="CSDFigLegend"/>
              <w:rPr>
                <w:sz w:val="16"/>
                <w:szCs w:val="16"/>
              </w:rPr>
            </w:pPr>
            <w:r w:rsidRPr="00D56FC1">
              <w:rPr>
                <w:sz w:val="16"/>
                <w:szCs w:val="16"/>
              </w:rPr>
              <w:t>1.00E-05</w:t>
            </w:r>
          </w:p>
        </w:tc>
        <w:tc>
          <w:tcPr>
            <w:tcW w:w="1300" w:type="dxa"/>
            <w:noWrap/>
            <w:hideMark/>
          </w:tcPr>
          <w:p w14:paraId="3BBE65A8" w14:textId="77777777" w:rsidR="00D56FC1" w:rsidRPr="00D56FC1" w:rsidRDefault="00D56FC1" w:rsidP="00D56FC1">
            <w:pPr>
              <w:pStyle w:val="CSDFigLegend"/>
              <w:rPr>
                <w:sz w:val="16"/>
                <w:szCs w:val="16"/>
              </w:rPr>
            </w:pPr>
            <w:r w:rsidRPr="00D56FC1">
              <w:rPr>
                <w:sz w:val="16"/>
                <w:szCs w:val="16"/>
              </w:rPr>
              <w:t>0.935 ±0.024</w:t>
            </w:r>
          </w:p>
        </w:tc>
        <w:tc>
          <w:tcPr>
            <w:tcW w:w="1300" w:type="dxa"/>
            <w:noWrap/>
            <w:hideMark/>
          </w:tcPr>
          <w:p w14:paraId="124EAE5C" w14:textId="77777777" w:rsidR="00D56FC1" w:rsidRPr="00D56FC1" w:rsidRDefault="00D56FC1" w:rsidP="00D56FC1">
            <w:pPr>
              <w:pStyle w:val="CSDFigLegend"/>
              <w:rPr>
                <w:sz w:val="16"/>
                <w:szCs w:val="16"/>
              </w:rPr>
            </w:pPr>
            <w:r w:rsidRPr="00D56FC1">
              <w:rPr>
                <w:sz w:val="16"/>
                <w:szCs w:val="16"/>
              </w:rPr>
              <w:t>0.915 ±0.025</w:t>
            </w:r>
          </w:p>
        </w:tc>
        <w:tc>
          <w:tcPr>
            <w:tcW w:w="1300" w:type="dxa"/>
            <w:noWrap/>
            <w:hideMark/>
          </w:tcPr>
          <w:p w14:paraId="6F83A81B" w14:textId="77777777" w:rsidR="00D56FC1" w:rsidRPr="00D56FC1" w:rsidRDefault="00D56FC1" w:rsidP="00D56FC1">
            <w:pPr>
              <w:pStyle w:val="CSDFigLegend"/>
              <w:rPr>
                <w:sz w:val="16"/>
                <w:szCs w:val="16"/>
              </w:rPr>
            </w:pPr>
            <w:r w:rsidRPr="00D56FC1">
              <w:rPr>
                <w:sz w:val="16"/>
                <w:szCs w:val="16"/>
              </w:rPr>
              <w:t>0.886 ±0.025</w:t>
            </w:r>
          </w:p>
        </w:tc>
        <w:tc>
          <w:tcPr>
            <w:tcW w:w="1300" w:type="dxa"/>
            <w:noWrap/>
            <w:hideMark/>
          </w:tcPr>
          <w:p w14:paraId="28D505DA" w14:textId="77777777" w:rsidR="00D56FC1" w:rsidRPr="00D56FC1" w:rsidRDefault="00D56FC1" w:rsidP="00D56FC1">
            <w:pPr>
              <w:pStyle w:val="CSDFigLegend"/>
              <w:rPr>
                <w:sz w:val="16"/>
                <w:szCs w:val="16"/>
              </w:rPr>
            </w:pPr>
            <w:r w:rsidRPr="00D56FC1">
              <w:rPr>
                <w:sz w:val="16"/>
                <w:szCs w:val="16"/>
              </w:rPr>
              <w:t>0.839 ±0.035</w:t>
            </w:r>
          </w:p>
        </w:tc>
        <w:tc>
          <w:tcPr>
            <w:tcW w:w="1300" w:type="dxa"/>
            <w:noWrap/>
            <w:hideMark/>
          </w:tcPr>
          <w:p w14:paraId="0F4E4135" w14:textId="77777777" w:rsidR="00D56FC1" w:rsidRPr="00D56FC1" w:rsidRDefault="00D56FC1" w:rsidP="00D56FC1">
            <w:pPr>
              <w:pStyle w:val="CSDFigLegend"/>
              <w:rPr>
                <w:sz w:val="16"/>
                <w:szCs w:val="16"/>
              </w:rPr>
            </w:pPr>
            <w:r w:rsidRPr="00D56FC1">
              <w:rPr>
                <w:sz w:val="16"/>
                <w:szCs w:val="16"/>
              </w:rPr>
              <w:t>0.750 ±0.050</w:t>
            </w:r>
          </w:p>
        </w:tc>
        <w:tc>
          <w:tcPr>
            <w:tcW w:w="1300" w:type="dxa"/>
            <w:noWrap/>
            <w:hideMark/>
          </w:tcPr>
          <w:p w14:paraId="48284CE5" w14:textId="77777777" w:rsidR="00D56FC1" w:rsidRPr="00D56FC1" w:rsidRDefault="00D56FC1" w:rsidP="00D56FC1">
            <w:pPr>
              <w:pStyle w:val="CSDFigLegend"/>
              <w:rPr>
                <w:sz w:val="16"/>
                <w:szCs w:val="16"/>
              </w:rPr>
            </w:pPr>
            <w:r w:rsidRPr="00D56FC1">
              <w:rPr>
                <w:sz w:val="16"/>
                <w:szCs w:val="16"/>
              </w:rPr>
              <w:t>0.635 ±0.059</w:t>
            </w:r>
          </w:p>
        </w:tc>
        <w:tc>
          <w:tcPr>
            <w:tcW w:w="1300" w:type="dxa"/>
            <w:noWrap/>
            <w:hideMark/>
          </w:tcPr>
          <w:p w14:paraId="4D1AC156" w14:textId="77777777" w:rsidR="00D56FC1" w:rsidRPr="00D56FC1" w:rsidRDefault="00D56FC1" w:rsidP="00D56FC1">
            <w:pPr>
              <w:pStyle w:val="CSDFigLegend"/>
              <w:rPr>
                <w:sz w:val="16"/>
                <w:szCs w:val="16"/>
              </w:rPr>
            </w:pPr>
            <w:r w:rsidRPr="00D56FC1">
              <w:rPr>
                <w:sz w:val="16"/>
                <w:szCs w:val="16"/>
              </w:rPr>
              <w:t>0.472 ±0.068</w:t>
            </w:r>
          </w:p>
        </w:tc>
        <w:tc>
          <w:tcPr>
            <w:tcW w:w="1300" w:type="dxa"/>
            <w:noWrap/>
            <w:hideMark/>
          </w:tcPr>
          <w:p w14:paraId="1677D969" w14:textId="77777777" w:rsidR="00D56FC1" w:rsidRPr="00D56FC1" w:rsidRDefault="00D56FC1" w:rsidP="00D56FC1">
            <w:pPr>
              <w:pStyle w:val="CSDFigLegend"/>
              <w:rPr>
                <w:sz w:val="16"/>
                <w:szCs w:val="16"/>
              </w:rPr>
            </w:pPr>
            <w:r w:rsidRPr="00D56FC1">
              <w:rPr>
                <w:sz w:val="16"/>
                <w:szCs w:val="16"/>
              </w:rPr>
              <w:t>0.271 ±0.036</w:t>
            </w:r>
          </w:p>
        </w:tc>
        <w:tc>
          <w:tcPr>
            <w:tcW w:w="1300" w:type="dxa"/>
            <w:noWrap/>
            <w:hideMark/>
          </w:tcPr>
          <w:p w14:paraId="0EDC4A78" w14:textId="77777777" w:rsidR="00D56FC1" w:rsidRPr="00D56FC1" w:rsidRDefault="00D56FC1" w:rsidP="00D56FC1">
            <w:pPr>
              <w:pStyle w:val="CSDFigLegend"/>
              <w:rPr>
                <w:sz w:val="16"/>
                <w:szCs w:val="16"/>
              </w:rPr>
            </w:pPr>
            <w:r w:rsidRPr="00D56FC1">
              <w:rPr>
                <w:sz w:val="16"/>
                <w:szCs w:val="16"/>
              </w:rPr>
              <w:t>0.083 ±0.021</w:t>
            </w:r>
          </w:p>
        </w:tc>
      </w:tr>
      <w:tr w:rsidR="00D56FC1" w:rsidRPr="00D56FC1" w14:paraId="331BE852" w14:textId="77777777" w:rsidTr="00D56FC1">
        <w:trPr>
          <w:trHeight w:val="320"/>
        </w:trPr>
        <w:tc>
          <w:tcPr>
            <w:tcW w:w="1300" w:type="dxa"/>
            <w:noWrap/>
            <w:hideMark/>
          </w:tcPr>
          <w:p w14:paraId="06851430" w14:textId="77777777" w:rsidR="00D56FC1" w:rsidRPr="00D56FC1" w:rsidRDefault="00D56FC1" w:rsidP="00D56FC1">
            <w:pPr>
              <w:pStyle w:val="CSDFigLegend"/>
              <w:rPr>
                <w:sz w:val="16"/>
                <w:szCs w:val="16"/>
              </w:rPr>
            </w:pPr>
            <w:r w:rsidRPr="00D56FC1">
              <w:rPr>
                <w:sz w:val="16"/>
                <w:szCs w:val="16"/>
              </w:rPr>
              <w:t>2</w:t>
            </w:r>
          </w:p>
        </w:tc>
        <w:tc>
          <w:tcPr>
            <w:tcW w:w="1300" w:type="dxa"/>
            <w:noWrap/>
            <w:hideMark/>
          </w:tcPr>
          <w:p w14:paraId="3A643A86" w14:textId="77777777" w:rsidR="00D56FC1" w:rsidRPr="00D56FC1" w:rsidRDefault="00D56FC1" w:rsidP="00D56FC1">
            <w:pPr>
              <w:pStyle w:val="CSDFigLegend"/>
              <w:rPr>
                <w:sz w:val="16"/>
                <w:szCs w:val="16"/>
              </w:rPr>
            </w:pPr>
            <w:r w:rsidRPr="00D56FC1">
              <w:rPr>
                <w:sz w:val="16"/>
                <w:szCs w:val="16"/>
              </w:rPr>
              <w:t>1.00E-05</w:t>
            </w:r>
          </w:p>
        </w:tc>
        <w:tc>
          <w:tcPr>
            <w:tcW w:w="1300" w:type="dxa"/>
            <w:noWrap/>
            <w:hideMark/>
          </w:tcPr>
          <w:p w14:paraId="3225EC4A" w14:textId="77777777" w:rsidR="00D56FC1" w:rsidRPr="00D56FC1" w:rsidRDefault="00D56FC1" w:rsidP="00D56FC1">
            <w:pPr>
              <w:pStyle w:val="CSDFigLegend"/>
              <w:rPr>
                <w:sz w:val="16"/>
                <w:szCs w:val="16"/>
              </w:rPr>
            </w:pPr>
            <w:r w:rsidRPr="00D56FC1">
              <w:rPr>
                <w:sz w:val="16"/>
                <w:szCs w:val="16"/>
              </w:rPr>
              <w:t>0.935 ±0.023</w:t>
            </w:r>
          </w:p>
        </w:tc>
        <w:tc>
          <w:tcPr>
            <w:tcW w:w="1300" w:type="dxa"/>
            <w:noWrap/>
            <w:hideMark/>
          </w:tcPr>
          <w:p w14:paraId="73E6A2E7" w14:textId="77777777" w:rsidR="00D56FC1" w:rsidRPr="00D56FC1" w:rsidRDefault="00D56FC1" w:rsidP="00D56FC1">
            <w:pPr>
              <w:pStyle w:val="CSDFigLegend"/>
              <w:rPr>
                <w:sz w:val="16"/>
                <w:szCs w:val="16"/>
              </w:rPr>
            </w:pPr>
            <w:r w:rsidRPr="00D56FC1">
              <w:rPr>
                <w:sz w:val="16"/>
                <w:szCs w:val="16"/>
              </w:rPr>
              <w:t>0.919 ±0.026</w:t>
            </w:r>
          </w:p>
        </w:tc>
        <w:tc>
          <w:tcPr>
            <w:tcW w:w="1300" w:type="dxa"/>
            <w:noWrap/>
            <w:hideMark/>
          </w:tcPr>
          <w:p w14:paraId="720477D1" w14:textId="77777777" w:rsidR="00D56FC1" w:rsidRPr="00D56FC1" w:rsidRDefault="00D56FC1" w:rsidP="00D56FC1">
            <w:pPr>
              <w:pStyle w:val="CSDFigLegend"/>
              <w:rPr>
                <w:sz w:val="16"/>
                <w:szCs w:val="16"/>
              </w:rPr>
            </w:pPr>
            <w:r w:rsidRPr="00D56FC1">
              <w:rPr>
                <w:sz w:val="16"/>
                <w:szCs w:val="16"/>
              </w:rPr>
              <w:t>0.895 ±0.021</w:t>
            </w:r>
          </w:p>
        </w:tc>
        <w:tc>
          <w:tcPr>
            <w:tcW w:w="1300" w:type="dxa"/>
            <w:noWrap/>
            <w:hideMark/>
          </w:tcPr>
          <w:p w14:paraId="30758F87" w14:textId="77777777" w:rsidR="00D56FC1" w:rsidRPr="00D56FC1" w:rsidRDefault="00D56FC1" w:rsidP="00D56FC1">
            <w:pPr>
              <w:pStyle w:val="CSDFigLegend"/>
              <w:rPr>
                <w:sz w:val="16"/>
                <w:szCs w:val="16"/>
              </w:rPr>
            </w:pPr>
            <w:r w:rsidRPr="00D56FC1">
              <w:rPr>
                <w:sz w:val="16"/>
                <w:szCs w:val="16"/>
              </w:rPr>
              <w:t>0.869 ±0.029</w:t>
            </w:r>
          </w:p>
        </w:tc>
        <w:tc>
          <w:tcPr>
            <w:tcW w:w="1300" w:type="dxa"/>
            <w:noWrap/>
            <w:hideMark/>
          </w:tcPr>
          <w:p w14:paraId="290FF899" w14:textId="77777777" w:rsidR="00D56FC1" w:rsidRPr="00D56FC1" w:rsidRDefault="00D56FC1" w:rsidP="00D56FC1">
            <w:pPr>
              <w:pStyle w:val="CSDFigLegend"/>
              <w:rPr>
                <w:sz w:val="16"/>
                <w:szCs w:val="16"/>
              </w:rPr>
            </w:pPr>
            <w:r w:rsidRPr="00D56FC1">
              <w:rPr>
                <w:sz w:val="16"/>
                <w:szCs w:val="16"/>
              </w:rPr>
              <w:t>0.795 ±0.043</w:t>
            </w:r>
          </w:p>
        </w:tc>
        <w:tc>
          <w:tcPr>
            <w:tcW w:w="1300" w:type="dxa"/>
            <w:noWrap/>
            <w:hideMark/>
          </w:tcPr>
          <w:p w14:paraId="64C0D527" w14:textId="77777777" w:rsidR="00D56FC1" w:rsidRPr="00D56FC1" w:rsidRDefault="00D56FC1" w:rsidP="00D56FC1">
            <w:pPr>
              <w:pStyle w:val="CSDFigLegend"/>
              <w:rPr>
                <w:sz w:val="16"/>
                <w:szCs w:val="16"/>
              </w:rPr>
            </w:pPr>
            <w:r w:rsidRPr="00D56FC1">
              <w:rPr>
                <w:sz w:val="16"/>
                <w:szCs w:val="16"/>
              </w:rPr>
              <w:t>0.685 ±0.052</w:t>
            </w:r>
          </w:p>
        </w:tc>
        <w:tc>
          <w:tcPr>
            <w:tcW w:w="1300" w:type="dxa"/>
            <w:noWrap/>
            <w:hideMark/>
          </w:tcPr>
          <w:p w14:paraId="54BE359F" w14:textId="77777777" w:rsidR="00D56FC1" w:rsidRPr="00D56FC1" w:rsidRDefault="00D56FC1" w:rsidP="00D56FC1">
            <w:pPr>
              <w:pStyle w:val="CSDFigLegend"/>
              <w:rPr>
                <w:sz w:val="16"/>
                <w:szCs w:val="16"/>
              </w:rPr>
            </w:pPr>
            <w:r w:rsidRPr="00D56FC1">
              <w:rPr>
                <w:sz w:val="16"/>
                <w:szCs w:val="16"/>
              </w:rPr>
              <w:t>0.536 ±0.050</w:t>
            </w:r>
          </w:p>
        </w:tc>
        <w:tc>
          <w:tcPr>
            <w:tcW w:w="1300" w:type="dxa"/>
            <w:noWrap/>
            <w:hideMark/>
          </w:tcPr>
          <w:p w14:paraId="201C09A7" w14:textId="77777777" w:rsidR="00D56FC1" w:rsidRPr="00D56FC1" w:rsidRDefault="00D56FC1" w:rsidP="00D56FC1">
            <w:pPr>
              <w:pStyle w:val="CSDFigLegend"/>
              <w:rPr>
                <w:sz w:val="16"/>
                <w:szCs w:val="16"/>
              </w:rPr>
            </w:pPr>
            <w:r w:rsidRPr="00D56FC1">
              <w:rPr>
                <w:sz w:val="16"/>
                <w:szCs w:val="16"/>
              </w:rPr>
              <w:t>0.313 ±0.045</w:t>
            </w:r>
          </w:p>
        </w:tc>
        <w:tc>
          <w:tcPr>
            <w:tcW w:w="1300" w:type="dxa"/>
            <w:noWrap/>
            <w:hideMark/>
          </w:tcPr>
          <w:p w14:paraId="6EAB0CEE" w14:textId="77777777" w:rsidR="00D56FC1" w:rsidRPr="00D56FC1" w:rsidRDefault="00D56FC1" w:rsidP="00D56FC1">
            <w:pPr>
              <w:pStyle w:val="CSDFigLegend"/>
              <w:rPr>
                <w:sz w:val="16"/>
                <w:szCs w:val="16"/>
              </w:rPr>
            </w:pPr>
            <w:r w:rsidRPr="00D56FC1">
              <w:rPr>
                <w:sz w:val="16"/>
                <w:szCs w:val="16"/>
              </w:rPr>
              <w:t>0.095 ±0.016</w:t>
            </w:r>
          </w:p>
        </w:tc>
      </w:tr>
      <w:tr w:rsidR="00D56FC1" w:rsidRPr="00D56FC1" w14:paraId="2C8FEB12" w14:textId="77777777" w:rsidTr="00D56FC1">
        <w:trPr>
          <w:trHeight w:val="320"/>
        </w:trPr>
        <w:tc>
          <w:tcPr>
            <w:tcW w:w="1300" w:type="dxa"/>
            <w:shd w:val="clear" w:color="auto" w:fill="6E6EF2"/>
            <w:noWrap/>
            <w:hideMark/>
          </w:tcPr>
          <w:p w14:paraId="50AC4DCE" w14:textId="77777777" w:rsidR="00D56FC1" w:rsidRPr="00D56FC1" w:rsidRDefault="00D56FC1" w:rsidP="00D56FC1">
            <w:pPr>
              <w:pStyle w:val="CSDFigLegend"/>
              <w:rPr>
                <w:sz w:val="16"/>
                <w:szCs w:val="16"/>
              </w:rPr>
            </w:pPr>
            <w:r w:rsidRPr="00D56FC1">
              <w:rPr>
                <w:sz w:val="16"/>
                <w:szCs w:val="16"/>
              </w:rPr>
              <w:t>3</w:t>
            </w:r>
          </w:p>
        </w:tc>
        <w:tc>
          <w:tcPr>
            <w:tcW w:w="1300" w:type="dxa"/>
            <w:shd w:val="clear" w:color="auto" w:fill="6E6EF2"/>
            <w:noWrap/>
            <w:hideMark/>
          </w:tcPr>
          <w:p w14:paraId="7D31C4A1" w14:textId="77777777" w:rsidR="00D56FC1" w:rsidRPr="00D56FC1" w:rsidRDefault="00D56FC1" w:rsidP="00D56FC1">
            <w:pPr>
              <w:pStyle w:val="CSDFigLegend"/>
              <w:rPr>
                <w:sz w:val="16"/>
                <w:szCs w:val="16"/>
              </w:rPr>
            </w:pPr>
            <w:r w:rsidRPr="00D56FC1">
              <w:rPr>
                <w:sz w:val="16"/>
                <w:szCs w:val="16"/>
              </w:rPr>
              <w:t>1.00E-05</w:t>
            </w:r>
          </w:p>
        </w:tc>
        <w:tc>
          <w:tcPr>
            <w:tcW w:w="1300" w:type="dxa"/>
            <w:shd w:val="clear" w:color="auto" w:fill="6E6EF2"/>
            <w:noWrap/>
            <w:hideMark/>
          </w:tcPr>
          <w:p w14:paraId="79514ACC" w14:textId="77777777" w:rsidR="00D56FC1" w:rsidRPr="00D56FC1" w:rsidRDefault="00D56FC1" w:rsidP="00D56FC1">
            <w:pPr>
              <w:pStyle w:val="CSDFigLegend"/>
              <w:rPr>
                <w:sz w:val="16"/>
                <w:szCs w:val="16"/>
              </w:rPr>
            </w:pPr>
            <w:r w:rsidRPr="00D56FC1">
              <w:rPr>
                <w:sz w:val="16"/>
                <w:szCs w:val="16"/>
              </w:rPr>
              <w:t>0.937 ±0.026</w:t>
            </w:r>
          </w:p>
        </w:tc>
        <w:tc>
          <w:tcPr>
            <w:tcW w:w="1300" w:type="dxa"/>
            <w:shd w:val="clear" w:color="auto" w:fill="6E6EF2"/>
            <w:noWrap/>
            <w:hideMark/>
          </w:tcPr>
          <w:p w14:paraId="3EAF6D1E" w14:textId="77777777" w:rsidR="00D56FC1" w:rsidRPr="00D56FC1" w:rsidRDefault="00D56FC1" w:rsidP="00D56FC1">
            <w:pPr>
              <w:pStyle w:val="CSDFigLegend"/>
              <w:rPr>
                <w:b/>
                <w:sz w:val="16"/>
                <w:szCs w:val="16"/>
              </w:rPr>
            </w:pPr>
            <w:r w:rsidRPr="00D56FC1">
              <w:rPr>
                <w:b/>
                <w:sz w:val="16"/>
                <w:szCs w:val="16"/>
              </w:rPr>
              <w:t>0.930 ±0.024</w:t>
            </w:r>
          </w:p>
        </w:tc>
        <w:tc>
          <w:tcPr>
            <w:tcW w:w="1300" w:type="dxa"/>
            <w:shd w:val="clear" w:color="auto" w:fill="6E6EF2"/>
            <w:noWrap/>
            <w:hideMark/>
          </w:tcPr>
          <w:p w14:paraId="6AF9FF39" w14:textId="77777777" w:rsidR="00D56FC1" w:rsidRPr="00D56FC1" w:rsidRDefault="00D56FC1" w:rsidP="00D56FC1">
            <w:pPr>
              <w:pStyle w:val="CSDFigLegend"/>
              <w:rPr>
                <w:b/>
                <w:sz w:val="16"/>
                <w:szCs w:val="16"/>
              </w:rPr>
            </w:pPr>
            <w:r w:rsidRPr="00D56FC1">
              <w:rPr>
                <w:b/>
                <w:sz w:val="16"/>
                <w:szCs w:val="16"/>
              </w:rPr>
              <w:t>0.912 ±0.031</w:t>
            </w:r>
          </w:p>
        </w:tc>
        <w:tc>
          <w:tcPr>
            <w:tcW w:w="1300" w:type="dxa"/>
            <w:shd w:val="clear" w:color="auto" w:fill="6E6EF2"/>
            <w:noWrap/>
            <w:hideMark/>
          </w:tcPr>
          <w:p w14:paraId="13C11A0E" w14:textId="77777777" w:rsidR="00D56FC1" w:rsidRPr="00D56FC1" w:rsidRDefault="00D56FC1" w:rsidP="00D56FC1">
            <w:pPr>
              <w:pStyle w:val="CSDFigLegend"/>
              <w:rPr>
                <w:b/>
                <w:sz w:val="16"/>
                <w:szCs w:val="16"/>
              </w:rPr>
            </w:pPr>
            <w:r w:rsidRPr="00D56FC1">
              <w:rPr>
                <w:b/>
                <w:sz w:val="16"/>
                <w:szCs w:val="16"/>
              </w:rPr>
              <w:t>0.884 ±0.023</w:t>
            </w:r>
          </w:p>
        </w:tc>
        <w:tc>
          <w:tcPr>
            <w:tcW w:w="1300" w:type="dxa"/>
            <w:shd w:val="clear" w:color="auto" w:fill="6E6EF2"/>
            <w:noWrap/>
            <w:hideMark/>
          </w:tcPr>
          <w:p w14:paraId="72115796" w14:textId="77777777" w:rsidR="00D56FC1" w:rsidRPr="00D56FC1" w:rsidRDefault="00D56FC1" w:rsidP="00D56FC1">
            <w:pPr>
              <w:pStyle w:val="CSDFigLegend"/>
              <w:rPr>
                <w:sz w:val="16"/>
                <w:szCs w:val="16"/>
              </w:rPr>
            </w:pPr>
            <w:r w:rsidRPr="00D56FC1">
              <w:rPr>
                <w:sz w:val="16"/>
                <w:szCs w:val="16"/>
              </w:rPr>
              <w:t>0.817 ±0.045</w:t>
            </w:r>
          </w:p>
        </w:tc>
        <w:tc>
          <w:tcPr>
            <w:tcW w:w="1300" w:type="dxa"/>
            <w:shd w:val="clear" w:color="auto" w:fill="6E6EF2"/>
            <w:noWrap/>
            <w:hideMark/>
          </w:tcPr>
          <w:p w14:paraId="1E5A00CB" w14:textId="77777777" w:rsidR="00D56FC1" w:rsidRPr="00D56FC1" w:rsidRDefault="00D56FC1" w:rsidP="00D56FC1">
            <w:pPr>
              <w:pStyle w:val="CSDFigLegend"/>
              <w:rPr>
                <w:sz w:val="16"/>
                <w:szCs w:val="16"/>
              </w:rPr>
            </w:pPr>
            <w:r w:rsidRPr="00D56FC1">
              <w:rPr>
                <w:sz w:val="16"/>
                <w:szCs w:val="16"/>
              </w:rPr>
              <w:t>0.718 ±0.052</w:t>
            </w:r>
          </w:p>
        </w:tc>
        <w:tc>
          <w:tcPr>
            <w:tcW w:w="1300" w:type="dxa"/>
            <w:shd w:val="clear" w:color="auto" w:fill="6E6EF2"/>
            <w:noWrap/>
            <w:hideMark/>
          </w:tcPr>
          <w:p w14:paraId="7DDD236A" w14:textId="77777777" w:rsidR="00D56FC1" w:rsidRPr="00D56FC1" w:rsidRDefault="00D56FC1" w:rsidP="00D56FC1">
            <w:pPr>
              <w:pStyle w:val="CSDFigLegend"/>
              <w:rPr>
                <w:sz w:val="16"/>
                <w:szCs w:val="16"/>
              </w:rPr>
            </w:pPr>
            <w:r w:rsidRPr="00D56FC1">
              <w:rPr>
                <w:sz w:val="16"/>
                <w:szCs w:val="16"/>
              </w:rPr>
              <w:t>0.541 ±0.074</w:t>
            </w:r>
          </w:p>
        </w:tc>
        <w:tc>
          <w:tcPr>
            <w:tcW w:w="1300" w:type="dxa"/>
            <w:shd w:val="clear" w:color="auto" w:fill="6E6EF2"/>
            <w:noWrap/>
            <w:hideMark/>
          </w:tcPr>
          <w:p w14:paraId="27A49823" w14:textId="77777777" w:rsidR="00D56FC1" w:rsidRPr="00D56FC1" w:rsidRDefault="00D56FC1" w:rsidP="00D56FC1">
            <w:pPr>
              <w:pStyle w:val="CSDFigLegend"/>
              <w:rPr>
                <w:sz w:val="16"/>
                <w:szCs w:val="16"/>
              </w:rPr>
            </w:pPr>
            <w:r w:rsidRPr="00D56FC1">
              <w:rPr>
                <w:sz w:val="16"/>
                <w:szCs w:val="16"/>
              </w:rPr>
              <w:t>0.317 ±0.064</w:t>
            </w:r>
          </w:p>
        </w:tc>
        <w:tc>
          <w:tcPr>
            <w:tcW w:w="1300" w:type="dxa"/>
            <w:shd w:val="clear" w:color="auto" w:fill="6E6EF2"/>
            <w:noWrap/>
            <w:hideMark/>
          </w:tcPr>
          <w:p w14:paraId="706D4F81" w14:textId="77777777" w:rsidR="00D56FC1" w:rsidRPr="00D56FC1" w:rsidRDefault="00D56FC1" w:rsidP="00D56FC1">
            <w:pPr>
              <w:pStyle w:val="CSDFigLegend"/>
              <w:rPr>
                <w:sz w:val="16"/>
                <w:szCs w:val="16"/>
              </w:rPr>
            </w:pPr>
            <w:r w:rsidRPr="00D56FC1">
              <w:rPr>
                <w:sz w:val="16"/>
                <w:szCs w:val="16"/>
              </w:rPr>
              <w:t>0.098 ±0.024</w:t>
            </w:r>
          </w:p>
        </w:tc>
      </w:tr>
      <w:tr w:rsidR="00D56FC1" w:rsidRPr="00D56FC1" w14:paraId="7C0664E1" w14:textId="77777777" w:rsidTr="00D56FC1">
        <w:trPr>
          <w:trHeight w:val="320"/>
        </w:trPr>
        <w:tc>
          <w:tcPr>
            <w:tcW w:w="1300" w:type="dxa"/>
            <w:noWrap/>
            <w:hideMark/>
          </w:tcPr>
          <w:p w14:paraId="2839D7E6" w14:textId="77777777" w:rsidR="00D56FC1" w:rsidRPr="00D56FC1" w:rsidRDefault="00D56FC1" w:rsidP="00D56FC1">
            <w:pPr>
              <w:pStyle w:val="CSDFigLegend"/>
              <w:rPr>
                <w:sz w:val="16"/>
                <w:szCs w:val="16"/>
              </w:rPr>
            </w:pPr>
            <w:r w:rsidRPr="00D56FC1">
              <w:rPr>
                <w:sz w:val="16"/>
                <w:szCs w:val="16"/>
              </w:rPr>
              <w:t>1</w:t>
            </w:r>
          </w:p>
        </w:tc>
        <w:tc>
          <w:tcPr>
            <w:tcW w:w="1300" w:type="dxa"/>
            <w:noWrap/>
            <w:hideMark/>
          </w:tcPr>
          <w:p w14:paraId="4E1C5B89" w14:textId="77777777" w:rsidR="00D56FC1" w:rsidRPr="00D56FC1" w:rsidRDefault="00D56FC1" w:rsidP="00D56FC1">
            <w:pPr>
              <w:pStyle w:val="CSDFigLegend"/>
              <w:rPr>
                <w:sz w:val="16"/>
                <w:szCs w:val="16"/>
              </w:rPr>
            </w:pPr>
            <w:r w:rsidRPr="00D56FC1">
              <w:rPr>
                <w:sz w:val="16"/>
                <w:szCs w:val="16"/>
              </w:rPr>
              <w:t>5.00E-06</w:t>
            </w:r>
          </w:p>
        </w:tc>
        <w:tc>
          <w:tcPr>
            <w:tcW w:w="1300" w:type="dxa"/>
            <w:noWrap/>
            <w:hideMark/>
          </w:tcPr>
          <w:p w14:paraId="30F06D76" w14:textId="77777777" w:rsidR="00D56FC1" w:rsidRPr="00D56FC1" w:rsidRDefault="00D56FC1" w:rsidP="00D56FC1">
            <w:pPr>
              <w:pStyle w:val="CSDFigLegend"/>
              <w:rPr>
                <w:b/>
                <w:sz w:val="16"/>
                <w:szCs w:val="16"/>
              </w:rPr>
            </w:pPr>
            <w:r w:rsidRPr="00D56FC1">
              <w:rPr>
                <w:b/>
                <w:sz w:val="16"/>
                <w:szCs w:val="16"/>
              </w:rPr>
              <w:t>0.942 ±0.022</w:t>
            </w:r>
          </w:p>
        </w:tc>
        <w:tc>
          <w:tcPr>
            <w:tcW w:w="1300" w:type="dxa"/>
            <w:noWrap/>
            <w:hideMark/>
          </w:tcPr>
          <w:p w14:paraId="12A427C7" w14:textId="77777777" w:rsidR="00D56FC1" w:rsidRPr="00D56FC1" w:rsidRDefault="00D56FC1" w:rsidP="00D56FC1">
            <w:pPr>
              <w:pStyle w:val="CSDFigLegend"/>
              <w:rPr>
                <w:sz w:val="16"/>
                <w:szCs w:val="16"/>
              </w:rPr>
            </w:pPr>
            <w:r w:rsidRPr="00D56FC1">
              <w:rPr>
                <w:sz w:val="16"/>
                <w:szCs w:val="16"/>
              </w:rPr>
              <w:t>0.929 ±0.017</w:t>
            </w:r>
          </w:p>
        </w:tc>
        <w:tc>
          <w:tcPr>
            <w:tcW w:w="1300" w:type="dxa"/>
            <w:noWrap/>
            <w:hideMark/>
          </w:tcPr>
          <w:p w14:paraId="3E96C3F3" w14:textId="77777777" w:rsidR="00D56FC1" w:rsidRPr="00D56FC1" w:rsidRDefault="00D56FC1" w:rsidP="00D56FC1">
            <w:pPr>
              <w:pStyle w:val="CSDFigLegend"/>
              <w:rPr>
                <w:sz w:val="16"/>
                <w:szCs w:val="16"/>
              </w:rPr>
            </w:pPr>
            <w:r w:rsidRPr="00D56FC1">
              <w:rPr>
                <w:sz w:val="16"/>
                <w:szCs w:val="16"/>
              </w:rPr>
              <w:t>0.895 ±0.021</w:t>
            </w:r>
          </w:p>
        </w:tc>
        <w:tc>
          <w:tcPr>
            <w:tcW w:w="1300" w:type="dxa"/>
            <w:noWrap/>
            <w:hideMark/>
          </w:tcPr>
          <w:p w14:paraId="38E82622" w14:textId="77777777" w:rsidR="00D56FC1" w:rsidRPr="00D56FC1" w:rsidRDefault="00D56FC1" w:rsidP="00D56FC1">
            <w:pPr>
              <w:pStyle w:val="CSDFigLegend"/>
              <w:rPr>
                <w:sz w:val="16"/>
                <w:szCs w:val="16"/>
              </w:rPr>
            </w:pPr>
            <w:r w:rsidRPr="00D56FC1">
              <w:rPr>
                <w:sz w:val="16"/>
                <w:szCs w:val="16"/>
              </w:rPr>
              <w:t>0.854 ±0.025</w:t>
            </w:r>
          </w:p>
        </w:tc>
        <w:tc>
          <w:tcPr>
            <w:tcW w:w="1300" w:type="dxa"/>
            <w:noWrap/>
            <w:hideMark/>
          </w:tcPr>
          <w:p w14:paraId="3D0BAC8F" w14:textId="77777777" w:rsidR="00D56FC1" w:rsidRPr="00D56FC1" w:rsidRDefault="00D56FC1" w:rsidP="00D56FC1">
            <w:pPr>
              <w:pStyle w:val="CSDFigLegend"/>
              <w:rPr>
                <w:sz w:val="16"/>
                <w:szCs w:val="16"/>
              </w:rPr>
            </w:pPr>
            <w:r w:rsidRPr="00D56FC1">
              <w:rPr>
                <w:sz w:val="16"/>
                <w:szCs w:val="16"/>
              </w:rPr>
              <w:t>0.768 ±0.046</w:t>
            </w:r>
          </w:p>
        </w:tc>
        <w:tc>
          <w:tcPr>
            <w:tcW w:w="1300" w:type="dxa"/>
            <w:noWrap/>
            <w:hideMark/>
          </w:tcPr>
          <w:p w14:paraId="03E7CB5C" w14:textId="77777777" w:rsidR="00D56FC1" w:rsidRPr="00D56FC1" w:rsidRDefault="00D56FC1" w:rsidP="00D56FC1">
            <w:pPr>
              <w:pStyle w:val="CSDFigLegend"/>
              <w:rPr>
                <w:sz w:val="16"/>
                <w:szCs w:val="16"/>
              </w:rPr>
            </w:pPr>
            <w:r w:rsidRPr="00D56FC1">
              <w:rPr>
                <w:sz w:val="16"/>
                <w:szCs w:val="16"/>
              </w:rPr>
              <w:t>0.645 ±0.068</w:t>
            </w:r>
          </w:p>
        </w:tc>
        <w:tc>
          <w:tcPr>
            <w:tcW w:w="1300" w:type="dxa"/>
            <w:noWrap/>
            <w:hideMark/>
          </w:tcPr>
          <w:p w14:paraId="6E7140FD" w14:textId="77777777" w:rsidR="00D56FC1" w:rsidRPr="00D56FC1" w:rsidRDefault="00D56FC1" w:rsidP="00D56FC1">
            <w:pPr>
              <w:pStyle w:val="CSDFigLegend"/>
              <w:rPr>
                <w:sz w:val="16"/>
                <w:szCs w:val="16"/>
              </w:rPr>
            </w:pPr>
            <w:r w:rsidRPr="00D56FC1">
              <w:rPr>
                <w:sz w:val="16"/>
                <w:szCs w:val="16"/>
              </w:rPr>
              <w:t>0.475 ±0.065</w:t>
            </w:r>
          </w:p>
        </w:tc>
        <w:tc>
          <w:tcPr>
            <w:tcW w:w="1300" w:type="dxa"/>
            <w:noWrap/>
            <w:hideMark/>
          </w:tcPr>
          <w:p w14:paraId="09D72F70" w14:textId="77777777" w:rsidR="00D56FC1" w:rsidRPr="00D56FC1" w:rsidRDefault="00D56FC1" w:rsidP="00D56FC1">
            <w:pPr>
              <w:pStyle w:val="CSDFigLegend"/>
              <w:rPr>
                <w:sz w:val="16"/>
                <w:szCs w:val="16"/>
              </w:rPr>
            </w:pPr>
            <w:r w:rsidRPr="00D56FC1">
              <w:rPr>
                <w:sz w:val="16"/>
                <w:szCs w:val="16"/>
              </w:rPr>
              <w:t>0.275 ±0.043</w:t>
            </w:r>
          </w:p>
        </w:tc>
        <w:tc>
          <w:tcPr>
            <w:tcW w:w="1300" w:type="dxa"/>
            <w:noWrap/>
            <w:hideMark/>
          </w:tcPr>
          <w:p w14:paraId="1F438307" w14:textId="77777777" w:rsidR="00D56FC1" w:rsidRPr="00D56FC1" w:rsidRDefault="00D56FC1" w:rsidP="00D56FC1">
            <w:pPr>
              <w:pStyle w:val="CSDFigLegend"/>
              <w:rPr>
                <w:sz w:val="16"/>
                <w:szCs w:val="16"/>
              </w:rPr>
            </w:pPr>
            <w:r w:rsidRPr="00D56FC1">
              <w:rPr>
                <w:sz w:val="16"/>
                <w:szCs w:val="16"/>
              </w:rPr>
              <w:t>0.075 ±0.027</w:t>
            </w:r>
          </w:p>
        </w:tc>
      </w:tr>
      <w:tr w:rsidR="00D56FC1" w:rsidRPr="00D56FC1" w14:paraId="42DBDA7B" w14:textId="77777777" w:rsidTr="00D56FC1">
        <w:trPr>
          <w:trHeight w:val="320"/>
        </w:trPr>
        <w:tc>
          <w:tcPr>
            <w:tcW w:w="1300" w:type="dxa"/>
            <w:noWrap/>
            <w:hideMark/>
          </w:tcPr>
          <w:p w14:paraId="1C58F491" w14:textId="77777777" w:rsidR="00D56FC1" w:rsidRPr="00D56FC1" w:rsidRDefault="00D56FC1" w:rsidP="00D56FC1">
            <w:pPr>
              <w:pStyle w:val="CSDFigLegend"/>
              <w:rPr>
                <w:sz w:val="16"/>
                <w:szCs w:val="16"/>
              </w:rPr>
            </w:pPr>
            <w:r w:rsidRPr="00D56FC1">
              <w:rPr>
                <w:sz w:val="16"/>
                <w:szCs w:val="16"/>
              </w:rPr>
              <w:t>2</w:t>
            </w:r>
          </w:p>
        </w:tc>
        <w:tc>
          <w:tcPr>
            <w:tcW w:w="1300" w:type="dxa"/>
            <w:noWrap/>
            <w:hideMark/>
          </w:tcPr>
          <w:p w14:paraId="1BAB16A6" w14:textId="77777777" w:rsidR="00D56FC1" w:rsidRPr="00D56FC1" w:rsidRDefault="00D56FC1" w:rsidP="00D56FC1">
            <w:pPr>
              <w:pStyle w:val="CSDFigLegend"/>
              <w:rPr>
                <w:sz w:val="16"/>
                <w:szCs w:val="16"/>
              </w:rPr>
            </w:pPr>
            <w:r w:rsidRPr="00D56FC1">
              <w:rPr>
                <w:sz w:val="16"/>
                <w:szCs w:val="16"/>
              </w:rPr>
              <w:t>5.00E-06</w:t>
            </w:r>
          </w:p>
        </w:tc>
        <w:tc>
          <w:tcPr>
            <w:tcW w:w="1300" w:type="dxa"/>
            <w:noWrap/>
            <w:hideMark/>
          </w:tcPr>
          <w:p w14:paraId="0D90AC15" w14:textId="77777777" w:rsidR="00D56FC1" w:rsidRPr="00D56FC1" w:rsidRDefault="00D56FC1" w:rsidP="00D56FC1">
            <w:pPr>
              <w:pStyle w:val="CSDFigLegend"/>
              <w:rPr>
                <w:sz w:val="16"/>
                <w:szCs w:val="16"/>
              </w:rPr>
            </w:pPr>
            <w:r w:rsidRPr="00D56FC1">
              <w:rPr>
                <w:sz w:val="16"/>
                <w:szCs w:val="16"/>
              </w:rPr>
              <w:t>0.931 ±0.026</w:t>
            </w:r>
          </w:p>
        </w:tc>
        <w:tc>
          <w:tcPr>
            <w:tcW w:w="1300" w:type="dxa"/>
            <w:noWrap/>
            <w:hideMark/>
          </w:tcPr>
          <w:p w14:paraId="022669F0" w14:textId="77777777" w:rsidR="00D56FC1" w:rsidRPr="00D56FC1" w:rsidRDefault="00D56FC1" w:rsidP="00D56FC1">
            <w:pPr>
              <w:pStyle w:val="CSDFigLegend"/>
              <w:rPr>
                <w:sz w:val="16"/>
                <w:szCs w:val="16"/>
              </w:rPr>
            </w:pPr>
            <w:r w:rsidRPr="00D56FC1">
              <w:rPr>
                <w:sz w:val="16"/>
                <w:szCs w:val="16"/>
              </w:rPr>
              <w:t>0.918 ±0.025</w:t>
            </w:r>
          </w:p>
        </w:tc>
        <w:tc>
          <w:tcPr>
            <w:tcW w:w="1300" w:type="dxa"/>
            <w:noWrap/>
            <w:hideMark/>
          </w:tcPr>
          <w:p w14:paraId="16BADA88" w14:textId="77777777" w:rsidR="00D56FC1" w:rsidRPr="00D56FC1" w:rsidRDefault="00D56FC1" w:rsidP="00D56FC1">
            <w:pPr>
              <w:pStyle w:val="CSDFigLegend"/>
              <w:rPr>
                <w:sz w:val="16"/>
                <w:szCs w:val="16"/>
              </w:rPr>
            </w:pPr>
            <w:r w:rsidRPr="00D56FC1">
              <w:rPr>
                <w:sz w:val="16"/>
                <w:szCs w:val="16"/>
              </w:rPr>
              <w:t>0.901 ±0.018</w:t>
            </w:r>
          </w:p>
        </w:tc>
        <w:tc>
          <w:tcPr>
            <w:tcW w:w="1300" w:type="dxa"/>
            <w:noWrap/>
            <w:hideMark/>
          </w:tcPr>
          <w:p w14:paraId="195E4BAF" w14:textId="77777777" w:rsidR="00D56FC1" w:rsidRPr="00D56FC1" w:rsidRDefault="00D56FC1" w:rsidP="00D56FC1">
            <w:pPr>
              <w:pStyle w:val="CSDFigLegend"/>
              <w:rPr>
                <w:sz w:val="16"/>
                <w:szCs w:val="16"/>
              </w:rPr>
            </w:pPr>
            <w:r w:rsidRPr="00D56FC1">
              <w:rPr>
                <w:sz w:val="16"/>
                <w:szCs w:val="16"/>
              </w:rPr>
              <w:t>0.870 ±0.020</w:t>
            </w:r>
          </w:p>
        </w:tc>
        <w:tc>
          <w:tcPr>
            <w:tcW w:w="1300" w:type="dxa"/>
            <w:noWrap/>
            <w:hideMark/>
          </w:tcPr>
          <w:p w14:paraId="518A2C80" w14:textId="77777777" w:rsidR="00D56FC1" w:rsidRPr="00D56FC1" w:rsidRDefault="00D56FC1" w:rsidP="00D56FC1">
            <w:pPr>
              <w:pStyle w:val="CSDFigLegend"/>
              <w:rPr>
                <w:sz w:val="16"/>
                <w:szCs w:val="16"/>
              </w:rPr>
            </w:pPr>
            <w:r w:rsidRPr="00D56FC1">
              <w:rPr>
                <w:sz w:val="16"/>
                <w:szCs w:val="16"/>
              </w:rPr>
              <w:t>0.797 ±0.041</w:t>
            </w:r>
          </w:p>
        </w:tc>
        <w:tc>
          <w:tcPr>
            <w:tcW w:w="1300" w:type="dxa"/>
            <w:noWrap/>
            <w:hideMark/>
          </w:tcPr>
          <w:p w14:paraId="3CD9FF9E" w14:textId="77777777" w:rsidR="00D56FC1" w:rsidRPr="00D56FC1" w:rsidRDefault="00D56FC1" w:rsidP="00D56FC1">
            <w:pPr>
              <w:pStyle w:val="CSDFigLegend"/>
              <w:rPr>
                <w:sz w:val="16"/>
                <w:szCs w:val="16"/>
              </w:rPr>
            </w:pPr>
            <w:r w:rsidRPr="00D56FC1">
              <w:rPr>
                <w:sz w:val="16"/>
                <w:szCs w:val="16"/>
              </w:rPr>
              <w:t>0.682 ±0.054</w:t>
            </w:r>
          </w:p>
        </w:tc>
        <w:tc>
          <w:tcPr>
            <w:tcW w:w="1300" w:type="dxa"/>
            <w:noWrap/>
            <w:hideMark/>
          </w:tcPr>
          <w:p w14:paraId="1230376E" w14:textId="77777777" w:rsidR="00D56FC1" w:rsidRPr="00D56FC1" w:rsidRDefault="00D56FC1" w:rsidP="00D56FC1">
            <w:pPr>
              <w:pStyle w:val="CSDFigLegend"/>
              <w:rPr>
                <w:sz w:val="16"/>
                <w:szCs w:val="16"/>
              </w:rPr>
            </w:pPr>
            <w:r w:rsidRPr="00D56FC1">
              <w:rPr>
                <w:sz w:val="16"/>
                <w:szCs w:val="16"/>
              </w:rPr>
              <w:t>0.510 ±0.049</w:t>
            </w:r>
          </w:p>
        </w:tc>
        <w:tc>
          <w:tcPr>
            <w:tcW w:w="1300" w:type="dxa"/>
            <w:noWrap/>
            <w:hideMark/>
          </w:tcPr>
          <w:p w14:paraId="5ECB2112" w14:textId="77777777" w:rsidR="00D56FC1" w:rsidRPr="00D56FC1" w:rsidRDefault="00D56FC1" w:rsidP="00D56FC1">
            <w:pPr>
              <w:pStyle w:val="CSDFigLegend"/>
              <w:rPr>
                <w:sz w:val="16"/>
                <w:szCs w:val="16"/>
              </w:rPr>
            </w:pPr>
            <w:r w:rsidRPr="00D56FC1">
              <w:rPr>
                <w:sz w:val="16"/>
                <w:szCs w:val="16"/>
              </w:rPr>
              <w:t>0.313 ±0.069</w:t>
            </w:r>
          </w:p>
        </w:tc>
        <w:tc>
          <w:tcPr>
            <w:tcW w:w="1300" w:type="dxa"/>
            <w:noWrap/>
            <w:hideMark/>
          </w:tcPr>
          <w:p w14:paraId="31C08C87" w14:textId="77777777" w:rsidR="00D56FC1" w:rsidRPr="00D56FC1" w:rsidRDefault="00D56FC1" w:rsidP="00D56FC1">
            <w:pPr>
              <w:pStyle w:val="CSDFigLegend"/>
              <w:rPr>
                <w:sz w:val="16"/>
                <w:szCs w:val="16"/>
              </w:rPr>
            </w:pPr>
            <w:r w:rsidRPr="00D56FC1">
              <w:rPr>
                <w:sz w:val="16"/>
                <w:szCs w:val="16"/>
              </w:rPr>
              <w:t>0.090 ±0.025</w:t>
            </w:r>
          </w:p>
        </w:tc>
      </w:tr>
      <w:tr w:rsidR="00D56FC1" w:rsidRPr="00D56FC1" w14:paraId="7910F9B0" w14:textId="77777777" w:rsidTr="00D56FC1">
        <w:trPr>
          <w:trHeight w:val="320"/>
        </w:trPr>
        <w:tc>
          <w:tcPr>
            <w:tcW w:w="1300" w:type="dxa"/>
            <w:noWrap/>
            <w:hideMark/>
          </w:tcPr>
          <w:p w14:paraId="07596672" w14:textId="77777777" w:rsidR="00D56FC1" w:rsidRPr="00D56FC1" w:rsidRDefault="00D56FC1" w:rsidP="00D56FC1">
            <w:pPr>
              <w:pStyle w:val="CSDFigLegend"/>
              <w:rPr>
                <w:sz w:val="16"/>
                <w:szCs w:val="16"/>
              </w:rPr>
            </w:pPr>
            <w:r w:rsidRPr="00D56FC1">
              <w:rPr>
                <w:sz w:val="16"/>
                <w:szCs w:val="16"/>
              </w:rPr>
              <w:t>3</w:t>
            </w:r>
          </w:p>
        </w:tc>
        <w:tc>
          <w:tcPr>
            <w:tcW w:w="1300" w:type="dxa"/>
            <w:noWrap/>
            <w:hideMark/>
          </w:tcPr>
          <w:p w14:paraId="0BBBDB04" w14:textId="77777777" w:rsidR="00D56FC1" w:rsidRPr="00D56FC1" w:rsidRDefault="00D56FC1" w:rsidP="00D56FC1">
            <w:pPr>
              <w:pStyle w:val="CSDFigLegend"/>
              <w:rPr>
                <w:sz w:val="16"/>
                <w:szCs w:val="16"/>
              </w:rPr>
            </w:pPr>
            <w:r w:rsidRPr="00D56FC1">
              <w:rPr>
                <w:sz w:val="16"/>
                <w:szCs w:val="16"/>
              </w:rPr>
              <w:t>5.00E-06</w:t>
            </w:r>
          </w:p>
        </w:tc>
        <w:tc>
          <w:tcPr>
            <w:tcW w:w="1300" w:type="dxa"/>
            <w:noWrap/>
            <w:hideMark/>
          </w:tcPr>
          <w:p w14:paraId="40CDD363" w14:textId="77777777" w:rsidR="00D56FC1" w:rsidRPr="00D56FC1" w:rsidRDefault="00D56FC1" w:rsidP="00D56FC1">
            <w:pPr>
              <w:pStyle w:val="CSDFigLegend"/>
              <w:rPr>
                <w:sz w:val="16"/>
                <w:szCs w:val="16"/>
              </w:rPr>
            </w:pPr>
            <w:r w:rsidRPr="00D56FC1">
              <w:rPr>
                <w:sz w:val="16"/>
                <w:szCs w:val="16"/>
              </w:rPr>
              <w:t>0.932 ±0.028</w:t>
            </w:r>
          </w:p>
        </w:tc>
        <w:tc>
          <w:tcPr>
            <w:tcW w:w="1300" w:type="dxa"/>
            <w:noWrap/>
            <w:hideMark/>
          </w:tcPr>
          <w:p w14:paraId="333359E1" w14:textId="77777777" w:rsidR="00D56FC1" w:rsidRPr="00D56FC1" w:rsidRDefault="00D56FC1" w:rsidP="00D56FC1">
            <w:pPr>
              <w:pStyle w:val="CSDFigLegend"/>
              <w:rPr>
                <w:sz w:val="16"/>
                <w:szCs w:val="16"/>
              </w:rPr>
            </w:pPr>
            <w:r w:rsidRPr="00D56FC1">
              <w:rPr>
                <w:sz w:val="16"/>
                <w:szCs w:val="16"/>
              </w:rPr>
              <w:t>0.917 ±0.027</w:t>
            </w:r>
          </w:p>
        </w:tc>
        <w:tc>
          <w:tcPr>
            <w:tcW w:w="1300" w:type="dxa"/>
            <w:noWrap/>
            <w:hideMark/>
          </w:tcPr>
          <w:p w14:paraId="540BC934" w14:textId="77777777" w:rsidR="00D56FC1" w:rsidRPr="00D56FC1" w:rsidRDefault="00D56FC1" w:rsidP="00D56FC1">
            <w:pPr>
              <w:pStyle w:val="CSDFigLegend"/>
              <w:rPr>
                <w:sz w:val="16"/>
                <w:szCs w:val="16"/>
              </w:rPr>
            </w:pPr>
            <w:r w:rsidRPr="00D56FC1">
              <w:rPr>
                <w:sz w:val="16"/>
                <w:szCs w:val="16"/>
              </w:rPr>
              <w:t>0.902 ±0.019</w:t>
            </w:r>
          </w:p>
        </w:tc>
        <w:tc>
          <w:tcPr>
            <w:tcW w:w="1300" w:type="dxa"/>
            <w:noWrap/>
            <w:hideMark/>
          </w:tcPr>
          <w:p w14:paraId="6332C022" w14:textId="77777777" w:rsidR="00D56FC1" w:rsidRPr="00D56FC1" w:rsidRDefault="00D56FC1" w:rsidP="00D56FC1">
            <w:pPr>
              <w:pStyle w:val="CSDFigLegend"/>
              <w:rPr>
                <w:sz w:val="16"/>
                <w:szCs w:val="16"/>
              </w:rPr>
            </w:pPr>
            <w:r w:rsidRPr="00D56FC1">
              <w:rPr>
                <w:sz w:val="16"/>
                <w:szCs w:val="16"/>
              </w:rPr>
              <w:t>0.865 ±0.032</w:t>
            </w:r>
          </w:p>
        </w:tc>
        <w:tc>
          <w:tcPr>
            <w:tcW w:w="1300" w:type="dxa"/>
            <w:noWrap/>
            <w:hideMark/>
          </w:tcPr>
          <w:p w14:paraId="2D01B5F0" w14:textId="77777777" w:rsidR="00D56FC1" w:rsidRPr="00D56FC1" w:rsidRDefault="00D56FC1" w:rsidP="00D56FC1">
            <w:pPr>
              <w:pStyle w:val="CSDFigLegend"/>
              <w:rPr>
                <w:sz w:val="16"/>
                <w:szCs w:val="16"/>
              </w:rPr>
            </w:pPr>
            <w:r w:rsidRPr="00D56FC1">
              <w:rPr>
                <w:sz w:val="16"/>
                <w:szCs w:val="16"/>
              </w:rPr>
              <w:t>0.822 ±0.042</w:t>
            </w:r>
          </w:p>
        </w:tc>
        <w:tc>
          <w:tcPr>
            <w:tcW w:w="1300" w:type="dxa"/>
            <w:noWrap/>
            <w:hideMark/>
          </w:tcPr>
          <w:p w14:paraId="35AD8D02" w14:textId="77777777" w:rsidR="00D56FC1" w:rsidRPr="00D56FC1" w:rsidRDefault="00D56FC1" w:rsidP="00D56FC1">
            <w:pPr>
              <w:pStyle w:val="CSDFigLegend"/>
              <w:rPr>
                <w:sz w:val="16"/>
                <w:szCs w:val="16"/>
              </w:rPr>
            </w:pPr>
            <w:r w:rsidRPr="00D56FC1">
              <w:rPr>
                <w:sz w:val="16"/>
                <w:szCs w:val="16"/>
              </w:rPr>
              <w:t>0.712 ±0.044</w:t>
            </w:r>
          </w:p>
        </w:tc>
        <w:tc>
          <w:tcPr>
            <w:tcW w:w="1300" w:type="dxa"/>
            <w:noWrap/>
            <w:hideMark/>
          </w:tcPr>
          <w:p w14:paraId="5E0750E1" w14:textId="77777777" w:rsidR="00D56FC1" w:rsidRPr="00D56FC1" w:rsidRDefault="00D56FC1" w:rsidP="00D56FC1">
            <w:pPr>
              <w:pStyle w:val="CSDFigLegend"/>
              <w:rPr>
                <w:sz w:val="16"/>
                <w:szCs w:val="16"/>
              </w:rPr>
            </w:pPr>
            <w:r w:rsidRPr="00D56FC1">
              <w:rPr>
                <w:sz w:val="16"/>
                <w:szCs w:val="16"/>
              </w:rPr>
              <w:t>0.534 ±0.046</w:t>
            </w:r>
          </w:p>
        </w:tc>
        <w:tc>
          <w:tcPr>
            <w:tcW w:w="1300" w:type="dxa"/>
            <w:noWrap/>
            <w:hideMark/>
          </w:tcPr>
          <w:p w14:paraId="59B6A8B2" w14:textId="77777777" w:rsidR="00D56FC1" w:rsidRPr="00D56FC1" w:rsidRDefault="00D56FC1" w:rsidP="00D56FC1">
            <w:pPr>
              <w:pStyle w:val="CSDFigLegend"/>
              <w:rPr>
                <w:sz w:val="16"/>
                <w:szCs w:val="16"/>
              </w:rPr>
            </w:pPr>
            <w:r w:rsidRPr="00D56FC1">
              <w:rPr>
                <w:sz w:val="16"/>
                <w:szCs w:val="16"/>
              </w:rPr>
              <w:t>0.298 ±0.045</w:t>
            </w:r>
          </w:p>
        </w:tc>
        <w:tc>
          <w:tcPr>
            <w:tcW w:w="1300" w:type="dxa"/>
            <w:noWrap/>
            <w:hideMark/>
          </w:tcPr>
          <w:p w14:paraId="4F729027" w14:textId="77777777" w:rsidR="00D56FC1" w:rsidRPr="00D56FC1" w:rsidRDefault="00D56FC1" w:rsidP="00D56FC1">
            <w:pPr>
              <w:pStyle w:val="CSDFigLegend"/>
              <w:rPr>
                <w:sz w:val="16"/>
                <w:szCs w:val="16"/>
              </w:rPr>
            </w:pPr>
            <w:r w:rsidRPr="00D56FC1">
              <w:rPr>
                <w:sz w:val="16"/>
                <w:szCs w:val="16"/>
              </w:rPr>
              <w:t>0.086 ±0.023</w:t>
            </w:r>
          </w:p>
        </w:tc>
      </w:tr>
      <w:tr w:rsidR="00D56FC1" w:rsidRPr="00D56FC1" w14:paraId="1CD0AC8E" w14:textId="77777777" w:rsidTr="00D56FC1">
        <w:trPr>
          <w:trHeight w:val="320"/>
        </w:trPr>
        <w:tc>
          <w:tcPr>
            <w:tcW w:w="1300" w:type="dxa"/>
            <w:noWrap/>
            <w:hideMark/>
          </w:tcPr>
          <w:p w14:paraId="1B47C6C2" w14:textId="77777777" w:rsidR="00D56FC1" w:rsidRPr="00D56FC1" w:rsidRDefault="00D56FC1" w:rsidP="00D56FC1">
            <w:pPr>
              <w:pStyle w:val="CSDFigLegend"/>
              <w:rPr>
                <w:sz w:val="16"/>
                <w:szCs w:val="16"/>
              </w:rPr>
            </w:pPr>
            <w:r w:rsidRPr="00D56FC1">
              <w:rPr>
                <w:sz w:val="16"/>
                <w:szCs w:val="16"/>
              </w:rPr>
              <w:t>1</w:t>
            </w:r>
          </w:p>
        </w:tc>
        <w:tc>
          <w:tcPr>
            <w:tcW w:w="1300" w:type="dxa"/>
            <w:noWrap/>
            <w:hideMark/>
          </w:tcPr>
          <w:p w14:paraId="2BA0B0A8" w14:textId="77777777" w:rsidR="00D56FC1" w:rsidRPr="00D56FC1" w:rsidRDefault="00D56FC1" w:rsidP="00D56FC1">
            <w:pPr>
              <w:pStyle w:val="CSDFigLegend"/>
              <w:rPr>
                <w:sz w:val="16"/>
                <w:szCs w:val="16"/>
              </w:rPr>
            </w:pPr>
            <w:r w:rsidRPr="00D56FC1">
              <w:rPr>
                <w:sz w:val="16"/>
                <w:szCs w:val="16"/>
              </w:rPr>
              <w:t>1.00E-06</w:t>
            </w:r>
          </w:p>
        </w:tc>
        <w:tc>
          <w:tcPr>
            <w:tcW w:w="1300" w:type="dxa"/>
            <w:noWrap/>
            <w:hideMark/>
          </w:tcPr>
          <w:p w14:paraId="4EA5EF01" w14:textId="77777777" w:rsidR="00D56FC1" w:rsidRPr="00D56FC1" w:rsidRDefault="00D56FC1" w:rsidP="00D56FC1">
            <w:pPr>
              <w:pStyle w:val="CSDFigLegend"/>
              <w:rPr>
                <w:sz w:val="16"/>
                <w:szCs w:val="16"/>
              </w:rPr>
            </w:pPr>
            <w:r w:rsidRPr="00D56FC1">
              <w:rPr>
                <w:sz w:val="16"/>
                <w:szCs w:val="16"/>
              </w:rPr>
              <w:t>0.937 ±0.019</w:t>
            </w:r>
          </w:p>
        </w:tc>
        <w:tc>
          <w:tcPr>
            <w:tcW w:w="1300" w:type="dxa"/>
            <w:noWrap/>
            <w:hideMark/>
          </w:tcPr>
          <w:p w14:paraId="4ECEC843" w14:textId="77777777" w:rsidR="00D56FC1" w:rsidRPr="00D56FC1" w:rsidRDefault="00D56FC1" w:rsidP="00D56FC1">
            <w:pPr>
              <w:pStyle w:val="CSDFigLegend"/>
              <w:rPr>
                <w:sz w:val="16"/>
                <w:szCs w:val="16"/>
              </w:rPr>
            </w:pPr>
            <w:r w:rsidRPr="00D56FC1">
              <w:rPr>
                <w:sz w:val="16"/>
                <w:szCs w:val="16"/>
              </w:rPr>
              <w:t>0.919 ±0.015</w:t>
            </w:r>
          </w:p>
        </w:tc>
        <w:tc>
          <w:tcPr>
            <w:tcW w:w="1300" w:type="dxa"/>
            <w:noWrap/>
            <w:hideMark/>
          </w:tcPr>
          <w:p w14:paraId="6DE59671" w14:textId="77777777" w:rsidR="00D56FC1" w:rsidRPr="00D56FC1" w:rsidRDefault="00D56FC1" w:rsidP="00D56FC1">
            <w:pPr>
              <w:pStyle w:val="CSDFigLegend"/>
              <w:rPr>
                <w:sz w:val="16"/>
                <w:szCs w:val="16"/>
              </w:rPr>
            </w:pPr>
            <w:r w:rsidRPr="00D56FC1">
              <w:rPr>
                <w:sz w:val="16"/>
                <w:szCs w:val="16"/>
              </w:rPr>
              <w:t>0.889 ±0.025</w:t>
            </w:r>
          </w:p>
        </w:tc>
        <w:tc>
          <w:tcPr>
            <w:tcW w:w="1300" w:type="dxa"/>
            <w:noWrap/>
            <w:hideMark/>
          </w:tcPr>
          <w:p w14:paraId="1BC960AB" w14:textId="77777777" w:rsidR="00D56FC1" w:rsidRPr="00D56FC1" w:rsidRDefault="00D56FC1" w:rsidP="00D56FC1">
            <w:pPr>
              <w:pStyle w:val="CSDFigLegend"/>
              <w:rPr>
                <w:sz w:val="16"/>
                <w:szCs w:val="16"/>
              </w:rPr>
            </w:pPr>
            <w:r w:rsidRPr="00D56FC1">
              <w:rPr>
                <w:sz w:val="16"/>
                <w:szCs w:val="16"/>
              </w:rPr>
              <w:t>0.841 ±0.036</w:t>
            </w:r>
          </w:p>
        </w:tc>
        <w:tc>
          <w:tcPr>
            <w:tcW w:w="1300" w:type="dxa"/>
            <w:noWrap/>
            <w:hideMark/>
          </w:tcPr>
          <w:p w14:paraId="178E3E17" w14:textId="77777777" w:rsidR="00D56FC1" w:rsidRPr="00D56FC1" w:rsidRDefault="00D56FC1" w:rsidP="00D56FC1">
            <w:pPr>
              <w:pStyle w:val="CSDFigLegend"/>
              <w:rPr>
                <w:sz w:val="16"/>
                <w:szCs w:val="16"/>
              </w:rPr>
            </w:pPr>
            <w:r w:rsidRPr="00D56FC1">
              <w:rPr>
                <w:sz w:val="16"/>
                <w:szCs w:val="16"/>
              </w:rPr>
              <w:t>0.751 ±0.054</w:t>
            </w:r>
          </w:p>
        </w:tc>
        <w:tc>
          <w:tcPr>
            <w:tcW w:w="1300" w:type="dxa"/>
            <w:noWrap/>
            <w:hideMark/>
          </w:tcPr>
          <w:p w14:paraId="46F0B426" w14:textId="77777777" w:rsidR="00D56FC1" w:rsidRPr="00D56FC1" w:rsidRDefault="00D56FC1" w:rsidP="00D56FC1">
            <w:pPr>
              <w:pStyle w:val="CSDFigLegend"/>
              <w:rPr>
                <w:sz w:val="16"/>
                <w:szCs w:val="16"/>
              </w:rPr>
            </w:pPr>
            <w:r w:rsidRPr="00D56FC1">
              <w:rPr>
                <w:sz w:val="16"/>
                <w:szCs w:val="16"/>
              </w:rPr>
              <w:t>0.624 ±0.058</w:t>
            </w:r>
          </w:p>
        </w:tc>
        <w:tc>
          <w:tcPr>
            <w:tcW w:w="1300" w:type="dxa"/>
            <w:noWrap/>
            <w:hideMark/>
          </w:tcPr>
          <w:p w14:paraId="1B3BEDB3" w14:textId="77777777" w:rsidR="00D56FC1" w:rsidRPr="00D56FC1" w:rsidRDefault="00D56FC1" w:rsidP="00D56FC1">
            <w:pPr>
              <w:pStyle w:val="CSDFigLegend"/>
              <w:rPr>
                <w:sz w:val="16"/>
                <w:szCs w:val="16"/>
              </w:rPr>
            </w:pPr>
            <w:r w:rsidRPr="00D56FC1">
              <w:rPr>
                <w:sz w:val="16"/>
                <w:szCs w:val="16"/>
              </w:rPr>
              <w:t>0.469 ±0.066</w:t>
            </w:r>
          </w:p>
        </w:tc>
        <w:tc>
          <w:tcPr>
            <w:tcW w:w="1300" w:type="dxa"/>
            <w:noWrap/>
            <w:hideMark/>
          </w:tcPr>
          <w:p w14:paraId="651AA1F9" w14:textId="77777777" w:rsidR="00D56FC1" w:rsidRPr="00D56FC1" w:rsidRDefault="00D56FC1" w:rsidP="00D56FC1">
            <w:pPr>
              <w:pStyle w:val="CSDFigLegend"/>
              <w:rPr>
                <w:sz w:val="16"/>
                <w:szCs w:val="16"/>
              </w:rPr>
            </w:pPr>
            <w:r w:rsidRPr="00D56FC1">
              <w:rPr>
                <w:sz w:val="16"/>
                <w:szCs w:val="16"/>
              </w:rPr>
              <w:t>0.279 ±0.051</w:t>
            </w:r>
          </w:p>
        </w:tc>
        <w:tc>
          <w:tcPr>
            <w:tcW w:w="1300" w:type="dxa"/>
            <w:noWrap/>
            <w:hideMark/>
          </w:tcPr>
          <w:p w14:paraId="49C4C544" w14:textId="77777777" w:rsidR="00D56FC1" w:rsidRPr="00D56FC1" w:rsidRDefault="00D56FC1" w:rsidP="00D56FC1">
            <w:pPr>
              <w:pStyle w:val="CSDFigLegend"/>
              <w:rPr>
                <w:sz w:val="16"/>
                <w:szCs w:val="16"/>
              </w:rPr>
            </w:pPr>
            <w:r w:rsidRPr="00D56FC1">
              <w:rPr>
                <w:sz w:val="16"/>
                <w:szCs w:val="16"/>
              </w:rPr>
              <w:t>0.073 ±0.024</w:t>
            </w:r>
          </w:p>
        </w:tc>
      </w:tr>
      <w:tr w:rsidR="00D56FC1" w:rsidRPr="00D56FC1" w14:paraId="0010E5D7" w14:textId="77777777" w:rsidTr="00D56FC1">
        <w:trPr>
          <w:trHeight w:val="320"/>
        </w:trPr>
        <w:tc>
          <w:tcPr>
            <w:tcW w:w="1300" w:type="dxa"/>
            <w:noWrap/>
            <w:hideMark/>
          </w:tcPr>
          <w:p w14:paraId="0C7877D0" w14:textId="77777777" w:rsidR="00D56FC1" w:rsidRPr="00D56FC1" w:rsidRDefault="00D56FC1" w:rsidP="00D56FC1">
            <w:pPr>
              <w:pStyle w:val="CSDFigLegend"/>
              <w:rPr>
                <w:sz w:val="16"/>
                <w:szCs w:val="16"/>
              </w:rPr>
            </w:pPr>
            <w:r w:rsidRPr="00D56FC1">
              <w:rPr>
                <w:sz w:val="16"/>
                <w:szCs w:val="16"/>
              </w:rPr>
              <w:t>2</w:t>
            </w:r>
          </w:p>
        </w:tc>
        <w:tc>
          <w:tcPr>
            <w:tcW w:w="1300" w:type="dxa"/>
            <w:noWrap/>
            <w:hideMark/>
          </w:tcPr>
          <w:p w14:paraId="04993132" w14:textId="77777777" w:rsidR="00D56FC1" w:rsidRPr="00D56FC1" w:rsidRDefault="00D56FC1" w:rsidP="00D56FC1">
            <w:pPr>
              <w:pStyle w:val="CSDFigLegend"/>
              <w:rPr>
                <w:sz w:val="16"/>
                <w:szCs w:val="16"/>
              </w:rPr>
            </w:pPr>
            <w:r w:rsidRPr="00D56FC1">
              <w:rPr>
                <w:sz w:val="16"/>
                <w:szCs w:val="16"/>
              </w:rPr>
              <w:t>1.00E-06</w:t>
            </w:r>
          </w:p>
        </w:tc>
        <w:tc>
          <w:tcPr>
            <w:tcW w:w="1300" w:type="dxa"/>
            <w:noWrap/>
            <w:hideMark/>
          </w:tcPr>
          <w:p w14:paraId="0400FB59" w14:textId="77777777" w:rsidR="00D56FC1" w:rsidRPr="00D56FC1" w:rsidRDefault="00D56FC1" w:rsidP="00D56FC1">
            <w:pPr>
              <w:pStyle w:val="CSDFigLegend"/>
              <w:rPr>
                <w:sz w:val="16"/>
                <w:szCs w:val="16"/>
              </w:rPr>
            </w:pPr>
            <w:r w:rsidRPr="00D56FC1">
              <w:rPr>
                <w:sz w:val="16"/>
                <w:szCs w:val="16"/>
              </w:rPr>
              <w:t>0.925 ±0.028</w:t>
            </w:r>
          </w:p>
        </w:tc>
        <w:tc>
          <w:tcPr>
            <w:tcW w:w="1300" w:type="dxa"/>
            <w:noWrap/>
            <w:hideMark/>
          </w:tcPr>
          <w:p w14:paraId="34B730F1" w14:textId="77777777" w:rsidR="00D56FC1" w:rsidRPr="00D56FC1" w:rsidRDefault="00D56FC1" w:rsidP="00D56FC1">
            <w:pPr>
              <w:pStyle w:val="CSDFigLegend"/>
              <w:rPr>
                <w:sz w:val="16"/>
                <w:szCs w:val="16"/>
              </w:rPr>
            </w:pPr>
            <w:r w:rsidRPr="00D56FC1">
              <w:rPr>
                <w:sz w:val="16"/>
                <w:szCs w:val="16"/>
              </w:rPr>
              <w:t>0.913 ±0.030</w:t>
            </w:r>
          </w:p>
        </w:tc>
        <w:tc>
          <w:tcPr>
            <w:tcW w:w="1300" w:type="dxa"/>
            <w:noWrap/>
            <w:hideMark/>
          </w:tcPr>
          <w:p w14:paraId="72DD5C73" w14:textId="77777777" w:rsidR="00D56FC1" w:rsidRPr="00D56FC1" w:rsidRDefault="00D56FC1" w:rsidP="00D56FC1">
            <w:pPr>
              <w:pStyle w:val="CSDFigLegend"/>
              <w:rPr>
                <w:sz w:val="16"/>
                <w:szCs w:val="16"/>
              </w:rPr>
            </w:pPr>
            <w:r w:rsidRPr="00D56FC1">
              <w:rPr>
                <w:sz w:val="16"/>
                <w:szCs w:val="16"/>
              </w:rPr>
              <w:t>0.888 ±0.027</w:t>
            </w:r>
          </w:p>
        </w:tc>
        <w:tc>
          <w:tcPr>
            <w:tcW w:w="1300" w:type="dxa"/>
            <w:noWrap/>
            <w:hideMark/>
          </w:tcPr>
          <w:p w14:paraId="31308BE2" w14:textId="77777777" w:rsidR="00D56FC1" w:rsidRPr="00D56FC1" w:rsidRDefault="00D56FC1" w:rsidP="00D56FC1">
            <w:pPr>
              <w:pStyle w:val="CSDFigLegend"/>
              <w:rPr>
                <w:sz w:val="16"/>
                <w:szCs w:val="16"/>
              </w:rPr>
            </w:pPr>
            <w:r w:rsidRPr="00D56FC1">
              <w:rPr>
                <w:sz w:val="16"/>
                <w:szCs w:val="16"/>
              </w:rPr>
              <w:t>0.849 ±0.031</w:t>
            </w:r>
          </w:p>
        </w:tc>
        <w:tc>
          <w:tcPr>
            <w:tcW w:w="1300" w:type="dxa"/>
            <w:noWrap/>
            <w:hideMark/>
          </w:tcPr>
          <w:p w14:paraId="2E732A5B" w14:textId="77777777" w:rsidR="00D56FC1" w:rsidRPr="00D56FC1" w:rsidRDefault="00D56FC1" w:rsidP="00D56FC1">
            <w:pPr>
              <w:pStyle w:val="CSDFigLegend"/>
              <w:rPr>
                <w:sz w:val="16"/>
                <w:szCs w:val="16"/>
              </w:rPr>
            </w:pPr>
            <w:r w:rsidRPr="00D56FC1">
              <w:rPr>
                <w:sz w:val="16"/>
                <w:szCs w:val="16"/>
              </w:rPr>
              <w:t>0.790 ±0.039</w:t>
            </w:r>
          </w:p>
        </w:tc>
        <w:tc>
          <w:tcPr>
            <w:tcW w:w="1300" w:type="dxa"/>
            <w:noWrap/>
            <w:hideMark/>
          </w:tcPr>
          <w:p w14:paraId="132CA2F4" w14:textId="77777777" w:rsidR="00D56FC1" w:rsidRPr="00D56FC1" w:rsidRDefault="00D56FC1" w:rsidP="00D56FC1">
            <w:pPr>
              <w:pStyle w:val="CSDFigLegend"/>
              <w:rPr>
                <w:sz w:val="16"/>
                <w:szCs w:val="16"/>
              </w:rPr>
            </w:pPr>
            <w:r w:rsidRPr="00D56FC1">
              <w:rPr>
                <w:sz w:val="16"/>
                <w:szCs w:val="16"/>
              </w:rPr>
              <w:t>0.672 ±0.055</w:t>
            </w:r>
          </w:p>
        </w:tc>
        <w:tc>
          <w:tcPr>
            <w:tcW w:w="1300" w:type="dxa"/>
            <w:noWrap/>
            <w:hideMark/>
          </w:tcPr>
          <w:p w14:paraId="32741F77" w14:textId="77777777" w:rsidR="00D56FC1" w:rsidRPr="00D56FC1" w:rsidRDefault="00D56FC1" w:rsidP="00D56FC1">
            <w:pPr>
              <w:pStyle w:val="CSDFigLegend"/>
              <w:rPr>
                <w:sz w:val="16"/>
                <w:szCs w:val="16"/>
              </w:rPr>
            </w:pPr>
            <w:r w:rsidRPr="00D56FC1">
              <w:rPr>
                <w:sz w:val="16"/>
                <w:szCs w:val="16"/>
              </w:rPr>
              <w:t>0.499 ±0.072</w:t>
            </w:r>
          </w:p>
        </w:tc>
        <w:tc>
          <w:tcPr>
            <w:tcW w:w="1300" w:type="dxa"/>
            <w:noWrap/>
            <w:hideMark/>
          </w:tcPr>
          <w:p w14:paraId="2BE7F43E" w14:textId="77777777" w:rsidR="00D56FC1" w:rsidRPr="00D56FC1" w:rsidRDefault="00D56FC1" w:rsidP="00D56FC1">
            <w:pPr>
              <w:pStyle w:val="CSDFigLegend"/>
              <w:rPr>
                <w:sz w:val="16"/>
                <w:szCs w:val="16"/>
              </w:rPr>
            </w:pPr>
            <w:r w:rsidRPr="00D56FC1">
              <w:rPr>
                <w:sz w:val="16"/>
                <w:szCs w:val="16"/>
              </w:rPr>
              <w:t>0.289 ±0.050</w:t>
            </w:r>
          </w:p>
        </w:tc>
        <w:tc>
          <w:tcPr>
            <w:tcW w:w="1300" w:type="dxa"/>
            <w:noWrap/>
            <w:hideMark/>
          </w:tcPr>
          <w:p w14:paraId="7C91CA75" w14:textId="77777777" w:rsidR="00D56FC1" w:rsidRPr="00D56FC1" w:rsidRDefault="00D56FC1" w:rsidP="00D56FC1">
            <w:pPr>
              <w:pStyle w:val="CSDFigLegend"/>
              <w:rPr>
                <w:sz w:val="16"/>
                <w:szCs w:val="16"/>
              </w:rPr>
            </w:pPr>
            <w:r w:rsidRPr="00D56FC1">
              <w:rPr>
                <w:sz w:val="16"/>
                <w:szCs w:val="16"/>
              </w:rPr>
              <w:t>0.079 ±0.028</w:t>
            </w:r>
          </w:p>
        </w:tc>
      </w:tr>
      <w:tr w:rsidR="00D56FC1" w:rsidRPr="00D56FC1" w14:paraId="1A652565" w14:textId="77777777" w:rsidTr="00D56FC1">
        <w:trPr>
          <w:trHeight w:val="320"/>
        </w:trPr>
        <w:tc>
          <w:tcPr>
            <w:tcW w:w="1300" w:type="dxa"/>
            <w:noWrap/>
            <w:hideMark/>
          </w:tcPr>
          <w:p w14:paraId="234E1BD6" w14:textId="77777777" w:rsidR="00D56FC1" w:rsidRPr="00D56FC1" w:rsidRDefault="00D56FC1" w:rsidP="00D56FC1">
            <w:pPr>
              <w:pStyle w:val="CSDFigLegend"/>
              <w:rPr>
                <w:sz w:val="16"/>
                <w:szCs w:val="16"/>
              </w:rPr>
            </w:pPr>
            <w:r w:rsidRPr="00D56FC1">
              <w:rPr>
                <w:sz w:val="16"/>
                <w:szCs w:val="16"/>
              </w:rPr>
              <w:t>3</w:t>
            </w:r>
          </w:p>
        </w:tc>
        <w:tc>
          <w:tcPr>
            <w:tcW w:w="1300" w:type="dxa"/>
            <w:noWrap/>
            <w:hideMark/>
          </w:tcPr>
          <w:p w14:paraId="068E9319" w14:textId="77777777" w:rsidR="00D56FC1" w:rsidRPr="00D56FC1" w:rsidRDefault="00D56FC1" w:rsidP="00D56FC1">
            <w:pPr>
              <w:pStyle w:val="CSDFigLegend"/>
              <w:rPr>
                <w:sz w:val="16"/>
                <w:szCs w:val="16"/>
              </w:rPr>
            </w:pPr>
            <w:r w:rsidRPr="00D56FC1">
              <w:rPr>
                <w:sz w:val="16"/>
                <w:szCs w:val="16"/>
              </w:rPr>
              <w:t>1.00E-06</w:t>
            </w:r>
          </w:p>
        </w:tc>
        <w:tc>
          <w:tcPr>
            <w:tcW w:w="1300" w:type="dxa"/>
            <w:noWrap/>
            <w:hideMark/>
          </w:tcPr>
          <w:p w14:paraId="26ADE998" w14:textId="77777777" w:rsidR="00D56FC1" w:rsidRPr="00D56FC1" w:rsidRDefault="00D56FC1" w:rsidP="00D56FC1">
            <w:pPr>
              <w:pStyle w:val="CSDFigLegend"/>
              <w:rPr>
                <w:sz w:val="16"/>
                <w:szCs w:val="16"/>
              </w:rPr>
            </w:pPr>
            <w:r w:rsidRPr="00D56FC1">
              <w:rPr>
                <w:sz w:val="16"/>
                <w:szCs w:val="16"/>
              </w:rPr>
              <w:t>0.931 ±0.022</w:t>
            </w:r>
          </w:p>
        </w:tc>
        <w:tc>
          <w:tcPr>
            <w:tcW w:w="1300" w:type="dxa"/>
            <w:noWrap/>
            <w:hideMark/>
          </w:tcPr>
          <w:p w14:paraId="78E738F1" w14:textId="77777777" w:rsidR="00D56FC1" w:rsidRPr="00D56FC1" w:rsidRDefault="00D56FC1" w:rsidP="00D56FC1">
            <w:pPr>
              <w:pStyle w:val="CSDFigLegend"/>
              <w:rPr>
                <w:sz w:val="16"/>
                <w:szCs w:val="16"/>
              </w:rPr>
            </w:pPr>
            <w:r w:rsidRPr="00D56FC1">
              <w:rPr>
                <w:sz w:val="16"/>
                <w:szCs w:val="16"/>
              </w:rPr>
              <w:t>0.918 ±0.019</w:t>
            </w:r>
          </w:p>
        </w:tc>
        <w:tc>
          <w:tcPr>
            <w:tcW w:w="1300" w:type="dxa"/>
            <w:noWrap/>
            <w:hideMark/>
          </w:tcPr>
          <w:p w14:paraId="598075C0" w14:textId="77777777" w:rsidR="00D56FC1" w:rsidRPr="00D56FC1" w:rsidRDefault="00D56FC1" w:rsidP="00D56FC1">
            <w:pPr>
              <w:pStyle w:val="CSDFigLegend"/>
              <w:rPr>
                <w:sz w:val="16"/>
                <w:szCs w:val="16"/>
              </w:rPr>
            </w:pPr>
            <w:r w:rsidRPr="00D56FC1">
              <w:rPr>
                <w:sz w:val="16"/>
                <w:szCs w:val="16"/>
              </w:rPr>
              <w:t>0.897 ±0.017</w:t>
            </w:r>
          </w:p>
        </w:tc>
        <w:tc>
          <w:tcPr>
            <w:tcW w:w="1300" w:type="dxa"/>
            <w:noWrap/>
            <w:hideMark/>
          </w:tcPr>
          <w:p w14:paraId="30323EDD" w14:textId="77777777" w:rsidR="00D56FC1" w:rsidRPr="00D56FC1" w:rsidRDefault="00D56FC1" w:rsidP="00D56FC1">
            <w:pPr>
              <w:pStyle w:val="CSDFigLegend"/>
              <w:rPr>
                <w:sz w:val="16"/>
                <w:szCs w:val="16"/>
              </w:rPr>
            </w:pPr>
            <w:r w:rsidRPr="00D56FC1">
              <w:rPr>
                <w:sz w:val="16"/>
                <w:szCs w:val="16"/>
              </w:rPr>
              <w:t>0.863 ±0.023</w:t>
            </w:r>
          </w:p>
        </w:tc>
        <w:tc>
          <w:tcPr>
            <w:tcW w:w="1300" w:type="dxa"/>
            <w:noWrap/>
            <w:hideMark/>
          </w:tcPr>
          <w:p w14:paraId="12A25E48" w14:textId="77777777" w:rsidR="00D56FC1" w:rsidRPr="00D56FC1" w:rsidRDefault="00D56FC1" w:rsidP="00D56FC1">
            <w:pPr>
              <w:pStyle w:val="CSDFigLegend"/>
              <w:rPr>
                <w:sz w:val="16"/>
                <w:szCs w:val="16"/>
              </w:rPr>
            </w:pPr>
            <w:r w:rsidRPr="00D56FC1">
              <w:rPr>
                <w:sz w:val="16"/>
                <w:szCs w:val="16"/>
              </w:rPr>
              <w:t>0.792 ±0.038</w:t>
            </w:r>
          </w:p>
        </w:tc>
        <w:tc>
          <w:tcPr>
            <w:tcW w:w="1300" w:type="dxa"/>
            <w:noWrap/>
            <w:hideMark/>
          </w:tcPr>
          <w:p w14:paraId="7A07BA42" w14:textId="77777777" w:rsidR="00D56FC1" w:rsidRPr="00D56FC1" w:rsidRDefault="00D56FC1" w:rsidP="00D56FC1">
            <w:pPr>
              <w:pStyle w:val="CSDFigLegend"/>
              <w:rPr>
                <w:sz w:val="16"/>
                <w:szCs w:val="16"/>
              </w:rPr>
            </w:pPr>
            <w:r w:rsidRPr="00D56FC1">
              <w:rPr>
                <w:sz w:val="16"/>
                <w:szCs w:val="16"/>
              </w:rPr>
              <w:t>0.668 ±0.029</w:t>
            </w:r>
          </w:p>
        </w:tc>
        <w:tc>
          <w:tcPr>
            <w:tcW w:w="1300" w:type="dxa"/>
            <w:noWrap/>
            <w:hideMark/>
          </w:tcPr>
          <w:p w14:paraId="15816878" w14:textId="77777777" w:rsidR="00D56FC1" w:rsidRPr="00D56FC1" w:rsidRDefault="00D56FC1" w:rsidP="00D56FC1">
            <w:pPr>
              <w:pStyle w:val="CSDFigLegend"/>
              <w:rPr>
                <w:sz w:val="16"/>
                <w:szCs w:val="16"/>
              </w:rPr>
            </w:pPr>
            <w:r w:rsidRPr="00D56FC1">
              <w:rPr>
                <w:sz w:val="16"/>
                <w:szCs w:val="16"/>
              </w:rPr>
              <w:t>0.526 ±0.047</w:t>
            </w:r>
          </w:p>
        </w:tc>
        <w:tc>
          <w:tcPr>
            <w:tcW w:w="1300" w:type="dxa"/>
            <w:noWrap/>
            <w:hideMark/>
          </w:tcPr>
          <w:p w14:paraId="20918C0D" w14:textId="77777777" w:rsidR="00D56FC1" w:rsidRPr="00D56FC1" w:rsidRDefault="00D56FC1" w:rsidP="00D56FC1">
            <w:pPr>
              <w:pStyle w:val="CSDFigLegend"/>
              <w:rPr>
                <w:sz w:val="16"/>
                <w:szCs w:val="16"/>
              </w:rPr>
            </w:pPr>
            <w:r w:rsidRPr="00D56FC1">
              <w:rPr>
                <w:sz w:val="16"/>
                <w:szCs w:val="16"/>
              </w:rPr>
              <w:t>0.296 ±0.042</w:t>
            </w:r>
          </w:p>
        </w:tc>
        <w:tc>
          <w:tcPr>
            <w:tcW w:w="1300" w:type="dxa"/>
            <w:noWrap/>
            <w:hideMark/>
          </w:tcPr>
          <w:p w14:paraId="0AB69B01" w14:textId="77777777" w:rsidR="00D56FC1" w:rsidRPr="00D56FC1" w:rsidRDefault="00D56FC1" w:rsidP="00D56FC1">
            <w:pPr>
              <w:pStyle w:val="CSDFigLegend"/>
              <w:rPr>
                <w:sz w:val="16"/>
                <w:szCs w:val="16"/>
              </w:rPr>
            </w:pPr>
            <w:r w:rsidRPr="00D56FC1">
              <w:rPr>
                <w:sz w:val="16"/>
                <w:szCs w:val="16"/>
              </w:rPr>
              <w:t>0.079 ±0.031</w:t>
            </w:r>
          </w:p>
        </w:tc>
      </w:tr>
      <w:tr w:rsidR="00D56FC1" w:rsidRPr="00D56FC1" w14:paraId="4FA55396" w14:textId="77777777" w:rsidTr="00D56FC1">
        <w:trPr>
          <w:trHeight w:val="320"/>
        </w:trPr>
        <w:tc>
          <w:tcPr>
            <w:tcW w:w="1300" w:type="dxa"/>
            <w:noWrap/>
            <w:hideMark/>
          </w:tcPr>
          <w:p w14:paraId="355857BA" w14:textId="77777777" w:rsidR="00D56FC1" w:rsidRPr="00D56FC1" w:rsidRDefault="00D56FC1" w:rsidP="00D56FC1">
            <w:pPr>
              <w:pStyle w:val="CSDFigLegend"/>
              <w:rPr>
                <w:sz w:val="16"/>
                <w:szCs w:val="16"/>
              </w:rPr>
            </w:pPr>
            <w:r w:rsidRPr="00D56FC1">
              <w:rPr>
                <w:sz w:val="16"/>
                <w:szCs w:val="16"/>
              </w:rPr>
              <w:t>1</w:t>
            </w:r>
          </w:p>
        </w:tc>
        <w:tc>
          <w:tcPr>
            <w:tcW w:w="1300" w:type="dxa"/>
            <w:noWrap/>
            <w:hideMark/>
          </w:tcPr>
          <w:p w14:paraId="192A51B7" w14:textId="77777777" w:rsidR="00D56FC1" w:rsidRPr="00D56FC1" w:rsidRDefault="00D56FC1" w:rsidP="00D56FC1">
            <w:pPr>
              <w:pStyle w:val="CSDFigLegend"/>
              <w:rPr>
                <w:sz w:val="16"/>
                <w:szCs w:val="16"/>
              </w:rPr>
            </w:pPr>
            <w:r w:rsidRPr="00D56FC1">
              <w:rPr>
                <w:sz w:val="16"/>
                <w:szCs w:val="16"/>
              </w:rPr>
              <w:t>5.00E-05</w:t>
            </w:r>
          </w:p>
        </w:tc>
        <w:tc>
          <w:tcPr>
            <w:tcW w:w="1300" w:type="dxa"/>
            <w:noWrap/>
            <w:hideMark/>
          </w:tcPr>
          <w:p w14:paraId="078D967A" w14:textId="77777777" w:rsidR="00D56FC1" w:rsidRPr="00D56FC1" w:rsidRDefault="00D56FC1" w:rsidP="00D56FC1">
            <w:pPr>
              <w:pStyle w:val="CSDFigLegend"/>
              <w:rPr>
                <w:sz w:val="16"/>
                <w:szCs w:val="16"/>
              </w:rPr>
            </w:pPr>
            <w:r w:rsidRPr="00D56FC1">
              <w:rPr>
                <w:sz w:val="16"/>
                <w:szCs w:val="16"/>
              </w:rPr>
              <w:t>0.934 ±0.023</w:t>
            </w:r>
          </w:p>
        </w:tc>
        <w:tc>
          <w:tcPr>
            <w:tcW w:w="1300" w:type="dxa"/>
            <w:noWrap/>
            <w:hideMark/>
          </w:tcPr>
          <w:p w14:paraId="5DD27440" w14:textId="77777777" w:rsidR="00D56FC1" w:rsidRPr="00D56FC1" w:rsidRDefault="00D56FC1" w:rsidP="00D56FC1">
            <w:pPr>
              <w:pStyle w:val="CSDFigLegend"/>
              <w:rPr>
                <w:sz w:val="16"/>
                <w:szCs w:val="16"/>
              </w:rPr>
            </w:pPr>
            <w:r w:rsidRPr="00D56FC1">
              <w:rPr>
                <w:sz w:val="16"/>
                <w:szCs w:val="16"/>
              </w:rPr>
              <w:t>0.916 ±0.023</w:t>
            </w:r>
          </w:p>
        </w:tc>
        <w:tc>
          <w:tcPr>
            <w:tcW w:w="1300" w:type="dxa"/>
            <w:noWrap/>
            <w:hideMark/>
          </w:tcPr>
          <w:p w14:paraId="6DC2A259" w14:textId="77777777" w:rsidR="00D56FC1" w:rsidRPr="00D56FC1" w:rsidRDefault="00D56FC1" w:rsidP="00D56FC1">
            <w:pPr>
              <w:pStyle w:val="CSDFigLegend"/>
              <w:rPr>
                <w:sz w:val="16"/>
                <w:szCs w:val="16"/>
              </w:rPr>
            </w:pPr>
            <w:r w:rsidRPr="00D56FC1">
              <w:rPr>
                <w:sz w:val="16"/>
                <w:szCs w:val="16"/>
              </w:rPr>
              <w:t>0.889 ±0.026</w:t>
            </w:r>
          </w:p>
        </w:tc>
        <w:tc>
          <w:tcPr>
            <w:tcW w:w="1300" w:type="dxa"/>
            <w:noWrap/>
            <w:hideMark/>
          </w:tcPr>
          <w:p w14:paraId="5EDB2E23" w14:textId="77777777" w:rsidR="00D56FC1" w:rsidRPr="00D56FC1" w:rsidRDefault="00D56FC1" w:rsidP="00D56FC1">
            <w:pPr>
              <w:pStyle w:val="CSDFigLegend"/>
              <w:rPr>
                <w:sz w:val="16"/>
                <w:szCs w:val="16"/>
              </w:rPr>
            </w:pPr>
            <w:r w:rsidRPr="00D56FC1">
              <w:rPr>
                <w:sz w:val="16"/>
                <w:szCs w:val="16"/>
              </w:rPr>
              <w:t>0.846 ±0.033</w:t>
            </w:r>
          </w:p>
        </w:tc>
        <w:tc>
          <w:tcPr>
            <w:tcW w:w="1300" w:type="dxa"/>
            <w:noWrap/>
            <w:hideMark/>
          </w:tcPr>
          <w:p w14:paraId="1985CDA8" w14:textId="77777777" w:rsidR="00D56FC1" w:rsidRPr="00D56FC1" w:rsidRDefault="00D56FC1" w:rsidP="00D56FC1">
            <w:pPr>
              <w:pStyle w:val="CSDFigLegend"/>
              <w:rPr>
                <w:sz w:val="16"/>
                <w:szCs w:val="16"/>
              </w:rPr>
            </w:pPr>
            <w:r w:rsidRPr="00D56FC1">
              <w:rPr>
                <w:sz w:val="16"/>
                <w:szCs w:val="16"/>
              </w:rPr>
              <w:t>0.768 ±0.059</w:t>
            </w:r>
          </w:p>
        </w:tc>
        <w:tc>
          <w:tcPr>
            <w:tcW w:w="1300" w:type="dxa"/>
            <w:noWrap/>
            <w:hideMark/>
          </w:tcPr>
          <w:p w14:paraId="3D2F70CF" w14:textId="77777777" w:rsidR="00D56FC1" w:rsidRPr="00D56FC1" w:rsidRDefault="00D56FC1" w:rsidP="00D56FC1">
            <w:pPr>
              <w:pStyle w:val="CSDFigLegend"/>
              <w:rPr>
                <w:sz w:val="16"/>
                <w:szCs w:val="16"/>
              </w:rPr>
            </w:pPr>
            <w:r w:rsidRPr="00D56FC1">
              <w:rPr>
                <w:sz w:val="16"/>
                <w:szCs w:val="16"/>
              </w:rPr>
              <w:t>0.653 ±0.054</w:t>
            </w:r>
          </w:p>
        </w:tc>
        <w:tc>
          <w:tcPr>
            <w:tcW w:w="1300" w:type="dxa"/>
            <w:noWrap/>
            <w:hideMark/>
          </w:tcPr>
          <w:p w14:paraId="600799AD" w14:textId="77777777" w:rsidR="00D56FC1" w:rsidRPr="00D56FC1" w:rsidRDefault="00D56FC1" w:rsidP="00D56FC1">
            <w:pPr>
              <w:pStyle w:val="CSDFigLegend"/>
              <w:rPr>
                <w:sz w:val="16"/>
                <w:szCs w:val="16"/>
              </w:rPr>
            </w:pPr>
            <w:r w:rsidRPr="00D56FC1">
              <w:rPr>
                <w:sz w:val="16"/>
                <w:szCs w:val="16"/>
              </w:rPr>
              <w:t>0.496 ±0.075</w:t>
            </w:r>
          </w:p>
        </w:tc>
        <w:tc>
          <w:tcPr>
            <w:tcW w:w="1300" w:type="dxa"/>
            <w:noWrap/>
            <w:hideMark/>
          </w:tcPr>
          <w:p w14:paraId="1E9F71F1" w14:textId="77777777" w:rsidR="00D56FC1" w:rsidRPr="00D56FC1" w:rsidRDefault="00D56FC1" w:rsidP="00D56FC1">
            <w:pPr>
              <w:pStyle w:val="CSDFigLegend"/>
              <w:rPr>
                <w:sz w:val="16"/>
                <w:szCs w:val="16"/>
              </w:rPr>
            </w:pPr>
            <w:r w:rsidRPr="00D56FC1">
              <w:rPr>
                <w:sz w:val="16"/>
                <w:szCs w:val="16"/>
              </w:rPr>
              <w:t>0.289 ±0.060</w:t>
            </w:r>
          </w:p>
        </w:tc>
        <w:tc>
          <w:tcPr>
            <w:tcW w:w="1300" w:type="dxa"/>
            <w:noWrap/>
            <w:hideMark/>
          </w:tcPr>
          <w:p w14:paraId="65E2FA33" w14:textId="77777777" w:rsidR="00D56FC1" w:rsidRPr="00D56FC1" w:rsidRDefault="00D56FC1" w:rsidP="00D56FC1">
            <w:pPr>
              <w:pStyle w:val="CSDFigLegend"/>
              <w:rPr>
                <w:sz w:val="16"/>
                <w:szCs w:val="16"/>
              </w:rPr>
            </w:pPr>
            <w:r w:rsidRPr="00D56FC1">
              <w:rPr>
                <w:sz w:val="16"/>
                <w:szCs w:val="16"/>
              </w:rPr>
              <w:t>0.082 ±0.022</w:t>
            </w:r>
          </w:p>
        </w:tc>
      </w:tr>
      <w:tr w:rsidR="00D56FC1" w:rsidRPr="00D56FC1" w14:paraId="124AC29D" w14:textId="77777777" w:rsidTr="00D56FC1">
        <w:trPr>
          <w:trHeight w:val="320"/>
        </w:trPr>
        <w:tc>
          <w:tcPr>
            <w:tcW w:w="1300" w:type="dxa"/>
            <w:noWrap/>
            <w:hideMark/>
          </w:tcPr>
          <w:p w14:paraId="14849243" w14:textId="77777777" w:rsidR="00D56FC1" w:rsidRPr="00D56FC1" w:rsidRDefault="00D56FC1" w:rsidP="00D56FC1">
            <w:pPr>
              <w:pStyle w:val="CSDFigLegend"/>
              <w:rPr>
                <w:sz w:val="16"/>
                <w:szCs w:val="16"/>
              </w:rPr>
            </w:pPr>
            <w:r w:rsidRPr="00D56FC1">
              <w:rPr>
                <w:sz w:val="16"/>
                <w:szCs w:val="16"/>
              </w:rPr>
              <w:t>2</w:t>
            </w:r>
          </w:p>
        </w:tc>
        <w:tc>
          <w:tcPr>
            <w:tcW w:w="1300" w:type="dxa"/>
            <w:noWrap/>
            <w:hideMark/>
          </w:tcPr>
          <w:p w14:paraId="3CEBD5FA" w14:textId="77777777" w:rsidR="00D56FC1" w:rsidRPr="00D56FC1" w:rsidRDefault="00D56FC1" w:rsidP="00D56FC1">
            <w:pPr>
              <w:pStyle w:val="CSDFigLegend"/>
              <w:rPr>
                <w:sz w:val="16"/>
                <w:szCs w:val="16"/>
              </w:rPr>
            </w:pPr>
            <w:r w:rsidRPr="00D56FC1">
              <w:rPr>
                <w:sz w:val="16"/>
                <w:szCs w:val="16"/>
              </w:rPr>
              <w:t>5.00E-05</w:t>
            </w:r>
          </w:p>
        </w:tc>
        <w:tc>
          <w:tcPr>
            <w:tcW w:w="1300" w:type="dxa"/>
            <w:noWrap/>
            <w:hideMark/>
          </w:tcPr>
          <w:p w14:paraId="3E7CB628" w14:textId="77777777" w:rsidR="00D56FC1" w:rsidRPr="00D56FC1" w:rsidRDefault="00D56FC1" w:rsidP="00D56FC1">
            <w:pPr>
              <w:pStyle w:val="CSDFigLegend"/>
              <w:rPr>
                <w:sz w:val="16"/>
                <w:szCs w:val="16"/>
              </w:rPr>
            </w:pPr>
            <w:r w:rsidRPr="00D56FC1">
              <w:rPr>
                <w:sz w:val="16"/>
                <w:szCs w:val="16"/>
              </w:rPr>
              <w:t>0.935 ±0.027</w:t>
            </w:r>
          </w:p>
        </w:tc>
        <w:tc>
          <w:tcPr>
            <w:tcW w:w="1300" w:type="dxa"/>
            <w:noWrap/>
            <w:hideMark/>
          </w:tcPr>
          <w:p w14:paraId="5164EA4E" w14:textId="77777777" w:rsidR="00D56FC1" w:rsidRPr="00D56FC1" w:rsidRDefault="00D56FC1" w:rsidP="00D56FC1">
            <w:pPr>
              <w:pStyle w:val="CSDFigLegend"/>
              <w:rPr>
                <w:sz w:val="16"/>
                <w:szCs w:val="16"/>
              </w:rPr>
            </w:pPr>
            <w:r w:rsidRPr="00D56FC1">
              <w:rPr>
                <w:sz w:val="16"/>
                <w:szCs w:val="16"/>
              </w:rPr>
              <w:t>0.918 ±0.025</w:t>
            </w:r>
          </w:p>
        </w:tc>
        <w:tc>
          <w:tcPr>
            <w:tcW w:w="1300" w:type="dxa"/>
            <w:noWrap/>
            <w:hideMark/>
          </w:tcPr>
          <w:p w14:paraId="277DA102" w14:textId="77777777" w:rsidR="00D56FC1" w:rsidRPr="00D56FC1" w:rsidRDefault="00D56FC1" w:rsidP="00D56FC1">
            <w:pPr>
              <w:pStyle w:val="CSDFigLegend"/>
              <w:rPr>
                <w:sz w:val="16"/>
                <w:szCs w:val="16"/>
              </w:rPr>
            </w:pPr>
            <w:r w:rsidRPr="00D56FC1">
              <w:rPr>
                <w:sz w:val="16"/>
                <w:szCs w:val="16"/>
              </w:rPr>
              <w:t>0.900 ±0.025</w:t>
            </w:r>
          </w:p>
        </w:tc>
        <w:tc>
          <w:tcPr>
            <w:tcW w:w="1300" w:type="dxa"/>
            <w:noWrap/>
            <w:hideMark/>
          </w:tcPr>
          <w:p w14:paraId="19968812" w14:textId="77777777" w:rsidR="00D56FC1" w:rsidRPr="00D56FC1" w:rsidRDefault="00D56FC1" w:rsidP="00D56FC1">
            <w:pPr>
              <w:pStyle w:val="CSDFigLegend"/>
              <w:rPr>
                <w:sz w:val="16"/>
                <w:szCs w:val="16"/>
              </w:rPr>
            </w:pPr>
            <w:r w:rsidRPr="00D56FC1">
              <w:rPr>
                <w:sz w:val="16"/>
                <w:szCs w:val="16"/>
              </w:rPr>
              <w:t>0.865 ±0.032</w:t>
            </w:r>
          </w:p>
        </w:tc>
        <w:tc>
          <w:tcPr>
            <w:tcW w:w="1300" w:type="dxa"/>
            <w:noWrap/>
            <w:hideMark/>
          </w:tcPr>
          <w:p w14:paraId="3EEED2D0" w14:textId="77777777" w:rsidR="00D56FC1" w:rsidRPr="00D56FC1" w:rsidRDefault="00D56FC1" w:rsidP="00D56FC1">
            <w:pPr>
              <w:pStyle w:val="CSDFigLegend"/>
              <w:rPr>
                <w:sz w:val="16"/>
                <w:szCs w:val="16"/>
              </w:rPr>
            </w:pPr>
            <w:r w:rsidRPr="00D56FC1">
              <w:rPr>
                <w:sz w:val="16"/>
                <w:szCs w:val="16"/>
              </w:rPr>
              <w:t>0.801 ±0.036</w:t>
            </w:r>
          </w:p>
        </w:tc>
        <w:tc>
          <w:tcPr>
            <w:tcW w:w="1300" w:type="dxa"/>
            <w:noWrap/>
            <w:hideMark/>
          </w:tcPr>
          <w:p w14:paraId="6B1A38D9" w14:textId="77777777" w:rsidR="00D56FC1" w:rsidRPr="00D56FC1" w:rsidRDefault="00D56FC1" w:rsidP="00D56FC1">
            <w:pPr>
              <w:pStyle w:val="CSDFigLegend"/>
              <w:rPr>
                <w:sz w:val="16"/>
                <w:szCs w:val="16"/>
              </w:rPr>
            </w:pPr>
            <w:r w:rsidRPr="00D56FC1">
              <w:rPr>
                <w:sz w:val="16"/>
                <w:szCs w:val="16"/>
              </w:rPr>
              <w:t>0.690 ±0.035</w:t>
            </w:r>
          </w:p>
        </w:tc>
        <w:tc>
          <w:tcPr>
            <w:tcW w:w="1300" w:type="dxa"/>
            <w:noWrap/>
            <w:hideMark/>
          </w:tcPr>
          <w:p w14:paraId="6803BB04" w14:textId="77777777" w:rsidR="00D56FC1" w:rsidRPr="00D56FC1" w:rsidRDefault="00D56FC1" w:rsidP="00D56FC1">
            <w:pPr>
              <w:pStyle w:val="CSDFigLegend"/>
              <w:rPr>
                <w:sz w:val="16"/>
                <w:szCs w:val="16"/>
              </w:rPr>
            </w:pPr>
            <w:r w:rsidRPr="00D56FC1">
              <w:rPr>
                <w:sz w:val="16"/>
                <w:szCs w:val="16"/>
              </w:rPr>
              <w:t>0.532 ±0.063</w:t>
            </w:r>
          </w:p>
        </w:tc>
        <w:tc>
          <w:tcPr>
            <w:tcW w:w="1300" w:type="dxa"/>
            <w:noWrap/>
            <w:hideMark/>
          </w:tcPr>
          <w:p w14:paraId="722A6EBA" w14:textId="77777777" w:rsidR="00D56FC1" w:rsidRPr="00D56FC1" w:rsidRDefault="00D56FC1" w:rsidP="00D56FC1">
            <w:pPr>
              <w:pStyle w:val="CSDFigLegend"/>
              <w:rPr>
                <w:sz w:val="16"/>
                <w:szCs w:val="16"/>
              </w:rPr>
            </w:pPr>
            <w:r w:rsidRPr="00D56FC1">
              <w:rPr>
                <w:sz w:val="16"/>
                <w:szCs w:val="16"/>
              </w:rPr>
              <w:t>0.313 ±0.055</w:t>
            </w:r>
          </w:p>
        </w:tc>
        <w:tc>
          <w:tcPr>
            <w:tcW w:w="1300" w:type="dxa"/>
            <w:noWrap/>
            <w:hideMark/>
          </w:tcPr>
          <w:p w14:paraId="60E6D373" w14:textId="77777777" w:rsidR="00D56FC1" w:rsidRPr="00D56FC1" w:rsidRDefault="00D56FC1" w:rsidP="00D56FC1">
            <w:pPr>
              <w:pStyle w:val="CSDFigLegend"/>
              <w:rPr>
                <w:sz w:val="16"/>
                <w:szCs w:val="16"/>
              </w:rPr>
            </w:pPr>
            <w:r w:rsidRPr="00D56FC1">
              <w:rPr>
                <w:sz w:val="16"/>
                <w:szCs w:val="16"/>
              </w:rPr>
              <w:t>0.085 ±0.020</w:t>
            </w:r>
          </w:p>
        </w:tc>
      </w:tr>
      <w:tr w:rsidR="00D56FC1" w:rsidRPr="00D56FC1" w14:paraId="4B63A6EC" w14:textId="77777777" w:rsidTr="00D56FC1">
        <w:trPr>
          <w:trHeight w:val="320"/>
        </w:trPr>
        <w:tc>
          <w:tcPr>
            <w:tcW w:w="1300" w:type="dxa"/>
            <w:noWrap/>
            <w:hideMark/>
          </w:tcPr>
          <w:p w14:paraId="5918C0B9" w14:textId="77777777" w:rsidR="00D56FC1" w:rsidRPr="00D56FC1" w:rsidRDefault="00D56FC1" w:rsidP="00D56FC1">
            <w:pPr>
              <w:pStyle w:val="CSDFigLegend"/>
              <w:rPr>
                <w:sz w:val="16"/>
                <w:szCs w:val="16"/>
              </w:rPr>
            </w:pPr>
            <w:r w:rsidRPr="00D56FC1">
              <w:rPr>
                <w:sz w:val="16"/>
                <w:szCs w:val="16"/>
              </w:rPr>
              <w:t>3</w:t>
            </w:r>
          </w:p>
        </w:tc>
        <w:tc>
          <w:tcPr>
            <w:tcW w:w="1300" w:type="dxa"/>
            <w:noWrap/>
            <w:hideMark/>
          </w:tcPr>
          <w:p w14:paraId="25A6622F" w14:textId="77777777" w:rsidR="00D56FC1" w:rsidRPr="00D56FC1" w:rsidRDefault="00D56FC1" w:rsidP="00D56FC1">
            <w:pPr>
              <w:pStyle w:val="CSDFigLegend"/>
              <w:rPr>
                <w:sz w:val="16"/>
                <w:szCs w:val="16"/>
              </w:rPr>
            </w:pPr>
            <w:r w:rsidRPr="00D56FC1">
              <w:rPr>
                <w:sz w:val="16"/>
                <w:szCs w:val="16"/>
              </w:rPr>
              <w:t>5.00E-05</w:t>
            </w:r>
          </w:p>
        </w:tc>
        <w:tc>
          <w:tcPr>
            <w:tcW w:w="1300" w:type="dxa"/>
            <w:noWrap/>
            <w:hideMark/>
          </w:tcPr>
          <w:p w14:paraId="7B116AE7" w14:textId="77777777" w:rsidR="00D56FC1" w:rsidRPr="00D56FC1" w:rsidRDefault="00D56FC1" w:rsidP="00D56FC1">
            <w:pPr>
              <w:pStyle w:val="CSDFigLegend"/>
              <w:rPr>
                <w:sz w:val="16"/>
                <w:szCs w:val="16"/>
              </w:rPr>
            </w:pPr>
            <w:r w:rsidRPr="00D56FC1">
              <w:rPr>
                <w:sz w:val="16"/>
                <w:szCs w:val="16"/>
              </w:rPr>
              <w:t>0.929 ±0.021</w:t>
            </w:r>
          </w:p>
        </w:tc>
        <w:tc>
          <w:tcPr>
            <w:tcW w:w="1300" w:type="dxa"/>
            <w:noWrap/>
            <w:hideMark/>
          </w:tcPr>
          <w:p w14:paraId="663F2B35" w14:textId="77777777" w:rsidR="00D56FC1" w:rsidRPr="00D56FC1" w:rsidRDefault="00D56FC1" w:rsidP="00D56FC1">
            <w:pPr>
              <w:pStyle w:val="CSDFigLegend"/>
              <w:rPr>
                <w:sz w:val="16"/>
                <w:szCs w:val="16"/>
              </w:rPr>
            </w:pPr>
            <w:r w:rsidRPr="00D56FC1">
              <w:rPr>
                <w:sz w:val="16"/>
                <w:szCs w:val="16"/>
              </w:rPr>
              <w:t>0.911 ±0.022</w:t>
            </w:r>
          </w:p>
        </w:tc>
        <w:tc>
          <w:tcPr>
            <w:tcW w:w="1300" w:type="dxa"/>
            <w:noWrap/>
            <w:hideMark/>
          </w:tcPr>
          <w:p w14:paraId="206983DF" w14:textId="77777777" w:rsidR="00D56FC1" w:rsidRPr="00D56FC1" w:rsidRDefault="00D56FC1" w:rsidP="00D56FC1">
            <w:pPr>
              <w:pStyle w:val="CSDFigLegend"/>
              <w:rPr>
                <w:sz w:val="16"/>
                <w:szCs w:val="16"/>
              </w:rPr>
            </w:pPr>
            <w:r w:rsidRPr="00D56FC1">
              <w:rPr>
                <w:sz w:val="16"/>
                <w:szCs w:val="16"/>
              </w:rPr>
              <w:t>0.895 ±0.023</w:t>
            </w:r>
          </w:p>
        </w:tc>
        <w:tc>
          <w:tcPr>
            <w:tcW w:w="1300" w:type="dxa"/>
            <w:noWrap/>
            <w:hideMark/>
          </w:tcPr>
          <w:p w14:paraId="0AF4BFE8" w14:textId="77777777" w:rsidR="00D56FC1" w:rsidRPr="00D56FC1" w:rsidRDefault="00D56FC1" w:rsidP="00D56FC1">
            <w:pPr>
              <w:pStyle w:val="CSDFigLegend"/>
              <w:rPr>
                <w:sz w:val="16"/>
                <w:szCs w:val="16"/>
              </w:rPr>
            </w:pPr>
            <w:r w:rsidRPr="00D56FC1">
              <w:rPr>
                <w:sz w:val="16"/>
                <w:szCs w:val="16"/>
              </w:rPr>
              <w:t>0.854 ±0.028</w:t>
            </w:r>
          </w:p>
        </w:tc>
        <w:tc>
          <w:tcPr>
            <w:tcW w:w="1300" w:type="dxa"/>
            <w:noWrap/>
            <w:hideMark/>
          </w:tcPr>
          <w:p w14:paraId="6A72DC1A" w14:textId="77777777" w:rsidR="00D56FC1" w:rsidRPr="00D56FC1" w:rsidRDefault="00D56FC1" w:rsidP="00D56FC1">
            <w:pPr>
              <w:pStyle w:val="CSDFigLegend"/>
              <w:rPr>
                <w:sz w:val="16"/>
                <w:szCs w:val="16"/>
              </w:rPr>
            </w:pPr>
            <w:r w:rsidRPr="00D56FC1">
              <w:rPr>
                <w:sz w:val="16"/>
                <w:szCs w:val="16"/>
              </w:rPr>
              <w:t>0.804 ±0.032</w:t>
            </w:r>
          </w:p>
        </w:tc>
        <w:tc>
          <w:tcPr>
            <w:tcW w:w="1300" w:type="dxa"/>
            <w:noWrap/>
            <w:hideMark/>
          </w:tcPr>
          <w:p w14:paraId="5372D3D2" w14:textId="77777777" w:rsidR="00D56FC1" w:rsidRPr="00D56FC1" w:rsidRDefault="00D56FC1" w:rsidP="00D56FC1">
            <w:pPr>
              <w:pStyle w:val="CSDFigLegend"/>
              <w:rPr>
                <w:sz w:val="16"/>
                <w:szCs w:val="16"/>
              </w:rPr>
            </w:pPr>
            <w:r w:rsidRPr="00D56FC1">
              <w:rPr>
                <w:sz w:val="16"/>
                <w:szCs w:val="16"/>
              </w:rPr>
              <w:t>0.684 ±0.045</w:t>
            </w:r>
          </w:p>
        </w:tc>
        <w:tc>
          <w:tcPr>
            <w:tcW w:w="1300" w:type="dxa"/>
            <w:noWrap/>
            <w:hideMark/>
          </w:tcPr>
          <w:p w14:paraId="7734FB39" w14:textId="77777777" w:rsidR="00D56FC1" w:rsidRPr="00D56FC1" w:rsidRDefault="00D56FC1" w:rsidP="00D56FC1">
            <w:pPr>
              <w:pStyle w:val="CSDFigLegend"/>
              <w:rPr>
                <w:sz w:val="16"/>
                <w:szCs w:val="16"/>
              </w:rPr>
            </w:pPr>
            <w:r w:rsidRPr="00D56FC1">
              <w:rPr>
                <w:sz w:val="16"/>
                <w:szCs w:val="16"/>
              </w:rPr>
              <w:t>0.542 ±0.046</w:t>
            </w:r>
          </w:p>
        </w:tc>
        <w:tc>
          <w:tcPr>
            <w:tcW w:w="1300" w:type="dxa"/>
            <w:noWrap/>
            <w:hideMark/>
          </w:tcPr>
          <w:p w14:paraId="4696B50A" w14:textId="77777777" w:rsidR="00D56FC1" w:rsidRPr="00D56FC1" w:rsidRDefault="00D56FC1" w:rsidP="00D56FC1">
            <w:pPr>
              <w:pStyle w:val="CSDFigLegend"/>
              <w:rPr>
                <w:sz w:val="16"/>
                <w:szCs w:val="16"/>
              </w:rPr>
            </w:pPr>
            <w:r w:rsidRPr="00D56FC1">
              <w:rPr>
                <w:sz w:val="16"/>
                <w:szCs w:val="16"/>
              </w:rPr>
              <w:t>0.312 ±0.055</w:t>
            </w:r>
          </w:p>
        </w:tc>
        <w:tc>
          <w:tcPr>
            <w:tcW w:w="1300" w:type="dxa"/>
            <w:noWrap/>
            <w:hideMark/>
          </w:tcPr>
          <w:p w14:paraId="1EAC19BA" w14:textId="77777777" w:rsidR="00D56FC1" w:rsidRPr="00D56FC1" w:rsidRDefault="00D56FC1" w:rsidP="00D56FC1">
            <w:pPr>
              <w:pStyle w:val="CSDFigLegend"/>
              <w:rPr>
                <w:sz w:val="16"/>
                <w:szCs w:val="16"/>
              </w:rPr>
            </w:pPr>
            <w:r w:rsidRPr="00D56FC1">
              <w:rPr>
                <w:sz w:val="16"/>
                <w:szCs w:val="16"/>
              </w:rPr>
              <w:t>0.090 ±0.027</w:t>
            </w:r>
          </w:p>
        </w:tc>
      </w:tr>
      <w:tr w:rsidR="00D56FC1" w:rsidRPr="00D56FC1" w14:paraId="320A04D3" w14:textId="77777777" w:rsidTr="00D56FC1">
        <w:trPr>
          <w:trHeight w:val="320"/>
        </w:trPr>
        <w:tc>
          <w:tcPr>
            <w:tcW w:w="1300" w:type="dxa"/>
            <w:noWrap/>
            <w:hideMark/>
          </w:tcPr>
          <w:p w14:paraId="490787F9" w14:textId="77777777" w:rsidR="00D56FC1" w:rsidRPr="00D56FC1" w:rsidRDefault="00D56FC1" w:rsidP="00D56FC1">
            <w:pPr>
              <w:pStyle w:val="CSDFigLegend"/>
              <w:rPr>
                <w:sz w:val="16"/>
                <w:szCs w:val="16"/>
              </w:rPr>
            </w:pPr>
            <w:r w:rsidRPr="00D56FC1">
              <w:rPr>
                <w:sz w:val="16"/>
                <w:szCs w:val="16"/>
              </w:rPr>
              <w:t>1</w:t>
            </w:r>
          </w:p>
        </w:tc>
        <w:tc>
          <w:tcPr>
            <w:tcW w:w="1300" w:type="dxa"/>
            <w:noWrap/>
            <w:hideMark/>
          </w:tcPr>
          <w:p w14:paraId="40F825F0" w14:textId="77777777" w:rsidR="00D56FC1" w:rsidRPr="00D56FC1" w:rsidRDefault="00D56FC1" w:rsidP="00D56FC1">
            <w:pPr>
              <w:pStyle w:val="CSDFigLegend"/>
              <w:rPr>
                <w:sz w:val="16"/>
                <w:szCs w:val="16"/>
              </w:rPr>
            </w:pPr>
            <w:r w:rsidRPr="00D56FC1">
              <w:rPr>
                <w:sz w:val="16"/>
                <w:szCs w:val="16"/>
              </w:rPr>
              <w:t>1.00E-05</w:t>
            </w:r>
          </w:p>
        </w:tc>
        <w:tc>
          <w:tcPr>
            <w:tcW w:w="1300" w:type="dxa"/>
            <w:noWrap/>
            <w:hideMark/>
          </w:tcPr>
          <w:p w14:paraId="0AD430CC" w14:textId="77777777" w:rsidR="00D56FC1" w:rsidRPr="00D56FC1" w:rsidRDefault="00D56FC1" w:rsidP="00D56FC1">
            <w:pPr>
              <w:pStyle w:val="CSDFigLegend"/>
              <w:rPr>
                <w:sz w:val="16"/>
                <w:szCs w:val="16"/>
              </w:rPr>
            </w:pPr>
            <w:r w:rsidRPr="00D56FC1">
              <w:rPr>
                <w:sz w:val="16"/>
                <w:szCs w:val="16"/>
              </w:rPr>
              <w:t>0.939 ±0.022</w:t>
            </w:r>
          </w:p>
        </w:tc>
        <w:tc>
          <w:tcPr>
            <w:tcW w:w="1300" w:type="dxa"/>
            <w:noWrap/>
            <w:hideMark/>
          </w:tcPr>
          <w:p w14:paraId="0960B5F7" w14:textId="77777777" w:rsidR="00D56FC1" w:rsidRPr="00D56FC1" w:rsidRDefault="00D56FC1" w:rsidP="00D56FC1">
            <w:pPr>
              <w:pStyle w:val="CSDFigLegend"/>
              <w:rPr>
                <w:sz w:val="16"/>
                <w:szCs w:val="16"/>
              </w:rPr>
            </w:pPr>
            <w:r w:rsidRPr="00D56FC1">
              <w:rPr>
                <w:sz w:val="16"/>
                <w:szCs w:val="16"/>
              </w:rPr>
              <w:t>0.922 ±0.026</w:t>
            </w:r>
          </w:p>
        </w:tc>
        <w:tc>
          <w:tcPr>
            <w:tcW w:w="1300" w:type="dxa"/>
            <w:noWrap/>
            <w:hideMark/>
          </w:tcPr>
          <w:p w14:paraId="5E316C84" w14:textId="77777777" w:rsidR="00D56FC1" w:rsidRPr="00D56FC1" w:rsidRDefault="00D56FC1" w:rsidP="00D56FC1">
            <w:pPr>
              <w:pStyle w:val="CSDFigLegend"/>
              <w:rPr>
                <w:sz w:val="16"/>
                <w:szCs w:val="16"/>
              </w:rPr>
            </w:pPr>
            <w:r w:rsidRPr="00D56FC1">
              <w:rPr>
                <w:sz w:val="16"/>
                <w:szCs w:val="16"/>
              </w:rPr>
              <w:t>0.900 ±0.026</w:t>
            </w:r>
          </w:p>
        </w:tc>
        <w:tc>
          <w:tcPr>
            <w:tcW w:w="1300" w:type="dxa"/>
            <w:noWrap/>
            <w:hideMark/>
          </w:tcPr>
          <w:p w14:paraId="291CEF1A" w14:textId="77777777" w:rsidR="00D56FC1" w:rsidRPr="00D56FC1" w:rsidRDefault="00D56FC1" w:rsidP="00D56FC1">
            <w:pPr>
              <w:pStyle w:val="CSDFigLegend"/>
              <w:rPr>
                <w:sz w:val="16"/>
                <w:szCs w:val="16"/>
              </w:rPr>
            </w:pPr>
            <w:r w:rsidRPr="00D56FC1">
              <w:rPr>
                <w:sz w:val="16"/>
                <w:szCs w:val="16"/>
              </w:rPr>
              <w:t>0.853 ±0.032</w:t>
            </w:r>
          </w:p>
        </w:tc>
        <w:tc>
          <w:tcPr>
            <w:tcW w:w="1300" w:type="dxa"/>
            <w:noWrap/>
            <w:hideMark/>
          </w:tcPr>
          <w:p w14:paraId="560D888B" w14:textId="77777777" w:rsidR="00D56FC1" w:rsidRPr="00D56FC1" w:rsidRDefault="00D56FC1" w:rsidP="00D56FC1">
            <w:pPr>
              <w:pStyle w:val="CSDFigLegend"/>
              <w:rPr>
                <w:sz w:val="16"/>
                <w:szCs w:val="16"/>
              </w:rPr>
            </w:pPr>
            <w:r w:rsidRPr="00D56FC1">
              <w:rPr>
                <w:sz w:val="16"/>
                <w:szCs w:val="16"/>
              </w:rPr>
              <w:t>0.797 ±0.042</w:t>
            </w:r>
          </w:p>
        </w:tc>
        <w:tc>
          <w:tcPr>
            <w:tcW w:w="1300" w:type="dxa"/>
            <w:noWrap/>
            <w:hideMark/>
          </w:tcPr>
          <w:p w14:paraId="603C1D01" w14:textId="77777777" w:rsidR="00D56FC1" w:rsidRPr="00D56FC1" w:rsidRDefault="00D56FC1" w:rsidP="00D56FC1">
            <w:pPr>
              <w:pStyle w:val="CSDFigLegend"/>
              <w:rPr>
                <w:sz w:val="16"/>
                <w:szCs w:val="16"/>
              </w:rPr>
            </w:pPr>
            <w:r w:rsidRPr="00D56FC1">
              <w:rPr>
                <w:sz w:val="16"/>
                <w:szCs w:val="16"/>
              </w:rPr>
              <w:t>0.692 ±0.049</w:t>
            </w:r>
          </w:p>
        </w:tc>
        <w:tc>
          <w:tcPr>
            <w:tcW w:w="1300" w:type="dxa"/>
            <w:noWrap/>
            <w:hideMark/>
          </w:tcPr>
          <w:p w14:paraId="7D318767" w14:textId="77777777" w:rsidR="00D56FC1" w:rsidRPr="00D56FC1" w:rsidRDefault="00D56FC1" w:rsidP="00D56FC1">
            <w:pPr>
              <w:pStyle w:val="CSDFigLegend"/>
              <w:rPr>
                <w:sz w:val="16"/>
                <w:szCs w:val="16"/>
              </w:rPr>
            </w:pPr>
            <w:r w:rsidRPr="00D56FC1">
              <w:rPr>
                <w:sz w:val="16"/>
                <w:szCs w:val="16"/>
              </w:rPr>
              <w:t>0.525 ±0.085</w:t>
            </w:r>
          </w:p>
        </w:tc>
        <w:tc>
          <w:tcPr>
            <w:tcW w:w="1300" w:type="dxa"/>
            <w:noWrap/>
            <w:hideMark/>
          </w:tcPr>
          <w:p w14:paraId="702464AA" w14:textId="77777777" w:rsidR="00D56FC1" w:rsidRPr="00D56FC1" w:rsidRDefault="00D56FC1" w:rsidP="00D56FC1">
            <w:pPr>
              <w:pStyle w:val="CSDFigLegend"/>
              <w:rPr>
                <w:sz w:val="16"/>
                <w:szCs w:val="16"/>
              </w:rPr>
            </w:pPr>
            <w:r w:rsidRPr="00D56FC1">
              <w:rPr>
                <w:sz w:val="16"/>
                <w:szCs w:val="16"/>
              </w:rPr>
              <w:t>0.312 ±0.054</w:t>
            </w:r>
          </w:p>
        </w:tc>
        <w:tc>
          <w:tcPr>
            <w:tcW w:w="1300" w:type="dxa"/>
            <w:noWrap/>
            <w:hideMark/>
          </w:tcPr>
          <w:p w14:paraId="3F36BD54" w14:textId="77777777" w:rsidR="00D56FC1" w:rsidRPr="00D56FC1" w:rsidRDefault="00D56FC1" w:rsidP="00D56FC1">
            <w:pPr>
              <w:pStyle w:val="CSDFigLegend"/>
              <w:rPr>
                <w:sz w:val="16"/>
                <w:szCs w:val="16"/>
              </w:rPr>
            </w:pPr>
            <w:r w:rsidRPr="00D56FC1">
              <w:rPr>
                <w:sz w:val="16"/>
                <w:szCs w:val="16"/>
              </w:rPr>
              <w:t>0.115 ±0.027</w:t>
            </w:r>
          </w:p>
        </w:tc>
      </w:tr>
      <w:tr w:rsidR="00D56FC1" w:rsidRPr="00D56FC1" w14:paraId="6F11DA52" w14:textId="77777777" w:rsidTr="00D56FC1">
        <w:trPr>
          <w:trHeight w:val="320"/>
        </w:trPr>
        <w:tc>
          <w:tcPr>
            <w:tcW w:w="1300" w:type="dxa"/>
            <w:noWrap/>
            <w:hideMark/>
          </w:tcPr>
          <w:p w14:paraId="4567ED2A" w14:textId="77777777" w:rsidR="00D56FC1" w:rsidRPr="00D56FC1" w:rsidRDefault="00D56FC1" w:rsidP="00D56FC1">
            <w:pPr>
              <w:pStyle w:val="CSDFigLegend"/>
              <w:rPr>
                <w:sz w:val="16"/>
                <w:szCs w:val="16"/>
              </w:rPr>
            </w:pPr>
            <w:r w:rsidRPr="00D56FC1">
              <w:rPr>
                <w:sz w:val="16"/>
                <w:szCs w:val="16"/>
              </w:rPr>
              <w:t>2</w:t>
            </w:r>
          </w:p>
        </w:tc>
        <w:tc>
          <w:tcPr>
            <w:tcW w:w="1300" w:type="dxa"/>
            <w:noWrap/>
            <w:hideMark/>
          </w:tcPr>
          <w:p w14:paraId="3F024E48" w14:textId="77777777" w:rsidR="00D56FC1" w:rsidRPr="00D56FC1" w:rsidRDefault="00D56FC1" w:rsidP="00D56FC1">
            <w:pPr>
              <w:pStyle w:val="CSDFigLegend"/>
              <w:rPr>
                <w:sz w:val="16"/>
                <w:szCs w:val="16"/>
              </w:rPr>
            </w:pPr>
            <w:r w:rsidRPr="00D56FC1">
              <w:rPr>
                <w:sz w:val="16"/>
                <w:szCs w:val="16"/>
              </w:rPr>
              <w:t>1.00E-05</w:t>
            </w:r>
          </w:p>
        </w:tc>
        <w:tc>
          <w:tcPr>
            <w:tcW w:w="1300" w:type="dxa"/>
            <w:noWrap/>
            <w:hideMark/>
          </w:tcPr>
          <w:p w14:paraId="5681FAD2" w14:textId="77777777" w:rsidR="00D56FC1" w:rsidRPr="00D56FC1" w:rsidRDefault="00D56FC1" w:rsidP="00D56FC1">
            <w:pPr>
              <w:pStyle w:val="CSDFigLegend"/>
              <w:rPr>
                <w:sz w:val="16"/>
                <w:szCs w:val="16"/>
              </w:rPr>
            </w:pPr>
            <w:r w:rsidRPr="00D56FC1">
              <w:rPr>
                <w:sz w:val="16"/>
                <w:szCs w:val="16"/>
              </w:rPr>
              <w:t>0.928 ±0.028</w:t>
            </w:r>
          </w:p>
        </w:tc>
        <w:tc>
          <w:tcPr>
            <w:tcW w:w="1300" w:type="dxa"/>
            <w:noWrap/>
            <w:hideMark/>
          </w:tcPr>
          <w:p w14:paraId="53801BE3" w14:textId="77777777" w:rsidR="00D56FC1" w:rsidRPr="00D56FC1" w:rsidRDefault="00D56FC1" w:rsidP="00D56FC1">
            <w:pPr>
              <w:pStyle w:val="CSDFigLegend"/>
              <w:rPr>
                <w:sz w:val="16"/>
                <w:szCs w:val="16"/>
              </w:rPr>
            </w:pPr>
            <w:r w:rsidRPr="00D56FC1">
              <w:rPr>
                <w:sz w:val="16"/>
                <w:szCs w:val="16"/>
              </w:rPr>
              <w:t>0.915 ±0.027</w:t>
            </w:r>
          </w:p>
        </w:tc>
        <w:tc>
          <w:tcPr>
            <w:tcW w:w="1300" w:type="dxa"/>
            <w:noWrap/>
            <w:hideMark/>
          </w:tcPr>
          <w:p w14:paraId="74BAA5E2" w14:textId="77777777" w:rsidR="00D56FC1" w:rsidRPr="00D56FC1" w:rsidRDefault="00D56FC1" w:rsidP="00D56FC1">
            <w:pPr>
              <w:pStyle w:val="CSDFigLegend"/>
              <w:rPr>
                <w:sz w:val="16"/>
                <w:szCs w:val="16"/>
              </w:rPr>
            </w:pPr>
            <w:r w:rsidRPr="00D56FC1">
              <w:rPr>
                <w:sz w:val="16"/>
                <w:szCs w:val="16"/>
              </w:rPr>
              <w:t>0.897 ±0.024</w:t>
            </w:r>
          </w:p>
        </w:tc>
        <w:tc>
          <w:tcPr>
            <w:tcW w:w="1300" w:type="dxa"/>
            <w:noWrap/>
            <w:hideMark/>
          </w:tcPr>
          <w:p w14:paraId="377AC7D0" w14:textId="77777777" w:rsidR="00D56FC1" w:rsidRPr="00D56FC1" w:rsidRDefault="00D56FC1" w:rsidP="00D56FC1">
            <w:pPr>
              <w:pStyle w:val="CSDFigLegend"/>
              <w:rPr>
                <w:sz w:val="16"/>
                <w:szCs w:val="16"/>
              </w:rPr>
            </w:pPr>
            <w:r w:rsidRPr="00D56FC1">
              <w:rPr>
                <w:sz w:val="16"/>
                <w:szCs w:val="16"/>
              </w:rPr>
              <w:t>0.862 ±0.031</w:t>
            </w:r>
          </w:p>
        </w:tc>
        <w:tc>
          <w:tcPr>
            <w:tcW w:w="1300" w:type="dxa"/>
            <w:noWrap/>
            <w:hideMark/>
          </w:tcPr>
          <w:p w14:paraId="7C504203" w14:textId="77777777" w:rsidR="00D56FC1" w:rsidRPr="00D56FC1" w:rsidRDefault="00D56FC1" w:rsidP="00D56FC1">
            <w:pPr>
              <w:pStyle w:val="CSDFigLegend"/>
              <w:rPr>
                <w:sz w:val="16"/>
                <w:szCs w:val="16"/>
              </w:rPr>
            </w:pPr>
            <w:r w:rsidRPr="00D56FC1">
              <w:rPr>
                <w:sz w:val="16"/>
                <w:szCs w:val="16"/>
              </w:rPr>
              <w:t>0.793 ±0.039</w:t>
            </w:r>
          </w:p>
        </w:tc>
        <w:tc>
          <w:tcPr>
            <w:tcW w:w="1300" w:type="dxa"/>
            <w:noWrap/>
            <w:hideMark/>
          </w:tcPr>
          <w:p w14:paraId="2E0169EC" w14:textId="77777777" w:rsidR="00D56FC1" w:rsidRPr="00D56FC1" w:rsidRDefault="00D56FC1" w:rsidP="00D56FC1">
            <w:pPr>
              <w:pStyle w:val="CSDFigLegend"/>
              <w:rPr>
                <w:sz w:val="16"/>
                <w:szCs w:val="16"/>
              </w:rPr>
            </w:pPr>
            <w:r w:rsidRPr="00D56FC1">
              <w:rPr>
                <w:sz w:val="16"/>
                <w:szCs w:val="16"/>
              </w:rPr>
              <w:t>0.684 ±0.061</w:t>
            </w:r>
          </w:p>
        </w:tc>
        <w:tc>
          <w:tcPr>
            <w:tcW w:w="1300" w:type="dxa"/>
            <w:noWrap/>
            <w:hideMark/>
          </w:tcPr>
          <w:p w14:paraId="07494DBE" w14:textId="77777777" w:rsidR="00D56FC1" w:rsidRPr="00D56FC1" w:rsidRDefault="00D56FC1" w:rsidP="00D56FC1">
            <w:pPr>
              <w:pStyle w:val="CSDFigLegend"/>
              <w:rPr>
                <w:sz w:val="16"/>
                <w:szCs w:val="16"/>
              </w:rPr>
            </w:pPr>
            <w:r w:rsidRPr="00D56FC1">
              <w:rPr>
                <w:sz w:val="16"/>
                <w:szCs w:val="16"/>
              </w:rPr>
              <w:t>0.510 ±0.061</w:t>
            </w:r>
          </w:p>
        </w:tc>
        <w:tc>
          <w:tcPr>
            <w:tcW w:w="1300" w:type="dxa"/>
            <w:noWrap/>
            <w:hideMark/>
          </w:tcPr>
          <w:p w14:paraId="22381EAF" w14:textId="77777777" w:rsidR="00D56FC1" w:rsidRPr="00D56FC1" w:rsidRDefault="00D56FC1" w:rsidP="00D56FC1">
            <w:pPr>
              <w:pStyle w:val="CSDFigLegend"/>
              <w:rPr>
                <w:sz w:val="16"/>
                <w:szCs w:val="16"/>
              </w:rPr>
            </w:pPr>
            <w:r w:rsidRPr="00D56FC1">
              <w:rPr>
                <w:sz w:val="16"/>
                <w:szCs w:val="16"/>
              </w:rPr>
              <w:t>0.299 ±0.039</w:t>
            </w:r>
          </w:p>
        </w:tc>
        <w:tc>
          <w:tcPr>
            <w:tcW w:w="1300" w:type="dxa"/>
            <w:noWrap/>
            <w:hideMark/>
          </w:tcPr>
          <w:p w14:paraId="5DFDDCF0" w14:textId="77777777" w:rsidR="00D56FC1" w:rsidRPr="00D56FC1" w:rsidRDefault="00D56FC1" w:rsidP="00D56FC1">
            <w:pPr>
              <w:pStyle w:val="CSDFigLegend"/>
              <w:rPr>
                <w:sz w:val="16"/>
                <w:szCs w:val="16"/>
              </w:rPr>
            </w:pPr>
            <w:r w:rsidRPr="00D56FC1">
              <w:rPr>
                <w:sz w:val="16"/>
                <w:szCs w:val="16"/>
              </w:rPr>
              <w:t>0.081 ±0.022</w:t>
            </w:r>
          </w:p>
        </w:tc>
      </w:tr>
      <w:tr w:rsidR="00D56FC1" w:rsidRPr="00D56FC1" w14:paraId="42DA6D56" w14:textId="77777777" w:rsidTr="00D56FC1">
        <w:trPr>
          <w:trHeight w:val="320"/>
        </w:trPr>
        <w:tc>
          <w:tcPr>
            <w:tcW w:w="1300" w:type="dxa"/>
            <w:noWrap/>
            <w:hideMark/>
          </w:tcPr>
          <w:p w14:paraId="1AF174A7" w14:textId="77777777" w:rsidR="00D56FC1" w:rsidRPr="00D56FC1" w:rsidRDefault="00D56FC1" w:rsidP="00D56FC1">
            <w:pPr>
              <w:pStyle w:val="CSDFigLegend"/>
              <w:rPr>
                <w:sz w:val="16"/>
                <w:szCs w:val="16"/>
              </w:rPr>
            </w:pPr>
            <w:r w:rsidRPr="00D56FC1">
              <w:rPr>
                <w:sz w:val="16"/>
                <w:szCs w:val="16"/>
              </w:rPr>
              <w:t>3</w:t>
            </w:r>
          </w:p>
        </w:tc>
        <w:tc>
          <w:tcPr>
            <w:tcW w:w="1300" w:type="dxa"/>
            <w:noWrap/>
            <w:hideMark/>
          </w:tcPr>
          <w:p w14:paraId="3C14DDB2" w14:textId="77777777" w:rsidR="00D56FC1" w:rsidRPr="00D56FC1" w:rsidRDefault="00D56FC1" w:rsidP="00D56FC1">
            <w:pPr>
              <w:pStyle w:val="CSDFigLegend"/>
              <w:rPr>
                <w:sz w:val="16"/>
                <w:szCs w:val="16"/>
              </w:rPr>
            </w:pPr>
            <w:r w:rsidRPr="00D56FC1">
              <w:rPr>
                <w:sz w:val="16"/>
                <w:szCs w:val="16"/>
              </w:rPr>
              <w:t>1.00E-05</w:t>
            </w:r>
          </w:p>
        </w:tc>
        <w:tc>
          <w:tcPr>
            <w:tcW w:w="1300" w:type="dxa"/>
            <w:noWrap/>
            <w:hideMark/>
          </w:tcPr>
          <w:p w14:paraId="0789C3E5" w14:textId="77777777" w:rsidR="00D56FC1" w:rsidRPr="00D56FC1" w:rsidRDefault="00D56FC1" w:rsidP="00D56FC1">
            <w:pPr>
              <w:pStyle w:val="CSDFigLegend"/>
              <w:rPr>
                <w:sz w:val="16"/>
                <w:szCs w:val="16"/>
              </w:rPr>
            </w:pPr>
            <w:r w:rsidRPr="00D56FC1">
              <w:rPr>
                <w:sz w:val="16"/>
                <w:szCs w:val="16"/>
              </w:rPr>
              <w:t>0.934 ±0.024</w:t>
            </w:r>
          </w:p>
        </w:tc>
        <w:tc>
          <w:tcPr>
            <w:tcW w:w="1300" w:type="dxa"/>
            <w:noWrap/>
            <w:hideMark/>
          </w:tcPr>
          <w:p w14:paraId="4B2CCD95" w14:textId="77777777" w:rsidR="00D56FC1" w:rsidRPr="00D56FC1" w:rsidRDefault="00D56FC1" w:rsidP="00D56FC1">
            <w:pPr>
              <w:pStyle w:val="CSDFigLegend"/>
              <w:rPr>
                <w:sz w:val="16"/>
                <w:szCs w:val="16"/>
              </w:rPr>
            </w:pPr>
            <w:r w:rsidRPr="00D56FC1">
              <w:rPr>
                <w:sz w:val="16"/>
                <w:szCs w:val="16"/>
              </w:rPr>
              <w:t>0.924 ±0.024</w:t>
            </w:r>
          </w:p>
        </w:tc>
        <w:tc>
          <w:tcPr>
            <w:tcW w:w="1300" w:type="dxa"/>
            <w:noWrap/>
            <w:hideMark/>
          </w:tcPr>
          <w:p w14:paraId="10D7991C" w14:textId="77777777" w:rsidR="00D56FC1" w:rsidRPr="00D56FC1" w:rsidRDefault="00D56FC1" w:rsidP="00D56FC1">
            <w:pPr>
              <w:pStyle w:val="CSDFigLegend"/>
              <w:rPr>
                <w:sz w:val="16"/>
                <w:szCs w:val="16"/>
              </w:rPr>
            </w:pPr>
            <w:r w:rsidRPr="00D56FC1">
              <w:rPr>
                <w:sz w:val="16"/>
                <w:szCs w:val="16"/>
              </w:rPr>
              <w:t>0.902 ±0.018</w:t>
            </w:r>
          </w:p>
        </w:tc>
        <w:tc>
          <w:tcPr>
            <w:tcW w:w="1300" w:type="dxa"/>
            <w:noWrap/>
            <w:hideMark/>
          </w:tcPr>
          <w:p w14:paraId="3A1981B1" w14:textId="77777777" w:rsidR="00D56FC1" w:rsidRPr="00D56FC1" w:rsidRDefault="00D56FC1" w:rsidP="00D56FC1">
            <w:pPr>
              <w:pStyle w:val="CSDFigLegend"/>
              <w:rPr>
                <w:sz w:val="16"/>
                <w:szCs w:val="16"/>
              </w:rPr>
            </w:pPr>
            <w:r w:rsidRPr="00D56FC1">
              <w:rPr>
                <w:sz w:val="16"/>
                <w:szCs w:val="16"/>
              </w:rPr>
              <w:t>0.874 ±0.025</w:t>
            </w:r>
          </w:p>
        </w:tc>
        <w:tc>
          <w:tcPr>
            <w:tcW w:w="1300" w:type="dxa"/>
            <w:noWrap/>
            <w:hideMark/>
          </w:tcPr>
          <w:p w14:paraId="7F9137D1" w14:textId="77777777" w:rsidR="00D56FC1" w:rsidRPr="00D56FC1" w:rsidRDefault="00D56FC1" w:rsidP="00D56FC1">
            <w:pPr>
              <w:pStyle w:val="CSDFigLegend"/>
              <w:rPr>
                <w:sz w:val="16"/>
                <w:szCs w:val="16"/>
              </w:rPr>
            </w:pPr>
            <w:r w:rsidRPr="00D56FC1">
              <w:rPr>
                <w:sz w:val="16"/>
                <w:szCs w:val="16"/>
              </w:rPr>
              <w:t>0.819 ±0.040</w:t>
            </w:r>
          </w:p>
        </w:tc>
        <w:tc>
          <w:tcPr>
            <w:tcW w:w="1300" w:type="dxa"/>
            <w:noWrap/>
            <w:hideMark/>
          </w:tcPr>
          <w:p w14:paraId="011748F0" w14:textId="77777777" w:rsidR="00D56FC1" w:rsidRPr="00D56FC1" w:rsidRDefault="00D56FC1" w:rsidP="00D56FC1">
            <w:pPr>
              <w:pStyle w:val="CSDFigLegend"/>
              <w:rPr>
                <w:sz w:val="16"/>
                <w:szCs w:val="16"/>
              </w:rPr>
            </w:pPr>
            <w:r w:rsidRPr="00D56FC1">
              <w:rPr>
                <w:sz w:val="16"/>
                <w:szCs w:val="16"/>
              </w:rPr>
              <w:t>0.720 ±0.054</w:t>
            </w:r>
          </w:p>
        </w:tc>
        <w:tc>
          <w:tcPr>
            <w:tcW w:w="1300" w:type="dxa"/>
            <w:noWrap/>
            <w:hideMark/>
          </w:tcPr>
          <w:p w14:paraId="7555C3F9" w14:textId="77777777" w:rsidR="00D56FC1" w:rsidRPr="00D56FC1" w:rsidRDefault="00D56FC1" w:rsidP="00D56FC1">
            <w:pPr>
              <w:pStyle w:val="CSDFigLegend"/>
              <w:rPr>
                <w:sz w:val="16"/>
                <w:szCs w:val="16"/>
              </w:rPr>
            </w:pPr>
            <w:r w:rsidRPr="00D56FC1">
              <w:rPr>
                <w:sz w:val="16"/>
                <w:szCs w:val="16"/>
              </w:rPr>
              <w:t>0.550 ±0.066</w:t>
            </w:r>
          </w:p>
        </w:tc>
        <w:tc>
          <w:tcPr>
            <w:tcW w:w="1300" w:type="dxa"/>
            <w:noWrap/>
            <w:hideMark/>
          </w:tcPr>
          <w:p w14:paraId="764C2EC7" w14:textId="77777777" w:rsidR="00D56FC1" w:rsidRPr="00D56FC1" w:rsidRDefault="00D56FC1" w:rsidP="00D56FC1">
            <w:pPr>
              <w:pStyle w:val="CSDFigLegend"/>
              <w:rPr>
                <w:sz w:val="16"/>
                <w:szCs w:val="16"/>
              </w:rPr>
            </w:pPr>
            <w:r w:rsidRPr="00D56FC1">
              <w:rPr>
                <w:sz w:val="16"/>
                <w:szCs w:val="16"/>
              </w:rPr>
              <w:t>0.320 ±0.064</w:t>
            </w:r>
          </w:p>
        </w:tc>
        <w:tc>
          <w:tcPr>
            <w:tcW w:w="1300" w:type="dxa"/>
            <w:noWrap/>
            <w:hideMark/>
          </w:tcPr>
          <w:p w14:paraId="63AB6F51" w14:textId="77777777" w:rsidR="00D56FC1" w:rsidRPr="00D56FC1" w:rsidRDefault="00D56FC1" w:rsidP="00D56FC1">
            <w:pPr>
              <w:pStyle w:val="CSDFigLegend"/>
              <w:rPr>
                <w:sz w:val="16"/>
                <w:szCs w:val="16"/>
              </w:rPr>
            </w:pPr>
            <w:r w:rsidRPr="00D56FC1">
              <w:rPr>
                <w:sz w:val="16"/>
                <w:szCs w:val="16"/>
              </w:rPr>
              <w:t>0.097 ±0.029</w:t>
            </w:r>
          </w:p>
        </w:tc>
      </w:tr>
      <w:tr w:rsidR="00D56FC1" w:rsidRPr="00D56FC1" w14:paraId="30C45378" w14:textId="77777777" w:rsidTr="00D56FC1">
        <w:trPr>
          <w:trHeight w:val="320"/>
        </w:trPr>
        <w:tc>
          <w:tcPr>
            <w:tcW w:w="1300" w:type="dxa"/>
            <w:noWrap/>
            <w:hideMark/>
          </w:tcPr>
          <w:p w14:paraId="50A16032" w14:textId="77777777" w:rsidR="00D56FC1" w:rsidRPr="00D56FC1" w:rsidRDefault="00D56FC1" w:rsidP="00D56FC1">
            <w:pPr>
              <w:pStyle w:val="CSDFigLegend"/>
              <w:rPr>
                <w:sz w:val="16"/>
                <w:szCs w:val="16"/>
              </w:rPr>
            </w:pPr>
            <w:r w:rsidRPr="00D56FC1">
              <w:rPr>
                <w:sz w:val="16"/>
                <w:szCs w:val="16"/>
              </w:rPr>
              <w:t>1</w:t>
            </w:r>
          </w:p>
        </w:tc>
        <w:tc>
          <w:tcPr>
            <w:tcW w:w="1300" w:type="dxa"/>
            <w:noWrap/>
            <w:hideMark/>
          </w:tcPr>
          <w:p w14:paraId="59F443D7" w14:textId="77777777" w:rsidR="00D56FC1" w:rsidRPr="00D56FC1" w:rsidRDefault="00D56FC1" w:rsidP="00D56FC1">
            <w:pPr>
              <w:pStyle w:val="CSDFigLegend"/>
              <w:rPr>
                <w:sz w:val="16"/>
                <w:szCs w:val="16"/>
              </w:rPr>
            </w:pPr>
            <w:r w:rsidRPr="00D56FC1">
              <w:rPr>
                <w:sz w:val="16"/>
                <w:szCs w:val="16"/>
              </w:rPr>
              <w:t>5.00E-06</w:t>
            </w:r>
          </w:p>
        </w:tc>
        <w:tc>
          <w:tcPr>
            <w:tcW w:w="1300" w:type="dxa"/>
            <w:noWrap/>
            <w:hideMark/>
          </w:tcPr>
          <w:p w14:paraId="0ADB7B9B" w14:textId="77777777" w:rsidR="00D56FC1" w:rsidRPr="00D56FC1" w:rsidRDefault="00D56FC1" w:rsidP="00D56FC1">
            <w:pPr>
              <w:pStyle w:val="CSDFigLegend"/>
              <w:rPr>
                <w:sz w:val="16"/>
                <w:szCs w:val="16"/>
              </w:rPr>
            </w:pPr>
            <w:r w:rsidRPr="00D56FC1">
              <w:rPr>
                <w:sz w:val="16"/>
                <w:szCs w:val="16"/>
              </w:rPr>
              <w:t>0.938 ±0.024</w:t>
            </w:r>
          </w:p>
        </w:tc>
        <w:tc>
          <w:tcPr>
            <w:tcW w:w="1300" w:type="dxa"/>
            <w:noWrap/>
            <w:hideMark/>
          </w:tcPr>
          <w:p w14:paraId="21219D63" w14:textId="77777777" w:rsidR="00D56FC1" w:rsidRPr="00D56FC1" w:rsidRDefault="00D56FC1" w:rsidP="00D56FC1">
            <w:pPr>
              <w:pStyle w:val="CSDFigLegend"/>
              <w:rPr>
                <w:sz w:val="16"/>
                <w:szCs w:val="16"/>
              </w:rPr>
            </w:pPr>
            <w:r w:rsidRPr="00D56FC1">
              <w:rPr>
                <w:sz w:val="16"/>
                <w:szCs w:val="16"/>
              </w:rPr>
              <w:t>0.922 ±0.024</w:t>
            </w:r>
          </w:p>
        </w:tc>
        <w:tc>
          <w:tcPr>
            <w:tcW w:w="1300" w:type="dxa"/>
            <w:noWrap/>
            <w:hideMark/>
          </w:tcPr>
          <w:p w14:paraId="219F9BA9" w14:textId="77777777" w:rsidR="00D56FC1" w:rsidRPr="00D56FC1" w:rsidRDefault="00D56FC1" w:rsidP="00D56FC1">
            <w:pPr>
              <w:pStyle w:val="CSDFigLegend"/>
              <w:rPr>
                <w:sz w:val="16"/>
                <w:szCs w:val="16"/>
              </w:rPr>
            </w:pPr>
            <w:r w:rsidRPr="00D56FC1">
              <w:rPr>
                <w:sz w:val="16"/>
                <w:szCs w:val="16"/>
              </w:rPr>
              <w:t>0.896 ±0.024</w:t>
            </w:r>
          </w:p>
        </w:tc>
        <w:tc>
          <w:tcPr>
            <w:tcW w:w="1300" w:type="dxa"/>
            <w:noWrap/>
            <w:hideMark/>
          </w:tcPr>
          <w:p w14:paraId="03235AD2" w14:textId="77777777" w:rsidR="00D56FC1" w:rsidRPr="00D56FC1" w:rsidRDefault="00D56FC1" w:rsidP="00D56FC1">
            <w:pPr>
              <w:pStyle w:val="CSDFigLegend"/>
              <w:rPr>
                <w:sz w:val="16"/>
                <w:szCs w:val="16"/>
              </w:rPr>
            </w:pPr>
            <w:r w:rsidRPr="00D56FC1">
              <w:rPr>
                <w:sz w:val="16"/>
                <w:szCs w:val="16"/>
              </w:rPr>
              <w:t>0.848 ±0.042</w:t>
            </w:r>
          </w:p>
        </w:tc>
        <w:tc>
          <w:tcPr>
            <w:tcW w:w="1300" w:type="dxa"/>
            <w:noWrap/>
            <w:hideMark/>
          </w:tcPr>
          <w:p w14:paraId="7E5FD525" w14:textId="77777777" w:rsidR="00D56FC1" w:rsidRPr="00D56FC1" w:rsidRDefault="00D56FC1" w:rsidP="00D56FC1">
            <w:pPr>
              <w:pStyle w:val="CSDFigLegend"/>
              <w:rPr>
                <w:sz w:val="16"/>
                <w:szCs w:val="16"/>
              </w:rPr>
            </w:pPr>
            <w:r w:rsidRPr="00D56FC1">
              <w:rPr>
                <w:sz w:val="16"/>
                <w:szCs w:val="16"/>
              </w:rPr>
              <w:t>0.767 ±0.045</w:t>
            </w:r>
          </w:p>
        </w:tc>
        <w:tc>
          <w:tcPr>
            <w:tcW w:w="1300" w:type="dxa"/>
            <w:noWrap/>
            <w:hideMark/>
          </w:tcPr>
          <w:p w14:paraId="3D80E8C0" w14:textId="77777777" w:rsidR="00D56FC1" w:rsidRPr="00D56FC1" w:rsidRDefault="00D56FC1" w:rsidP="00D56FC1">
            <w:pPr>
              <w:pStyle w:val="CSDFigLegend"/>
              <w:rPr>
                <w:sz w:val="16"/>
                <w:szCs w:val="16"/>
              </w:rPr>
            </w:pPr>
            <w:r w:rsidRPr="00D56FC1">
              <w:rPr>
                <w:sz w:val="16"/>
                <w:szCs w:val="16"/>
              </w:rPr>
              <w:t>0.665 ±0.040</w:t>
            </w:r>
          </w:p>
        </w:tc>
        <w:tc>
          <w:tcPr>
            <w:tcW w:w="1300" w:type="dxa"/>
            <w:noWrap/>
            <w:hideMark/>
          </w:tcPr>
          <w:p w14:paraId="156DE558" w14:textId="77777777" w:rsidR="00D56FC1" w:rsidRPr="00D56FC1" w:rsidRDefault="00D56FC1" w:rsidP="00D56FC1">
            <w:pPr>
              <w:pStyle w:val="CSDFigLegend"/>
              <w:rPr>
                <w:sz w:val="16"/>
                <w:szCs w:val="16"/>
              </w:rPr>
            </w:pPr>
            <w:r w:rsidRPr="00D56FC1">
              <w:rPr>
                <w:sz w:val="16"/>
                <w:szCs w:val="16"/>
              </w:rPr>
              <w:t>0.491 ±0.046</w:t>
            </w:r>
          </w:p>
        </w:tc>
        <w:tc>
          <w:tcPr>
            <w:tcW w:w="1300" w:type="dxa"/>
            <w:noWrap/>
            <w:hideMark/>
          </w:tcPr>
          <w:p w14:paraId="34042168" w14:textId="77777777" w:rsidR="00D56FC1" w:rsidRPr="00D56FC1" w:rsidRDefault="00D56FC1" w:rsidP="00D56FC1">
            <w:pPr>
              <w:pStyle w:val="CSDFigLegend"/>
              <w:rPr>
                <w:sz w:val="16"/>
                <w:szCs w:val="16"/>
              </w:rPr>
            </w:pPr>
            <w:r w:rsidRPr="00D56FC1">
              <w:rPr>
                <w:sz w:val="16"/>
                <w:szCs w:val="16"/>
              </w:rPr>
              <w:t>0.266 ±0.037</w:t>
            </w:r>
          </w:p>
        </w:tc>
        <w:tc>
          <w:tcPr>
            <w:tcW w:w="1300" w:type="dxa"/>
            <w:noWrap/>
            <w:hideMark/>
          </w:tcPr>
          <w:p w14:paraId="1D8274B7" w14:textId="77777777" w:rsidR="00D56FC1" w:rsidRPr="00D56FC1" w:rsidRDefault="00D56FC1" w:rsidP="00D56FC1">
            <w:pPr>
              <w:pStyle w:val="CSDFigLegend"/>
              <w:rPr>
                <w:sz w:val="16"/>
                <w:szCs w:val="16"/>
              </w:rPr>
            </w:pPr>
            <w:r w:rsidRPr="00D56FC1">
              <w:rPr>
                <w:sz w:val="16"/>
                <w:szCs w:val="16"/>
              </w:rPr>
              <w:t>0.075 ±0.023</w:t>
            </w:r>
          </w:p>
        </w:tc>
      </w:tr>
      <w:tr w:rsidR="00D56FC1" w:rsidRPr="00D56FC1" w14:paraId="50AC1603" w14:textId="77777777" w:rsidTr="00D56FC1">
        <w:trPr>
          <w:trHeight w:val="320"/>
        </w:trPr>
        <w:tc>
          <w:tcPr>
            <w:tcW w:w="1300" w:type="dxa"/>
            <w:noWrap/>
            <w:hideMark/>
          </w:tcPr>
          <w:p w14:paraId="76C2E4E7" w14:textId="77777777" w:rsidR="00D56FC1" w:rsidRPr="00D56FC1" w:rsidRDefault="00D56FC1" w:rsidP="00D56FC1">
            <w:pPr>
              <w:pStyle w:val="CSDFigLegend"/>
              <w:rPr>
                <w:sz w:val="16"/>
                <w:szCs w:val="16"/>
              </w:rPr>
            </w:pPr>
            <w:r w:rsidRPr="00D56FC1">
              <w:rPr>
                <w:sz w:val="16"/>
                <w:szCs w:val="16"/>
              </w:rPr>
              <w:t>2</w:t>
            </w:r>
          </w:p>
        </w:tc>
        <w:tc>
          <w:tcPr>
            <w:tcW w:w="1300" w:type="dxa"/>
            <w:noWrap/>
            <w:hideMark/>
          </w:tcPr>
          <w:p w14:paraId="2DD4689B" w14:textId="77777777" w:rsidR="00D56FC1" w:rsidRPr="00D56FC1" w:rsidRDefault="00D56FC1" w:rsidP="00D56FC1">
            <w:pPr>
              <w:pStyle w:val="CSDFigLegend"/>
              <w:rPr>
                <w:sz w:val="16"/>
                <w:szCs w:val="16"/>
              </w:rPr>
            </w:pPr>
            <w:r w:rsidRPr="00D56FC1">
              <w:rPr>
                <w:sz w:val="16"/>
                <w:szCs w:val="16"/>
              </w:rPr>
              <w:t>5.00E-06</w:t>
            </w:r>
          </w:p>
        </w:tc>
        <w:tc>
          <w:tcPr>
            <w:tcW w:w="1300" w:type="dxa"/>
            <w:noWrap/>
            <w:hideMark/>
          </w:tcPr>
          <w:p w14:paraId="48BDD15C" w14:textId="77777777" w:rsidR="00D56FC1" w:rsidRPr="00D56FC1" w:rsidRDefault="00D56FC1" w:rsidP="00D56FC1">
            <w:pPr>
              <w:pStyle w:val="CSDFigLegend"/>
              <w:rPr>
                <w:sz w:val="16"/>
                <w:szCs w:val="16"/>
              </w:rPr>
            </w:pPr>
            <w:r w:rsidRPr="00D56FC1">
              <w:rPr>
                <w:sz w:val="16"/>
                <w:szCs w:val="16"/>
              </w:rPr>
              <w:t>0.935 ±0.021</w:t>
            </w:r>
          </w:p>
        </w:tc>
        <w:tc>
          <w:tcPr>
            <w:tcW w:w="1300" w:type="dxa"/>
            <w:noWrap/>
            <w:hideMark/>
          </w:tcPr>
          <w:p w14:paraId="3515821A" w14:textId="77777777" w:rsidR="00D56FC1" w:rsidRPr="00D56FC1" w:rsidRDefault="00D56FC1" w:rsidP="00D56FC1">
            <w:pPr>
              <w:pStyle w:val="CSDFigLegend"/>
              <w:rPr>
                <w:sz w:val="16"/>
                <w:szCs w:val="16"/>
              </w:rPr>
            </w:pPr>
            <w:r w:rsidRPr="00D56FC1">
              <w:rPr>
                <w:sz w:val="16"/>
                <w:szCs w:val="16"/>
              </w:rPr>
              <w:t>0.922 ±0.020</w:t>
            </w:r>
          </w:p>
        </w:tc>
        <w:tc>
          <w:tcPr>
            <w:tcW w:w="1300" w:type="dxa"/>
            <w:noWrap/>
            <w:hideMark/>
          </w:tcPr>
          <w:p w14:paraId="152CE475" w14:textId="77777777" w:rsidR="00D56FC1" w:rsidRPr="00D56FC1" w:rsidRDefault="00D56FC1" w:rsidP="00D56FC1">
            <w:pPr>
              <w:pStyle w:val="CSDFigLegend"/>
              <w:rPr>
                <w:sz w:val="16"/>
                <w:szCs w:val="16"/>
              </w:rPr>
            </w:pPr>
            <w:r w:rsidRPr="00D56FC1">
              <w:rPr>
                <w:sz w:val="16"/>
                <w:szCs w:val="16"/>
              </w:rPr>
              <w:t>0.902 ±0.021</w:t>
            </w:r>
          </w:p>
        </w:tc>
        <w:tc>
          <w:tcPr>
            <w:tcW w:w="1300" w:type="dxa"/>
            <w:noWrap/>
            <w:hideMark/>
          </w:tcPr>
          <w:p w14:paraId="76451B24" w14:textId="77777777" w:rsidR="00D56FC1" w:rsidRPr="00D56FC1" w:rsidRDefault="00D56FC1" w:rsidP="00D56FC1">
            <w:pPr>
              <w:pStyle w:val="CSDFigLegend"/>
              <w:rPr>
                <w:sz w:val="16"/>
                <w:szCs w:val="16"/>
              </w:rPr>
            </w:pPr>
            <w:r w:rsidRPr="00D56FC1">
              <w:rPr>
                <w:sz w:val="16"/>
                <w:szCs w:val="16"/>
              </w:rPr>
              <w:t>0.872 ±0.030</w:t>
            </w:r>
          </w:p>
        </w:tc>
        <w:tc>
          <w:tcPr>
            <w:tcW w:w="1300" w:type="dxa"/>
            <w:noWrap/>
            <w:hideMark/>
          </w:tcPr>
          <w:p w14:paraId="542F2E96" w14:textId="77777777" w:rsidR="00D56FC1" w:rsidRPr="00D56FC1" w:rsidRDefault="00D56FC1" w:rsidP="00D56FC1">
            <w:pPr>
              <w:pStyle w:val="CSDFigLegend"/>
              <w:rPr>
                <w:sz w:val="16"/>
                <w:szCs w:val="16"/>
              </w:rPr>
            </w:pPr>
            <w:r w:rsidRPr="00D56FC1">
              <w:rPr>
                <w:sz w:val="16"/>
                <w:szCs w:val="16"/>
              </w:rPr>
              <w:t>0.812 ±0.038</w:t>
            </w:r>
          </w:p>
        </w:tc>
        <w:tc>
          <w:tcPr>
            <w:tcW w:w="1300" w:type="dxa"/>
            <w:noWrap/>
            <w:hideMark/>
          </w:tcPr>
          <w:p w14:paraId="311B09BC" w14:textId="77777777" w:rsidR="00D56FC1" w:rsidRPr="00D56FC1" w:rsidRDefault="00D56FC1" w:rsidP="00D56FC1">
            <w:pPr>
              <w:pStyle w:val="CSDFigLegend"/>
              <w:rPr>
                <w:sz w:val="16"/>
                <w:szCs w:val="16"/>
              </w:rPr>
            </w:pPr>
            <w:r w:rsidRPr="00D56FC1">
              <w:rPr>
                <w:sz w:val="16"/>
                <w:szCs w:val="16"/>
              </w:rPr>
              <w:t>0.692 ±0.054</w:t>
            </w:r>
          </w:p>
        </w:tc>
        <w:tc>
          <w:tcPr>
            <w:tcW w:w="1300" w:type="dxa"/>
            <w:noWrap/>
            <w:hideMark/>
          </w:tcPr>
          <w:p w14:paraId="75513195" w14:textId="77777777" w:rsidR="00D56FC1" w:rsidRPr="00D56FC1" w:rsidRDefault="00D56FC1" w:rsidP="00D56FC1">
            <w:pPr>
              <w:pStyle w:val="CSDFigLegend"/>
              <w:rPr>
                <w:sz w:val="16"/>
                <w:szCs w:val="16"/>
              </w:rPr>
            </w:pPr>
            <w:r w:rsidRPr="00D56FC1">
              <w:rPr>
                <w:sz w:val="16"/>
                <w:szCs w:val="16"/>
              </w:rPr>
              <w:t>0.531 ±0.055</w:t>
            </w:r>
          </w:p>
        </w:tc>
        <w:tc>
          <w:tcPr>
            <w:tcW w:w="1300" w:type="dxa"/>
            <w:noWrap/>
            <w:hideMark/>
          </w:tcPr>
          <w:p w14:paraId="46E81B7D" w14:textId="77777777" w:rsidR="00D56FC1" w:rsidRPr="00D56FC1" w:rsidRDefault="00D56FC1" w:rsidP="00D56FC1">
            <w:pPr>
              <w:pStyle w:val="CSDFigLegend"/>
              <w:rPr>
                <w:sz w:val="16"/>
                <w:szCs w:val="16"/>
              </w:rPr>
            </w:pPr>
            <w:r w:rsidRPr="00D56FC1">
              <w:rPr>
                <w:sz w:val="16"/>
                <w:szCs w:val="16"/>
              </w:rPr>
              <w:t>0.305 ±0.049</w:t>
            </w:r>
          </w:p>
        </w:tc>
        <w:tc>
          <w:tcPr>
            <w:tcW w:w="1300" w:type="dxa"/>
            <w:noWrap/>
            <w:hideMark/>
          </w:tcPr>
          <w:p w14:paraId="517355B6" w14:textId="77777777" w:rsidR="00D56FC1" w:rsidRPr="00D56FC1" w:rsidRDefault="00D56FC1" w:rsidP="00D56FC1">
            <w:pPr>
              <w:pStyle w:val="CSDFigLegend"/>
              <w:rPr>
                <w:sz w:val="16"/>
                <w:szCs w:val="16"/>
              </w:rPr>
            </w:pPr>
            <w:r w:rsidRPr="00D56FC1">
              <w:rPr>
                <w:sz w:val="16"/>
                <w:szCs w:val="16"/>
              </w:rPr>
              <w:t>0.082 ±0.035</w:t>
            </w:r>
          </w:p>
        </w:tc>
      </w:tr>
      <w:tr w:rsidR="00D56FC1" w:rsidRPr="00D56FC1" w14:paraId="63817DE7" w14:textId="77777777" w:rsidTr="00D56FC1">
        <w:trPr>
          <w:trHeight w:val="320"/>
        </w:trPr>
        <w:tc>
          <w:tcPr>
            <w:tcW w:w="1300" w:type="dxa"/>
            <w:noWrap/>
            <w:hideMark/>
          </w:tcPr>
          <w:p w14:paraId="74D54455" w14:textId="77777777" w:rsidR="00D56FC1" w:rsidRPr="00D56FC1" w:rsidRDefault="00D56FC1" w:rsidP="00D56FC1">
            <w:pPr>
              <w:pStyle w:val="CSDFigLegend"/>
              <w:rPr>
                <w:sz w:val="16"/>
                <w:szCs w:val="16"/>
              </w:rPr>
            </w:pPr>
            <w:r w:rsidRPr="00D56FC1">
              <w:rPr>
                <w:sz w:val="16"/>
                <w:szCs w:val="16"/>
              </w:rPr>
              <w:lastRenderedPageBreak/>
              <w:t>3</w:t>
            </w:r>
          </w:p>
        </w:tc>
        <w:tc>
          <w:tcPr>
            <w:tcW w:w="1300" w:type="dxa"/>
            <w:noWrap/>
            <w:hideMark/>
          </w:tcPr>
          <w:p w14:paraId="34AB6984" w14:textId="77777777" w:rsidR="00D56FC1" w:rsidRPr="00D56FC1" w:rsidRDefault="00D56FC1" w:rsidP="00D56FC1">
            <w:pPr>
              <w:pStyle w:val="CSDFigLegend"/>
              <w:rPr>
                <w:sz w:val="16"/>
                <w:szCs w:val="16"/>
              </w:rPr>
            </w:pPr>
            <w:r w:rsidRPr="00D56FC1">
              <w:rPr>
                <w:sz w:val="16"/>
                <w:szCs w:val="16"/>
              </w:rPr>
              <w:t>5.00E-06</w:t>
            </w:r>
          </w:p>
        </w:tc>
        <w:tc>
          <w:tcPr>
            <w:tcW w:w="1300" w:type="dxa"/>
            <w:noWrap/>
            <w:hideMark/>
          </w:tcPr>
          <w:p w14:paraId="2EFBB15D" w14:textId="77777777" w:rsidR="00D56FC1" w:rsidRPr="00D56FC1" w:rsidRDefault="00D56FC1" w:rsidP="00D56FC1">
            <w:pPr>
              <w:pStyle w:val="CSDFigLegend"/>
              <w:rPr>
                <w:sz w:val="16"/>
                <w:szCs w:val="16"/>
              </w:rPr>
            </w:pPr>
            <w:r w:rsidRPr="00D56FC1">
              <w:rPr>
                <w:sz w:val="16"/>
                <w:szCs w:val="16"/>
              </w:rPr>
              <w:t>0.931 ±0.025</w:t>
            </w:r>
          </w:p>
        </w:tc>
        <w:tc>
          <w:tcPr>
            <w:tcW w:w="1300" w:type="dxa"/>
            <w:noWrap/>
            <w:hideMark/>
          </w:tcPr>
          <w:p w14:paraId="08D01069" w14:textId="77777777" w:rsidR="00D56FC1" w:rsidRPr="00D56FC1" w:rsidRDefault="00D56FC1" w:rsidP="00D56FC1">
            <w:pPr>
              <w:pStyle w:val="CSDFigLegend"/>
              <w:rPr>
                <w:sz w:val="16"/>
                <w:szCs w:val="16"/>
              </w:rPr>
            </w:pPr>
            <w:r w:rsidRPr="00D56FC1">
              <w:rPr>
                <w:sz w:val="16"/>
                <w:szCs w:val="16"/>
              </w:rPr>
              <w:t>0.918 ±0.025</w:t>
            </w:r>
          </w:p>
        </w:tc>
        <w:tc>
          <w:tcPr>
            <w:tcW w:w="1300" w:type="dxa"/>
            <w:noWrap/>
            <w:hideMark/>
          </w:tcPr>
          <w:p w14:paraId="31123488" w14:textId="77777777" w:rsidR="00D56FC1" w:rsidRPr="00D56FC1" w:rsidRDefault="00D56FC1" w:rsidP="00D56FC1">
            <w:pPr>
              <w:pStyle w:val="CSDFigLegend"/>
              <w:rPr>
                <w:sz w:val="16"/>
                <w:szCs w:val="16"/>
              </w:rPr>
            </w:pPr>
            <w:r w:rsidRPr="00D56FC1">
              <w:rPr>
                <w:sz w:val="16"/>
                <w:szCs w:val="16"/>
              </w:rPr>
              <w:t>0.900 ±0.026</w:t>
            </w:r>
          </w:p>
        </w:tc>
        <w:tc>
          <w:tcPr>
            <w:tcW w:w="1300" w:type="dxa"/>
            <w:noWrap/>
            <w:hideMark/>
          </w:tcPr>
          <w:p w14:paraId="22761B93" w14:textId="77777777" w:rsidR="00D56FC1" w:rsidRPr="00D56FC1" w:rsidRDefault="00D56FC1" w:rsidP="00D56FC1">
            <w:pPr>
              <w:pStyle w:val="CSDFigLegend"/>
              <w:rPr>
                <w:sz w:val="16"/>
                <w:szCs w:val="16"/>
              </w:rPr>
            </w:pPr>
            <w:r w:rsidRPr="00D56FC1">
              <w:rPr>
                <w:sz w:val="16"/>
                <w:szCs w:val="16"/>
              </w:rPr>
              <w:t>0.866 ±0.028</w:t>
            </w:r>
          </w:p>
        </w:tc>
        <w:tc>
          <w:tcPr>
            <w:tcW w:w="1300" w:type="dxa"/>
            <w:noWrap/>
            <w:hideMark/>
          </w:tcPr>
          <w:p w14:paraId="280CABE6" w14:textId="77777777" w:rsidR="00D56FC1" w:rsidRPr="00D56FC1" w:rsidRDefault="00D56FC1" w:rsidP="00D56FC1">
            <w:pPr>
              <w:pStyle w:val="CSDFigLegend"/>
              <w:rPr>
                <w:sz w:val="16"/>
                <w:szCs w:val="16"/>
              </w:rPr>
            </w:pPr>
            <w:r w:rsidRPr="00D56FC1">
              <w:rPr>
                <w:sz w:val="16"/>
                <w:szCs w:val="16"/>
              </w:rPr>
              <w:t>0.811 ±0.037</w:t>
            </w:r>
          </w:p>
        </w:tc>
        <w:tc>
          <w:tcPr>
            <w:tcW w:w="1300" w:type="dxa"/>
            <w:noWrap/>
            <w:hideMark/>
          </w:tcPr>
          <w:p w14:paraId="092B53B3" w14:textId="77777777" w:rsidR="00D56FC1" w:rsidRPr="00D56FC1" w:rsidRDefault="00D56FC1" w:rsidP="00D56FC1">
            <w:pPr>
              <w:pStyle w:val="CSDFigLegend"/>
              <w:rPr>
                <w:sz w:val="16"/>
                <w:szCs w:val="16"/>
              </w:rPr>
            </w:pPr>
            <w:r w:rsidRPr="00D56FC1">
              <w:rPr>
                <w:sz w:val="16"/>
                <w:szCs w:val="16"/>
              </w:rPr>
              <w:t>0.711 ±0.045</w:t>
            </w:r>
          </w:p>
        </w:tc>
        <w:tc>
          <w:tcPr>
            <w:tcW w:w="1300" w:type="dxa"/>
            <w:noWrap/>
            <w:hideMark/>
          </w:tcPr>
          <w:p w14:paraId="5E36B5E5" w14:textId="77777777" w:rsidR="00D56FC1" w:rsidRPr="00D56FC1" w:rsidRDefault="00D56FC1" w:rsidP="00D56FC1">
            <w:pPr>
              <w:pStyle w:val="CSDFigLegend"/>
              <w:rPr>
                <w:sz w:val="16"/>
                <w:szCs w:val="16"/>
              </w:rPr>
            </w:pPr>
            <w:r w:rsidRPr="00D56FC1">
              <w:rPr>
                <w:sz w:val="16"/>
                <w:szCs w:val="16"/>
              </w:rPr>
              <w:t>0.528 ±0.077</w:t>
            </w:r>
          </w:p>
        </w:tc>
        <w:tc>
          <w:tcPr>
            <w:tcW w:w="1300" w:type="dxa"/>
            <w:noWrap/>
            <w:hideMark/>
          </w:tcPr>
          <w:p w14:paraId="73ECF10C" w14:textId="77777777" w:rsidR="00D56FC1" w:rsidRPr="00D56FC1" w:rsidRDefault="00D56FC1" w:rsidP="00D56FC1">
            <w:pPr>
              <w:pStyle w:val="CSDFigLegend"/>
              <w:rPr>
                <w:sz w:val="16"/>
                <w:szCs w:val="16"/>
              </w:rPr>
            </w:pPr>
            <w:r w:rsidRPr="00D56FC1">
              <w:rPr>
                <w:sz w:val="16"/>
                <w:szCs w:val="16"/>
              </w:rPr>
              <w:t>0.309 ±0.058</w:t>
            </w:r>
          </w:p>
        </w:tc>
        <w:tc>
          <w:tcPr>
            <w:tcW w:w="1300" w:type="dxa"/>
            <w:noWrap/>
            <w:hideMark/>
          </w:tcPr>
          <w:p w14:paraId="63E857E9" w14:textId="77777777" w:rsidR="00D56FC1" w:rsidRPr="00D56FC1" w:rsidRDefault="00D56FC1" w:rsidP="00D56FC1">
            <w:pPr>
              <w:pStyle w:val="CSDFigLegend"/>
              <w:rPr>
                <w:sz w:val="16"/>
                <w:szCs w:val="16"/>
              </w:rPr>
            </w:pPr>
            <w:r w:rsidRPr="00D56FC1">
              <w:rPr>
                <w:sz w:val="16"/>
                <w:szCs w:val="16"/>
              </w:rPr>
              <w:t>0.083 ±0.031</w:t>
            </w:r>
          </w:p>
        </w:tc>
      </w:tr>
      <w:tr w:rsidR="00D56FC1" w:rsidRPr="00D56FC1" w14:paraId="3008597B" w14:textId="77777777" w:rsidTr="00D56FC1">
        <w:trPr>
          <w:trHeight w:val="320"/>
        </w:trPr>
        <w:tc>
          <w:tcPr>
            <w:tcW w:w="1300" w:type="dxa"/>
            <w:noWrap/>
            <w:hideMark/>
          </w:tcPr>
          <w:p w14:paraId="79C7F536" w14:textId="77777777" w:rsidR="00D56FC1" w:rsidRPr="00D56FC1" w:rsidRDefault="00D56FC1" w:rsidP="00D56FC1">
            <w:pPr>
              <w:pStyle w:val="CSDFigLegend"/>
              <w:rPr>
                <w:sz w:val="16"/>
                <w:szCs w:val="16"/>
              </w:rPr>
            </w:pPr>
            <w:r w:rsidRPr="00D56FC1">
              <w:rPr>
                <w:sz w:val="16"/>
                <w:szCs w:val="16"/>
              </w:rPr>
              <w:t>1</w:t>
            </w:r>
          </w:p>
        </w:tc>
        <w:tc>
          <w:tcPr>
            <w:tcW w:w="1300" w:type="dxa"/>
            <w:noWrap/>
            <w:hideMark/>
          </w:tcPr>
          <w:p w14:paraId="071700D9" w14:textId="77777777" w:rsidR="00D56FC1" w:rsidRPr="00D56FC1" w:rsidRDefault="00D56FC1" w:rsidP="00D56FC1">
            <w:pPr>
              <w:pStyle w:val="CSDFigLegend"/>
              <w:rPr>
                <w:sz w:val="16"/>
                <w:szCs w:val="16"/>
              </w:rPr>
            </w:pPr>
            <w:r w:rsidRPr="00D56FC1">
              <w:rPr>
                <w:sz w:val="16"/>
                <w:szCs w:val="16"/>
              </w:rPr>
              <w:t>1.00E-06</w:t>
            </w:r>
          </w:p>
        </w:tc>
        <w:tc>
          <w:tcPr>
            <w:tcW w:w="1300" w:type="dxa"/>
            <w:noWrap/>
            <w:hideMark/>
          </w:tcPr>
          <w:p w14:paraId="18882B6C" w14:textId="77777777" w:rsidR="00D56FC1" w:rsidRPr="00D56FC1" w:rsidRDefault="00D56FC1" w:rsidP="00D56FC1">
            <w:pPr>
              <w:pStyle w:val="CSDFigLegend"/>
              <w:rPr>
                <w:sz w:val="16"/>
                <w:szCs w:val="16"/>
              </w:rPr>
            </w:pPr>
            <w:r w:rsidRPr="00D56FC1">
              <w:rPr>
                <w:sz w:val="16"/>
                <w:szCs w:val="16"/>
              </w:rPr>
              <w:t>0.937 ±0.031</w:t>
            </w:r>
          </w:p>
        </w:tc>
        <w:tc>
          <w:tcPr>
            <w:tcW w:w="1300" w:type="dxa"/>
            <w:noWrap/>
            <w:hideMark/>
          </w:tcPr>
          <w:p w14:paraId="3AF6969E" w14:textId="77777777" w:rsidR="00D56FC1" w:rsidRPr="00D56FC1" w:rsidRDefault="00D56FC1" w:rsidP="00D56FC1">
            <w:pPr>
              <w:pStyle w:val="CSDFigLegend"/>
              <w:rPr>
                <w:sz w:val="16"/>
                <w:szCs w:val="16"/>
              </w:rPr>
            </w:pPr>
            <w:r w:rsidRPr="00D56FC1">
              <w:rPr>
                <w:sz w:val="16"/>
                <w:szCs w:val="16"/>
              </w:rPr>
              <w:t>0.917 ±0.033</w:t>
            </w:r>
          </w:p>
        </w:tc>
        <w:tc>
          <w:tcPr>
            <w:tcW w:w="1300" w:type="dxa"/>
            <w:noWrap/>
            <w:hideMark/>
          </w:tcPr>
          <w:p w14:paraId="20FCF0B6" w14:textId="77777777" w:rsidR="00D56FC1" w:rsidRPr="00D56FC1" w:rsidRDefault="00D56FC1" w:rsidP="00D56FC1">
            <w:pPr>
              <w:pStyle w:val="CSDFigLegend"/>
              <w:rPr>
                <w:sz w:val="16"/>
                <w:szCs w:val="16"/>
              </w:rPr>
            </w:pPr>
            <w:r w:rsidRPr="00D56FC1">
              <w:rPr>
                <w:sz w:val="16"/>
                <w:szCs w:val="16"/>
              </w:rPr>
              <w:t>0.882 ±0.032</w:t>
            </w:r>
          </w:p>
        </w:tc>
        <w:tc>
          <w:tcPr>
            <w:tcW w:w="1300" w:type="dxa"/>
            <w:noWrap/>
            <w:hideMark/>
          </w:tcPr>
          <w:p w14:paraId="22AB2A45" w14:textId="77777777" w:rsidR="00D56FC1" w:rsidRPr="00D56FC1" w:rsidRDefault="00D56FC1" w:rsidP="00D56FC1">
            <w:pPr>
              <w:pStyle w:val="CSDFigLegend"/>
              <w:rPr>
                <w:sz w:val="16"/>
                <w:szCs w:val="16"/>
              </w:rPr>
            </w:pPr>
            <w:r w:rsidRPr="00D56FC1">
              <w:rPr>
                <w:sz w:val="16"/>
                <w:szCs w:val="16"/>
              </w:rPr>
              <w:t>0.822 ±0.044</w:t>
            </w:r>
          </w:p>
        </w:tc>
        <w:tc>
          <w:tcPr>
            <w:tcW w:w="1300" w:type="dxa"/>
            <w:noWrap/>
            <w:hideMark/>
          </w:tcPr>
          <w:p w14:paraId="1B815CBB" w14:textId="77777777" w:rsidR="00D56FC1" w:rsidRPr="00D56FC1" w:rsidRDefault="00D56FC1" w:rsidP="00D56FC1">
            <w:pPr>
              <w:pStyle w:val="CSDFigLegend"/>
              <w:rPr>
                <w:sz w:val="16"/>
                <w:szCs w:val="16"/>
              </w:rPr>
            </w:pPr>
            <w:r w:rsidRPr="00D56FC1">
              <w:rPr>
                <w:sz w:val="16"/>
                <w:szCs w:val="16"/>
              </w:rPr>
              <w:t>0.736 ±0.059</w:t>
            </w:r>
          </w:p>
        </w:tc>
        <w:tc>
          <w:tcPr>
            <w:tcW w:w="1300" w:type="dxa"/>
            <w:noWrap/>
            <w:hideMark/>
          </w:tcPr>
          <w:p w14:paraId="4CCF263C" w14:textId="77777777" w:rsidR="00D56FC1" w:rsidRPr="00D56FC1" w:rsidRDefault="00D56FC1" w:rsidP="00D56FC1">
            <w:pPr>
              <w:pStyle w:val="CSDFigLegend"/>
              <w:rPr>
                <w:sz w:val="16"/>
                <w:szCs w:val="16"/>
              </w:rPr>
            </w:pPr>
            <w:r w:rsidRPr="00D56FC1">
              <w:rPr>
                <w:sz w:val="16"/>
                <w:szCs w:val="16"/>
              </w:rPr>
              <w:t>0.617 ±0.067</w:t>
            </w:r>
          </w:p>
        </w:tc>
        <w:tc>
          <w:tcPr>
            <w:tcW w:w="1300" w:type="dxa"/>
            <w:noWrap/>
            <w:hideMark/>
          </w:tcPr>
          <w:p w14:paraId="41FA9D65" w14:textId="77777777" w:rsidR="00D56FC1" w:rsidRPr="00D56FC1" w:rsidRDefault="00D56FC1" w:rsidP="00D56FC1">
            <w:pPr>
              <w:pStyle w:val="CSDFigLegend"/>
              <w:rPr>
                <w:sz w:val="16"/>
                <w:szCs w:val="16"/>
              </w:rPr>
            </w:pPr>
            <w:r w:rsidRPr="00D56FC1">
              <w:rPr>
                <w:sz w:val="16"/>
                <w:szCs w:val="16"/>
              </w:rPr>
              <w:t>0.467 ±0.074</w:t>
            </w:r>
          </w:p>
        </w:tc>
        <w:tc>
          <w:tcPr>
            <w:tcW w:w="1300" w:type="dxa"/>
            <w:noWrap/>
            <w:hideMark/>
          </w:tcPr>
          <w:p w14:paraId="4674FE1D" w14:textId="77777777" w:rsidR="00D56FC1" w:rsidRPr="00D56FC1" w:rsidRDefault="00D56FC1" w:rsidP="00D56FC1">
            <w:pPr>
              <w:pStyle w:val="CSDFigLegend"/>
              <w:rPr>
                <w:sz w:val="16"/>
                <w:szCs w:val="16"/>
              </w:rPr>
            </w:pPr>
            <w:r w:rsidRPr="00D56FC1">
              <w:rPr>
                <w:sz w:val="16"/>
                <w:szCs w:val="16"/>
              </w:rPr>
              <w:t>0.250 ±0.058</w:t>
            </w:r>
          </w:p>
        </w:tc>
        <w:tc>
          <w:tcPr>
            <w:tcW w:w="1300" w:type="dxa"/>
            <w:noWrap/>
            <w:hideMark/>
          </w:tcPr>
          <w:p w14:paraId="114570E2" w14:textId="77777777" w:rsidR="00D56FC1" w:rsidRPr="00D56FC1" w:rsidRDefault="00D56FC1" w:rsidP="00D56FC1">
            <w:pPr>
              <w:pStyle w:val="CSDFigLegend"/>
              <w:rPr>
                <w:sz w:val="16"/>
                <w:szCs w:val="16"/>
              </w:rPr>
            </w:pPr>
            <w:r w:rsidRPr="00D56FC1">
              <w:rPr>
                <w:sz w:val="16"/>
                <w:szCs w:val="16"/>
              </w:rPr>
              <w:t>0.063 ±0.016</w:t>
            </w:r>
          </w:p>
        </w:tc>
      </w:tr>
      <w:tr w:rsidR="00D56FC1" w:rsidRPr="00D56FC1" w14:paraId="5F37AB4D" w14:textId="77777777" w:rsidTr="00D56FC1">
        <w:trPr>
          <w:trHeight w:val="320"/>
        </w:trPr>
        <w:tc>
          <w:tcPr>
            <w:tcW w:w="1300" w:type="dxa"/>
            <w:noWrap/>
            <w:hideMark/>
          </w:tcPr>
          <w:p w14:paraId="4B5D932F" w14:textId="77777777" w:rsidR="00D56FC1" w:rsidRPr="00D56FC1" w:rsidRDefault="00D56FC1" w:rsidP="00D56FC1">
            <w:pPr>
              <w:pStyle w:val="CSDFigLegend"/>
              <w:rPr>
                <w:sz w:val="16"/>
                <w:szCs w:val="16"/>
              </w:rPr>
            </w:pPr>
            <w:r w:rsidRPr="00D56FC1">
              <w:rPr>
                <w:sz w:val="16"/>
                <w:szCs w:val="16"/>
              </w:rPr>
              <w:t>2</w:t>
            </w:r>
          </w:p>
        </w:tc>
        <w:tc>
          <w:tcPr>
            <w:tcW w:w="1300" w:type="dxa"/>
            <w:noWrap/>
            <w:hideMark/>
          </w:tcPr>
          <w:p w14:paraId="5FE44132" w14:textId="77777777" w:rsidR="00D56FC1" w:rsidRPr="00D56FC1" w:rsidRDefault="00D56FC1" w:rsidP="00D56FC1">
            <w:pPr>
              <w:pStyle w:val="CSDFigLegend"/>
              <w:rPr>
                <w:sz w:val="16"/>
                <w:szCs w:val="16"/>
              </w:rPr>
            </w:pPr>
            <w:r w:rsidRPr="00D56FC1">
              <w:rPr>
                <w:sz w:val="16"/>
                <w:szCs w:val="16"/>
              </w:rPr>
              <w:t>1.00E-06</w:t>
            </w:r>
          </w:p>
        </w:tc>
        <w:tc>
          <w:tcPr>
            <w:tcW w:w="1300" w:type="dxa"/>
            <w:noWrap/>
            <w:hideMark/>
          </w:tcPr>
          <w:p w14:paraId="52A6142C" w14:textId="77777777" w:rsidR="00D56FC1" w:rsidRPr="00D56FC1" w:rsidRDefault="00D56FC1" w:rsidP="00D56FC1">
            <w:pPr>
              <w:pStyle w:val="CSDFigLegend"/>
              <w:rPr>
                <w:sz w:val="16"/>
                <w:szCs w:val="16"/>
              </w:rPr>
            </w:pPr>
            <w:r w:rsidRPr="00D56FC1">
              <w:rPr>
                <w:sz w:val="16"/>
                <w:szCs w:val="16"/>
              </w:rPr>
              <w:t>0.929 ±0.026</w:t>
            </w:r>
          </w:p>
        </w:tc>
        <w:tc>
          <w:tcPr>
            <w:tcW w:w="1300" w:type="dxa"/>
            <w:noWrap/>
            <w:hideMark/>
          </w:tcPr>
          <w:p w14:paraId="4860C33C" w14:textId="77777777" w:rsidR="00D56FC1" w:rsidRPr="00D56FC1" w:rsidRDefault="00D56FC1" w:rsidP="00D56FC1">
            <w:pPr>
              <w:pStyle w:val="CSDFigLegend"/>
              <w:rPr>
                <w:sz w:val="16"/>
                <w:szCs w:val="16"/>
              </w:rPr>
            </w:pPr>
            <w:r w:rsidRPr="00D56FC1">
              <w:rPr>
                <w:sz w:val="16"/>
                <w:szCs w:val="16"/>
              </w:rPr>
              <w:t>0.916 ±0.025</w:t>
            </w:r>
          </w:p>
        </w:tc>
        <w:tc>
          <w:tcPr>
            <w:tcW w:w="1300" w:type="dxa"/>
            <w:noWrap/>
            <w:hideMark/>
          </w:tcPr>
          <w:p w14:paraId="432EBA2D" w14:textId="77777777" w:rsidR="00D56FC1" w:rsidRPr="00D56FC1" w:rsidRDefault="00D56FC1" w:rsidP="00D56FC1">
            <w:pPr>
              <w:pStyle w:val="CSDFigLegend"/>
              <w:rPr>
                <w:sz w:val="16"/>
                <w:szCs w:val="16"/>
              </w:rPr>
            </w:pPr>
            <w:r w:rsidRPr="00D56FC1">
              <w:rPr>
                <w:sz w:val="16"/>
                <w:szCs w:val="16"/>
              </w:rPr>
              <w:t>0.900 ±0.025</w:t>
            </w:r>
          </w:p>
        </w:tc>
        <w:tc>
          <w:tcPr>
            <w:tcW w:w="1300" w:type="dxa"/>
            <w:noWrap/>
            <w:hideMark/>
          </w:tcPr>
          <w:p w14:paraId="72A920F8" w14:textId="77777777" w:rsidR="00D56FC1" w:rsidRPr="00D56FC1" w:rsidRDefault="00D56FC1" w:rsidP="00D56FC1">
            <w:pPr>
              <w:pStyle w:val="CSDFigLegend"/>
              <w:rPr>
                <w:sz w:val="16"/>
                <w:szCs w:val="16"/>
              </w:rPr>
            </w:pPr>
            <w:r w:rsidRPr="00D56FC1">
              <w:rPr>
                <w:sz w:val="16"/>
                <w:szCs w:val="16"/>
              </w:rPr>
              <w:t>0.863 ±0.030</w:t>
            </w:r>
          </w:p>
        </w:tc>
        <w:tc>
          <w:tcPr>
            <w:tcW w:w="1300" w:type="dxa"/>
            <w:noWrap/>
            <w:hideMark/>
          </w:tcPr>
          <w:p w14:paraId="5D62B504" w14:textId="77777777" w:rsidR="00D56FC1" w:rsidRPr="00D56FC1" w:rsidRDefault="00D56FC1" w:rsidP="00D56FC1">
            <w:pPr>
              <w:pStyle w:val="CSDFigLegend"/>
              <w:rPr>
                <w:sz w:val="16"/>
                <w:szCs w:val="16"/>
              </w:rPr>
            </w:pPr>
            <w:r w:rsidRPr="00D56FC1">
              <w:rPr>
                <w:sz w:val="16"/>
                <w:szCs w:val="16"/>
              </w:rPr>
              <w:t>0.812 ±0.029</w:t>
            </w:r>
          </w:p>
        </w:tc>
        <w:tc>
          <w:tcPr>
            <w:tcW w:w="1300" w:type="dxa"/>
            <w:noWrap/>
            <w:hideMark/>
          </w:tcPr>
          <w:p w14:paraId="2EC73C16" w14:textId="77777777" w:rsidR="00D56FC1" w:rsidRPr="00D56FC1" w:rsidRDefault="00D56FC1" w:rsidP="00D56FC1">
            <w:pPr>
              <w:pStyle w:val="CSDFigLegend"/>
              <w:rPr>
                <w:sz w:val="16"/>
                <w:szCs w:val="16"/>
              </w:rPr>
            </w:pPr>
            <w:r w:rsidRPr="00D56FC1">
              <w:rPr>
                <w:sz w:val="16"/>
                <w:szCs w:val="16"/>
              </w:rPr>
              <w:t>0.706 ±0.045</w:t>
            </w:r>
          </w:p>
        </w:tc>
        <w:tc>
          <w:tcPr>
            <w:tcW w:w="1300" w:type="dxa"/>
            <w:noWrap/>
            <w:hideMark/>
          </w:tcPr>
          <w:p w14:paraId="2C58E578" w14:textId="77777777" w:rsidR="00D56FC1" w:rsidRPr="00D56FC1" w:rsidRDefault="00D56FC1" w:rsidP="00D56FC1">
            <w:pPr>
              <w:pStyle w:val="CSDFigLegend"/>
              <w:rPr>
                <w:sz w:val="16"/>
                <w:szCs w:val="16"/>
              </w:rPr>
            </w:pPr>
            <w:r w:rsidRPr="00D56FC1">
              <w:rPr>
                <w:sz w:val="16"/>
                <w:szCs w:val="16"/>
              </w:rPr>
              <w:t>0.543 ±0.056</w:t>
            </w:r>
          </w:p>
        </w:tc>
        <w:tc>
          <w:tcPr>
            <w:tcW w:w="1300" w:type="dxa"/>
            <w:noWrap/>
            <w:hideMark/>
          </w:tcPr>
          <w:p w14:paraId="6967FF63" w14:textId="77777777" w:rsidR="00D56FC1" w:rsidRPr="00D56FC1" w:rsidRDefault="00D56FC1" w:rsidP="00D56FC1">
            <w:pPr>
              <w:pStyle w:val="CSDFigLegend"/>
              <w:rPr>
                <w:sz w:val="16"/>
                <w:szCs w:val="16"/>
              </w:rPr>
            </w:pPr>
            <w:r w:rsidRPr="00D56FC1">
              <w:rPr>
                <w:sz w:val="16"/>
                <w:szCs w:val="16"/>
              </w:rPr>
              <w:t>0.313 ±0.051</w:t>
            </w:r>
          </w:p>
        </w:tc>
        <w:tc>
          <w:tcPr>
            <w:tcW w:w="1300" w:type="dxa"/>
            <w:noWrap/>
            <w:hideMark/>
          </w:tcPr>
          <w:p w14:paraId="55BD6E27" w14:textId="77777777" w:rsidR="00D56FC1" w:rsidRPr="00D56FC1" w:rsidRDefault="00D56FC1" w:rsidP="00D56FC1">
            <w:pPr>
              <w:pStyle w:val="CSDFigLegend"/>
              <w:rPr>
                <w:sz w:val="16"/>
                <w:szCs w:val="16"/>
              </w:rPr>
            </w:pPr>
            <w:r w:rsidRPr="00D56FC1">
              <w:rPr>
                <w:sz w:val="16"/>
                <w:szCs w:val="16"/>
              </w:rPr>
              <w:t>0.089 ±0.025</w:t>
            </w:r>
          </w:p>
        </w:tc>
      </w:tr>
      <w:tr w:rsidR="00D56FC1" w:rsidRPr="00D56FC1" w14:paraId="52C6758E" w14:textId="77777777" w:rsidTr="00D56FC1">
        <w:trPr>
          <w:trHeight w:val="320"/>
        </w:trPr>
        <w:tc>
          <w:tcPr>
            <w:tcW w:w="1300" w:type="dxa"/>
            <w:noWrap/>
            <w:hideMark/>
          </w:tcPr>
          <w:p w14:paraId="75B3A0B5" w14:textId="77777777" w:rsidR="00D56FC1" w:rsidRPr="00D56FC1" w:rsidRDefault="00D56FC1" w:rsidP="00D56FC1">
            <w:pPr>
              <w:pStyle w:val="CSDFigLegend"/>
              <w:rPr>
                <w:sz w:val="16"/>
                <w:szCs w:val="16"/>
              </w:rPr>
            </w:pPr>
            <w:r w:rsidRPr="00D56FC1">
              <w:rPr>
                <w:sz w:val="16"/>
                <w:szCs w:val="16"/>
              </w:rPr>
              <w:t>3</w:t>
            </w:r>
          </w:p>
        </w:tc>
        <w:tc>
          <w:tcPr>
            <w:tcW w:w="1300" w:type="dxa"/>
            <w:noWrap/>
            <w:hideMark/>
          </w:tcPr>
          <w:p w14:paraId="072923A3" w14:textId="77777777" w:rsidR="00D56FC1" w:rsidRPr="00D56FC1" w:rsidRDefault="00D56FC1" w:rsidP="00D56FC1">
            <w:pPr>
              <w:pStyle w:val="CSDFigLegend"/>
              <w:rPr>
                <w:sz w:val="16"/>
                <w:szCs w:val="16"/>
              </w:rPr>
            </w:pPr>
            <w:r w:rsidRPr="00D56FC1">
              <w:rPr>
                <w:sz w:val="16"/>
                <w:szCs w:val="16"/>
              </w:rPr>
              <w:t>1.00E-06</w:t>
            </w:r>
          </w:p>
        </w:tc>
        <w:tc>
          <w:tcPr>
            <w:tcW w:w="1300" w:type="dxa"/>
            <w:noWrap/>
            <w:hideMark/>
          </w:tcPr>
          <w:p w14:paraId="5048DCA3" w14:textId="77777777" w:rsidR="00D56FC1" w:rsidRPr="00D56FC1" w:rsidRDefault="00D56FC1" w:rsidP="00D56FC1">
            <w:pPr>
              <w:pStyle w:val="CSDFigLegend"/>
              <w:rPr>
                <w:sz w:val="16"/>
                <w:szCs w:val="16"/>
              </w:rPr>
            </w:pPr>
            <w:r w:rsidRPr="00D56FC1">
              <w:rPr>
                <w:sz w:val="16"/>
                <w:szCs w:val="16"/>
              </w:rPr>
              <w:t>0.931 ±0.020</w:t>
            </w:r>
          </w:p>
        </w:tc>
        <w:tc>
          <w:tcPr>
            <w:tcW w:w="1300" w:type="dxa"/>
            <w:noWrap/>
            <w:hideMark/>
          </w:tcPr>
          <w:p w14:paraId="16452A71" w14:textId="77777777" w:rsidR="00D56FC1" w:rsidRPr="00D56FC1" w:rsidRDefault="00D56FC1" w:rsidP="00D56FC1">
            <w:pPr>
              <w:pStyle w:val="CSDFigLegend"/>
              <w:rPr>
                <w:sz w:val="16"/>
                <w:szCs w:val="16"/>
              </w:rPr>
            </w:pPr>
            <w:r w:rsidRPr="00D56FC1">
              <w:rPr>
                <w:sz w:val="16"/>
                <w:szCs w:val="16"/>
              </w:rPr>
              <w:t>0.917 ±0.020</w:t>
            </w:r>
          </w:p>
        </w:tc>
        <w:tc>
          <w:tcPr>
            <w:tcW w:w="1300" w:type="dxa"/>
            <w:noWrap/>
            <w:hideMark/>
          </w:tcPr>
          <w:p w14:paraId="7679E0A1" w14:textId="77777777" w:rsidR="00D56FC1" w:rsidRPr="00D56FC1" w:rsidRDefault="00D56FC1" w:rsidP="00D56FC1">
            <w:pPr>
              <w:pStyle w:val="CSDFigLegend"/>
              <w:rPr>
                <w:sz w:val="16"/>
                <w:szCs w:val="16"/>
              </w:rPr>
            </w:pPr>
            <w:r w:rsidRPr="00D56FC1">
              <w:rPr>
                <w:sz w:val="16"/>
                <w:szCs w:val="16"/>
              </w:rPr>
              <w:t>0.898 ±0.020</w:t>
            </w:r>
          </w:p>
        </w:tc>
        <w:tc>
          <w:tcPr>
            <w:tcW w:w="1300" w:type="dxa"/>
            <w:noWrap/>
            <w:hideMark/>
          </w:tcPr>
          <w:p w14:paraId="3CAB6771" w14:textId="77777777" w:rsidR="00D56FC1" w:rsidRPr="00D56FC1" w:rsidRDefault="00D56FC1" w:rsidP="00D56FC1">
            <w:pPr>
              <w:pStyle w:val="CSDFigLegend"/>
              <w:rPr>
                <w:sz w:val="16"/>
                <w:szCs w:val="16"/>
              </w:rPr>
            </w:pPr>
            <w:r w:rsidRPr="00D56FC1">
              <w:rPr>
                <w:sz w:val="16"/>
                <w:szCs w:val="16"/>
              </w:rPr>
              <w:t>0.869 ±0.033</w:t>
            </w:r>
          </w:p>
        </w:tc>
        <w:tc>
          <w:tcPr>
            <w:tcW w:w="1300" w:type="dxa"/>
            <w:noWrap/>
            <w:hideMark/>
          </w:tcPr>
          <w:p w14:paraId="16AC238F" w14:textId="77777777" w:rsidR="00D56FC1" w:rsidRPr="00D56FC1" w:rsidRDefault="00D56FC1" w:rsidP="00D56FC1">
            <w:pPr>
              <w:pStyle w:val="CSDFigLegend"/>
              <w:rPr>
                <w:sz w:val="16"/>
                <w:szCs w:val="16"/>
              </w:rPr>
            </w:pPr>
            <w:r w:rsidRPr="00D56FC1">
              <w:rPr>
                <w:sz w:val="16"/>
                <w:szCs w:val="16"/>
              </w:rPr>
              <w:t>0.812 ±0.031</w:t>
            </w:r>
          </w:p>
        </w:tc>
        <w:tc>
          <w:tcPr>
            <w:tcW w:w="1300" w:type="dxa"/>
            <w:noWrap/>
            <w:hideMark/>
          </w:tcPr>
          <w:p w14:paraId="64DCDFB1" w14:textId="77777777" w:rsidR="00D56FC1" w:rsidRPr="00D56FC1" w:rsidRDefault="00D56FC1" w:rsidP="00D56FC1">
            <w:pPr>
              <w:pStyle w:val="CSDFigLegend"/>
              <w:rPr>
                <w:sz w:val="16"/>
                <w:szCs w:val="16"/>
              </w:rPr>
            </w:pPr>
            <w:r w:rsidRPr="00D56FC1">
              <w:rPr>
                <w:sz w:val="16"/>
                <w:szCs w:val="16"/>
              </w:rPr>
              <w:t>0.697 ±0.040</w:t>
            </w:r>
          </w:p>
        </w:tc>
        <w:tc>
          <w:tcPr>
            <w:tcW w:w="1300" w:type="dxa"/>
            <w:noWrap/>
            <w:hideMark/>
          </w:tcPr>
          <w:p w14:paraId="087E72BB" w14:textId="77777777" w:rsidR="00D56FC1" w:rsidRPr="00D56FC1" w:rsidRDefault="00D56FC1" w:rsidP="00D56FC1">
            <w:pPr>
              <w:pStyle w:val="CSDFigLegend"/>
              <w:rPr>
                <w:sz w:val="16"/>
                <w:szCs w:val="16"/>
              </w:rPr>
            </w:pPr>
            <w:r w:rsidRPr="00D56FC1">
              <w:rPr>
                <w:sz w:val="16"/>
                <w:szCs w:val="16"/>
              </w:rPr>
              <w:t>0.537 ±0.068</w:t>
            </w:r>
          </w:p>
        </w:tc>
        <w:tc>
          <w:tcPr>
            <w:tcW w:w="1300" w:type="dxa"/>
            <w:noWrap/>
            <w:hideMark/>
          </w:tcPr>
          <w:p w14:paraId="760412D9" w14:textId="77777777" w:rsidR="00D56FC1" w:rsidRPr="00D56FC1" w:rsidRDefault="00D56FC1" w:rsidP="00D56FC1">
            <w:pPr>
              <w:pStyle w:val="CSDFigLegend"/>
              <w:rPr>
                <w:sz w:val="16"/>
                <w:szCs w:val="16"/>
              </w:rPr>
            </w:pPr>
            <w:r w:rsidRPr="00D56FC1">
              <w:rPr>
                <w:sz w:val="16"/>
                <w:szCs w:val="16"/>
              </w:rPr>
              <w:t>0.311 ±0.050</w:t>
            </w:r>
          </w:p>
        </w:tc>
        <w:tc>
          <w:tcPr>
            <w:tcW w:w="1300" w:type="dxa"/>
            <w:noWrap/>
            <w:hideMark/>
          </w:tcPr>
          <w:p w14:paraId="15540166" w14:textId="77777777" w:rsidR="00D56FC1" w:rsidRPr="00D56FC1" w:rsidRDefault="00D56FC1" w:rsidP="00D56FC1">
            <w:pPr>
              <w:pStyle w:val="CSDFigLegend"/>
              <w:rPr>
                <w:sz w:val="16"/>
                <w:szCs w:val="16"/>
              </w:rPr>
            </w:pPr>
            <w:r w:rsidRPr="00D56FC1">
              <w:rPr>
                <w:sz w:val="16"/>
                <w:szCs w:val="16"/>
              </w:rPr>
              <w:t>0.077 ±0.033</w:t>
            </w:r>
          </w:p>
        </w:tc>
      </w:tr>
    </w:tbl>
    <w:p w14:paraId="06486636" w14:textId="77777777" w:rsidR="009B7B0F" w:rsidRPr="00B957E0" w:rsidRDefault="009B7B0F" w:rsidP="00016ADD">
      <w:pPr>
        <w:pStyle w:val="CSDFigLegend"/>
        <w:rPr>
          <w:sz w:val="16"/>
          <w:szCs w:val="16"/>
        </w:rPr>
      </w:pPr>
    </w:p>
    <w:sectPr w:rsidR="009B7B0F" w:rsidRPr="00B957E0" w:rsidSect="00811F05">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73D78" w14:textId="77777777" w:rsidR="00811F05" w:rsidRDefault="00811F05" w:rsidP="001E25E2">
      <w:pPr>
        <w:spacing w:after="0" w:line="240" w:lineRule="auto"/>
      </w:pPr>
      <w:r>
        <w:separator/>
      </w:r>
    </w:p>
  </w:endnote>
  <w:endnote w:type="continuationSeparator" w:id="0">
    <w:p w14:paraId="73FB7CBA" w14:textId="77777777" w:rsidR="00811F05" w:rsidRDefault="00811F05"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1F437" w14:textId="77777777" w:rsidR="00811F05" w:rsidRDefault="00811F05" w:rsidP="001E25E2">
      <w:pPr>
        <w:spacing w:after="0" w:line="240" w:lineRule="auto"/>
      </w:pPr>
      <w:r>
        <w:separator/>
      </w:r>
    </w:p>
  </w:footnote>
  <w:footnote w:type="continuationSeparator" w:id="0">
    <w:p w14:paraId="6AA32D85" w14:textId="77777777" w:rsidR="00811F05" w:rsidRDefault="00811F05"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A25"/>
    <w:rsid w:val="00004109"/>
    <w:rsid w:val="00004AFD"/>
    <w:rsid w:val="00005FC3"/>
    <w:rsid w:val="0001003A"/>
    <w:rsid w:val="0001247D"/>
    <w:rsid w:val="000141E4"/>
    <w:rsid w:val="0001499B"/>
    <w:rsid w:val="00016285"/>
    <w:rsid w:val="00016ADD"/>
    <w:rsid w:val="000173A9"/>
    <w:rsid w:val="00020016"/>
    <w:rsid w:val="00021FF8"/>
    <w:rsid w:val="00022718"/>
    <w:rsid w:val="00026CEA"/>
    <w:rsid w:val="00027F3B"/>
    <w:rsid w:val="000325CF"/>
    <w:rsid w:val="000331ED"/>
    <w:rsid w:val="000340A8"/>
    <w:rsid w:val="0003576F"/>
    <w:rsid w:val="000359DD"/>
    <w:rsid w:val="00035E48"/>
    <w:rsid w:val="000418F9"/>
    <w:rsid w:val="000456BE"/>
    <w:rsid w:val="00047036"/>
    <w:rsid w:val="00053ECB"/>
    <w:rsid w:val="00055773"/>
    <w:rsid w:val="00057649"/>
    <w:rsid w:val="00064127"/>
    <w:rsid w:val="00064A7E"/>
    <w:rsid w:val="000656FA"/>
    <w:rsid w:val="000658B5"/>
    <w:rsid w:val="00065FDD"/>
    <w:rsid w:val="00067887"/>
    <w:rsid w:val="00080DAD"/>
    <w:rsid w:val="00082BA6"/>
    <w:rsid w:val="00085176"/>
    <w:rsid w:val="00093D7B"/>
    <w:rsid w:val="00097593"/>
    <w:rsid w:val="000A5516"/>
    <w:rsid w:val="000B080D"/>
    <w:rsid w:val="000B4EC8"/>
    <w:rsid w:val="000C002C"/>
    <w:rsid w:val="000C07B5"/>
    <w:rsid w:val="000C12D1"/>
    <w:rsid w:val="000C18E6"/>
    <w:rsid w:val="000C2580"/>
    <w:rsid w:val="000C4BDA"/>
    <w:rsid w:val="000C5C6A"/>
    <w:rsid w:val="000D0F02"/>
    <w:rsid w:val="000D251E"/>
    <w:rsid w:val="000D3DF2"/>
    <w:rsid w:val="000D4BEB"/>
    <w:rsid w:val="000D73D8"/>
    <w:rsid w:val="000E1DF4"/>
    <w:rsid w:val="000E1E04"/>
    <w:rsid w:val="000E2924"/>
    <w:rsid w:val="000E49E6"/>
    <w:rsid w:val="000F5760"/>
    <w:rsid w:val="000F76F2"/>
    <w:rsid w:val="00103421"/>
    <w:rsid w:val="00107AEF"/>
    <w:rsid w:val="00107CBB"/>
    <w:rsid w:val="00110127"/>
    <w:rsid w:val="001142EF"/>
    <w:rsid w:val="001142FA"/>
    <w:rsid w:val="00115139"/>
    <w:rsid w:val="001157D4"/>
    <w:rsid w:val="00117686"/>
    <w:rsid w:val="00117753"/>
    <w:rsid w:val="001212EE"/>
    <w:rsid w:val="001215E0"/>
    <w:rsid w:val="00122744"/>
    <w:rsid w:val="00124137"/>
    <w:rsid w:val="00126B31"/>
    <w:rsid w:val="001325EF"/>
    <w:rsid w:val="00133A54"/>
    <w:rsid w:val="001368AE"/>
    <w:rsid w:val="001376EF"/>
    <w:rsid w:val="001446ED"/>
    <w:rsid w:val="001460CF"/>
    <w:rsid w:val="00146C5A"/>
    <w:rsid w:val="00150A5A"/>
    <w:rsid w:val="001514B2"/>
    <w:rsid w:val="00152016"/>
    <w:rsid w:val="00154395"/>
    <w:rsid w:val="00160550"/>
    <w:rsid w:val="001655A2"/>
    <w:rsid w:val="0017388F"/>
    <w:rsid w:val="00174EED"/>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494B"/>
    <w:rsid w:val="001C4C44"/>
    <w:rsid w:val="001C6616"/>
    <w:rsid w:val="001C6EDC"/>
    <w:rsid w:val="001C7563"/>
    <w:rsid w:val="001D1A06"/>
    <w:rsid w:val="001D1B1A"/>
    <w:rsid w:val="001D2EB2"/>
    <w:rsid w:val="001D3C5A"/>
    <w:rsid w:val="001D4666"/>
    <w:rsid w:val="001D7112"/>
    <w:rsid w:val="001E00B2"/>
    <w:rsid w:val="001E091F"/>
    <w:rsid w:val="001E25E2"/>
    <w:rsid w:val="001E6CE3"/>
    <w:rsid w:val="001E6EDB"/>
    <w:rsid w:val="001E7922"/>
    <w:rsid w:val="001F2EEE"/>
    <w:rsid w:val="001F3FEC"/>
    <w:rsid w:val="001F47B2"/>
    <w:rsid w:val="001F47EC"/>
    <w:rsid w:val="001F679C"/>
    <w:rsid w:val="001F7C0E"/>
    <w:rsid w:val="002007B6"/>
    <w:rsid w:val="0020373C"/>
    <w:rsid w:val="0020410F"/>
    <w:rsid w:val="00204941"/>
    <w:rsid w:val="002070EC"/>
    <w:rsid w:val="002108E1"/>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6FF2"/>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7FE3"/>
    <w:rsid w:val="00287FE4"/>
    <w:rsid w:val="00293307"/>
    <w:rsid w:val="00293832"/>
    <w:rsid w:val="00294097"/>
    <w:rsid w:val="00294FAA"/>
    <w:rsid w:val="00296841"/>
    <w:rsid w:val="002A3380"/>
    <w:rsid w:val="002A360B"/>
    <w:rsid w:val="002A499D"/>
    <w:rsid w:val="002A606F"/>
    <w:rsid w:val="002A743D"/>
    <w:rsid w:val="002B2335"/>
    <w:rsid w:val="002B2457"/>
    <w:rsid w:val="002B25B3"/>
    <w:rsid w:val="002B33D1"/>
    <w:rsid w:val="002B48A2"/>
    <w:rsid w:val="002B4D12"/>
    <w:rsid w:val="002B6107"/>
    <w:rsid w:val="002C0A1C"/>
    <w:rsid w:val="002C36B0"/>
    <w:rsid w:val="002C41D1"/>
    <w:rsid w:val="002D2FF4"/>
    <w:rsid w:val="002D42EA"/>
    <w:rsid w:val="002D448C"/>
    <w:rsid w:val="002D4F0C"/>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41703"/>
    <w:rsid w:val="00341AF0"/>
    <w:rsid w:val="00342CCC"/>
    <w:rsid w:val="0034445D"/>
    <w:rsid w:val="0034474D"/>
    <w:rsid w:val="00344A8D"/>
    <w:rsid w:val="00346082"/>
    <w:rsid w:val="003466A8"/>
    <w:rsid w:val="00352076"/>
    <w:rsid w:val="0035283F"/>
    <w:rsid w:val="00355861"/>
    <w:rsid w:val="00356817"/>
    <w:rsid w:val="00357796"/>
    <w:rsid w:val="00376922"/>
    <w:rsid w:val="00377B40"/>
    <w:rsid w:val="00380B29"/>
    <w:rsid w:val="00382412"/>
    <w:rsid w:val="003848B0"/>
    <w:rsid w:val="00384D87"/>
    <w:rsid w:val="003857D0"/>
    <w:rsid w:val="003858A7"/>
    <w:rsid w:val="00387AB6"/>
    <w:rsid w:val="00391CBA"/>
    <w:rsid w:val="003930F3"/>
    <w:rsid w:val="00394B9E"/>
    <w:rsid w:val="00396451"/>
    <w:rsid w:val="003A05C0"/>
    <w:rsid w:val="003A4109"/>
    <w:rsid w:val="003A466B"/>
    <w:rsid w:val="003A74D7"/>
    <w:rsid w:val="003A78CB"/>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1136"/>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329E"/>
    <w:rsid w:val="00473CDF"/>
    <w:rsid w:val="00475C1E"/>
    <w:rsid w:val="00476F97"/>
    <w:rsid w:val="00477AFD"/>
    <w:rsid w:val="00480D88"/>
    <w:rsid w:val="00480E8B"/>
    <w:rsid w:val="00482CF2"/>
    <w:rsid w:val="00483754"/>
    <w:rsid w:val="00484351"/>
    <w:rsid w:val="00484988"/>
    <w:rsid w:val="004864C7"/>
    <w:rsid w:val="00487D34"/>
    <w:rsid w:val="004900FF"/>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2437"/>
    <w:rsid w:val="00564345"/>
    <w:rsid w:val="00566D74"/>
    <w:rsid w:val="00566EFD"/>
    <w:rsid w:val="005743FD"/>
    <w:rsid w:val="00575FCF"/>
    <w:rsid w:val="00580C45"/>
    <w:rsid w:val="005858E1"/>
    <w:rsid w:val="00586B01"/>
    <w:rsid w:val="00587DD5"/>
    <w:rsid w:val="00591894"/>
    <w:rsid w:val="005931EA"/>
    <w:rsid w:val="00596C57"/>
    <w:rsid w:val="005A35D7"/>
    <w:rsid w:val="005A3F16"/>
    <w:rsid w:val="005A7775"/>
    <w:rsid w:val="005A7F88"/>
    <w:rsid w:val="005B141B"/>
    <w:rsid w:val="005B16C7"/>
    <w:rsid w:val="005B246A"/>
    <w:rsid w:val="005B3923"/>
    <w:rsid w:val="005B4A3F"/>
    <w:rsid w:val="005B596B"/>
    <w:rsid w:val="005B5EBF"/>
    <w:rsid w:val="005B6AE6"/>
    <w:rsid w:val="005B6E6E"/>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F4072"/>
    <w:rsid w:val="005F4475"/>
    <w:rsid w:val="005F48D1"/>
    <w:rsid w:val="005F4929"/>
    <w:rsid w:val="005F4CE3"/>
    <w:rsid w:val="005F57A5"/>
    <w:rsid w:val="005F7B6C"/>
    <w:rsid w:val="006019E5"/>
    <w:rsid w:val="00601C90"/>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69D7"/>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63B7"/>
    <w:rsid w:val="006A0915"/>
    <w:rsid w:val="006A10F3"/>
    <w:rsid w:val="006A3BB9"/>
    <w:rsid w:val="006A622F"/>
    <w:rsid w:val="006A6A92"/>
    <w:rsid w:val="006A7896"/>
    <w:rsid w:val="006B5E43"/>
    <w:rsid w:val="006B6DF2"/>
    <w:rsid w:val="006C5D55"/>
    <w:rsid w:val="006C6D0E"/>
    <w:rsid w:val="006D032C"/>
    <w:rsid w:val="006D0887"/>
    <w:rsid w:val="006D26D8"/>
    <w:rsid w:val="006D3794"/>
    <w:rsid w:val="006D3F2B"/>
    <w:rsid w:val="006E17C8"/>
    <w:rsid w:val="006E341D"/>
    <w:rsid w:val="006E573A"/>
    <w:rsid w:val="006E7B59"/>
    <w:rsid w:val="006F477F"/>
    <w:rsid w:val="006F5409"/>
    <w:rsid w:val="00701216"/>
    <w:rsid w:val="0070423A"/>
    <w:rsid w:val="00706AB8"/>
    <w:rsid w:val="00707316"/>
    <w:rsid w:val="00707399"/>
    <w:rsid w:val="0070755B"/>
    <w:rsid w:val="00710CD7"/>
    <w:rsid w:val="00711D24"/>
    <w:rsid w:val="007133DE"/>
    <w:rsid w:val="00715834"/>
    <w:rsid w:val="007175DD"/>
    <w:rsid w:val="007212B0"/>
    <w:rsid w:val="007220EA"/>
    <w:rsid w:val="007276CD"/>
    <w:rsid w:val="00730010"/>
    <w:rsid w:val="00730C83"/>
    <w:rsid w:val="00732160"/>
    <w:rsid w:val="00732A82"/>
    <w:rsid w:val="00732F29"/>
    <w:rsid w:val="00735073"/>
    <w:rsid w:val="00735CB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B23FD"/>
    <w:rsid w:val="007B28F5"/>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E6AE9"/>
    <w:rsid w:val="007F086F"/>
    <w:rsid w:val="007F0CBB"/>
    <w:rsid w:val="007F1EAE"/>
    <w:rsid w:val="007F3EA4"/>
    <w:rsid w:val="007F46CA"/>
    <w:rsid w:val="007F62E8"/>
    <w:rsid w:val="007F79D9"/>
    <w:rsid w:val="00800171"/>
    <w:rsid w:val="008067C5"/>
    <w:rsid w:val="008078D5"/>
    <w:rsid w:val="0081121F"/>
    <w:rsid w:val="00811880"/>
    <w:rsid w:val="00811AD5"/>
    <w:rsid w:val="00811F05"/>
    <w:rsid w:val="008146F9"/>
    <w:rsid w:val="00814C6A"/>
    <w:rsid w:val="00821B55"/>
    <w:rsid w:val="00822EC6"/>
    <w:rsid w:val="0082477B"/>
    <w:rsid w:val="008320CF"/>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92B1F"/>
    <w:rsid w:val="008957BA"/>
    <w:rsid w:val="008963D6"/>
    <w:rsid w:val="008973E2"/>
    <w:rsid w:val="0089761E"/>
    <w:rsid w:val="0089782B"/>
    <w:rsid w:val="00897F09"/>
    <w:rsid w:val="008A056B"/>
    <w:rsid w:val="008A167D"/>
    <w:rsid w:val="008A1D89"/>
    <w:rsid w:val="008A2E6E"/>
    <w:rsid w:val="008B0FBF"/>
    <w:rsid w:val="008B282F"/>
    <w:rsid w:val="008B4008"/>
    <w:rsid w:val="008B73EC"/>
    <w:rsid w:val="008D0051"/>
    <w:rsid w:val="008D215A"/>
    <w:rsid w:val="008D2D5F"/>
    <w:rsid w:val="008D4904"/>
    <w:rsid w:val="008D751B"/>
    <w:rsid w:val="008D797E"/>
    <w:rsid w:val="008E1926"/>
    <w:rsid w:val="008F12BE"/>
    <w:rsid w:val="00901037"/>
    <w:rsid w:val="00901ADD"/>
    <w:rsid w:val="00904A14"/>
    <w:rsid w:val="00907B46"/>
    <w:rsid w:val="00907C96"/>
    <w:rsid w:val="009118F4"/>
    <w:rsid w:val="00911E8E"/>
    <w:rsid w:val="00921780"/>
    <w:rsid w:val="0092271B"/>
    <w:rsid w:val="0093024D"/>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3015"/>
    <w:rsid w:val="0098152A"/>
    <w:rsid w:val="00981F67"/>
    <w:rsid w:val="00983877"/>
    <w:rsid w:val="00984FCE"/>
    <w:rsid w:val="00991345"/>
    <w:rsid w:val="009939F3"/>
    <w:rsid w:val="00993AC8"/>
    <w:rsid w:val="00994399"/>
    <w:rsid w:val="009A0542"/>
    <w:rsid w:val="009A0C16"/>
    <w:rsid w:val="009A25D7"/>
    <w:rsid w:val="009A30F0"/>
    <w:rsid w:val="009A3902"/>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738A"/>
    <w:rsid w:val="009E7E19"/>
    <w:rsid w:val="009F259F"/>
    <w:rsid w:val="009F343A"/>
    <w:rsid w:val="009F3E52"/>
    <w:rsid w:val="009F5F17"/>
    <w:rsid w:val="009F7892"/>
    <w:rsid w:val="00A01B0F"/>
    <w:rsid w:val="00A04DED"/>
    <w:rsid w:val="00A06F30"/>
    <w:rsid w:val="00A07BD3"/>
    <w:rsid w:val="00A103E8"/>
    <w:rsid w:val="00A14AC8"/>
    <w:rsid w:val="00A22594"/>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B1480"/>
    <w:rsid w:val="00AB43E7"/>
    <w:rsid w:val="00AB5C2C"/>
    <w:rsid w:val="00AC06AD"/>
    <w:rsid w:val="00AC1EA7"/>
    <w:rsid w:val="00AC2364"/>
    <w:rsid w:val="00AC289F"/>
    <w:rsid w:val="00AC6F92"/>
    <w:rsid w:val="00AD0498"/>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1595"/>
    <w:rsid w:val="00B324FD"/>
    <w:rsid w:val="00B34970"/>
    <w:rsid w:val="00B35FD1"/>
    <w:rsid w:val="00B361AC"/>
    <w:rsid w:val="00B36300"/>
    <w:rsid w:val="00B36A1D"/>
    <w:rsid w:val="00B40743"/>
    <w:rsid w:val="00B44BCE"/>
    <w:rsid w:val="00B44CE4"/>
    <w:rsid w:val="00B452F1"/>
    <w:rsid w:val="00B511F0"/>
    <w:rsid w:val="00B526FC"/>
    <w:rsid w:val="00B5351B"/>
    <w:rsid w:val="00B54A19"/>
    <w:rsid w:val="00B56FD8"/>
    <w:rsid w:val="00B63261"/>
    <w:rsid w:val="00B635BF"/>
    <w:rsid w:val="00B63918"/>
    <w:rsid w:val="00B646CC"/>
    <w:rsid w:val="00B647B1"/>
    <w:rsid w:val="00B6641B"/>
    <w:rsid w:val="00B66570"/>
    <w:rsid w:val="00B73309"/>
    <w:rsid w:val="00B76868"/>
    <w:rsid w:val="00B771C2"/>
    <w:rsid w:val="00B8419F"/>
    <w:rsid w:val="00B84A19"/>
    <w:rsid w:val="00B85453"/>
    <w:rsid w:val="00B85C02"/>
    <w:rsid w:val="00B85DB5"/>
    <w:rsid w:val="00B865F2"/>
    <w:rsid w:val="00B9037D"/>
    <w:rsid w:val="00B929CA"/>
    <w:rsid w:val="00B92FA9"/>
    <w:rsid w:val="00B957E0"/>
    <w:rsid w:val="00B9681B"/>
    <w:rsid w:val="00B97DE1"/>
    <w:rsid w:val="00BA015D"/>
    <w:rsid w:val="00BA70FC"/>
    <w:rsid w:val="00BA7355"/>
    <w:rsid w:val="00BB0000"/>
    <w:rsid w:val="00BB1593"/>
    <w:rsid w:val="00BB403E"/>
    <w:rsid w:val="00BB62B8"/>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C00EE3"/>
    <w:rsid w:val="00C0123D"/>
    <w:rsid w:val="00C02827"/>
    <w:rsid w:val="00C046F3"/>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85C3E"/>
    <w:rsid w:val="00C90B58"/>
    <w:rsid w:val="00C9399B"/>
    <w:rsid w:val="00C95385"/>
    <w:rsid w:val="00C9747F"/>
    <w:rsid w:val="00C97B82"/>
    <w:rsid w:val="00CA4930"/>
    <w:rsid w:val="00CA70D9"/>
    <w:rsid w:val="00CA78D0"/>
    <w:rsid w:val="00CA7D45"/>
    <w:rsid w:val="00CB627F"/>
    <w:rsid w:val="00CC1C87"/>
    <w:rsid w:val="00CC31C7"/>
    <w:rsid w:val="00CC4A28"/>
    <w:rsid w:val="00CC6637"/>
    <w:rsid w:val="00CC665A"/>
    <w:rsid w:val="00CC6A94"/>
    <w:rsid w:val="00CC6B58"/>
    <w:rsid w:val="00CD40EA"/>
    <w:rsid w:val="00CD4F75"/>
    <w:rsid w:val="00CD5631"/>
    <w:rsid w:val="00CD6A61"/>
    <w:rsid w:val="00CE22BC"/>
    <w:rsid w:val="00CE2F83"/>
    <w:rsid w:val="00CF11D1"/>
    <w:rsid w:val="00CF1887"/>
    <w:rsid w:val="00CF2563"/>
    <w:rsid w:val="00CF324A"/>
    <w:rsid w:val="00CF6500"/>
    <w:rsid w:val="00CF67B1"/>
    <w:rsid w:val="00D00504"/>
    <w:rsid w:val="00D00CE7"/>
    <w:rsid w:val="00D015BF"/>
    <w:rsid w:val="00D02476"/>
    <w:rsid w:val="00D02D8E"/>
    <w:rsid w:val="00D03195"/>
    <w:rsid w:val="00D04069"/>
    <w:rsid w:val="00D05ECD"/>
    <w:rsid w:val="00D0683A"/>
    <w:rsid w:val="00D10897"/>
    <w:rsid w:val="00D146C7"/>
    <w:rsid w:val="00D15FE1"/>
    <w:rsid w:val="00D17862"/>
    <w:rsid w:val="00D17A31"/>
    <w:rsid w:val="00D20D68"/>
    <w:rsid w:val="00D226A4"/>
    <w:rsid w:val="00D2350B"/>
    <w:rsid w:val="00D237BB"/>
    <w:rsid w:val="00D25796"/>
    <w:rsid w:val="00D25AF1"/>
    <w:rsid w:val="00D26F0A"/>
    <w:rsid w:val="00D27B26"/>
    <w:rsid w:val="00D374A5"/>
    <w:rsid w:val="00D40D7D"/>
    <w:rsid w:val="00D41C9A"/>
    <w:rsid w:val="00D41CF6"/>
    <w:rsid w:val="00D534D0"/>
    <w:rsid w:val="00D53F85"/>
    <w:rsid w:val="00D546C4"/>
    <w:rsid w:val="00D56FC1"/>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7E06"/>
    <w:rsid w:val="00D87EA0"/>
    <w:rsid w:val="00D90527"/>
    <w:rsid w:val="00D910D5"/>
    <w:rsid w:val="00D96436"/>
    <w:rsid w:val="00D977BD"/>
    <w:rsid w:val="00DA0DDC"/>
    <w:rsid w:val="00DA2A16"/>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E03BFD"/>
    <w:rsid w:val="00E10E06"/>
    <w:rsid w:val="00E11FC1"/>
    <w:rsid w:val="00E13CA6"/>
    <w:rsid w:val="00E13CAC"/>
    <w:rsid w:val="00E150C8"/>
    <w:rsid w:val="00E15C93"/>
    <w:rsid w:val="00E21AE7"/>
    <w:rsid w:val="00E22664"/>
    <w:rsid w:val="00E22DD1"/>
    <w:rsid w:val="00E23485"/>
    <w:rsid w:val="00E2441F"/>
    <w:rsid w:val="00E26091"/>
    <w:rsid w:val="00E32412"/>
    <w:rsid w:val="00E34221"/>
    <w:rsid w:val="00E35508"/>
    <w:rsid w:val="00E37D4B"/>
    <w:rsid w:val="00E40DFD"/>
    <w:rsid w:val="00E40E9E"/>
    <w:rsid w:val="00E414B8"/>
    <w:rsid w:val="00E42A5C"/>
    <w:rsid w:val="00E442DC"/>
    <w:rsid w:val="00E46E6A"/>
    <w:rsid w:val="00E51C09"/>
    <w:rsid w:val="00E55358"/>
    <w:rsid w:val="00E557B2"/>
    <w:rsid w:val="00E55E31"/>
    <w:rsid w:val="00E56657"/>
    <w:rsid w:val="00E5744D"/>
    <w:rsid w:val="00E606F8"/>
    <w:rsid w:val="00E627EF"/>
    <w:rsid w:val="00E628C4"/>
    <w:rsid w:val="00E633C3"/>
    <w:rsid w:val="00E6415D"/>
    <w:rsid w:val="00E65EA5"/>
    <w:rsid w:val="00E66251"/>
    <w:rsid w:val="00E66462"/>
    <w:rsid w:val="00E710B8"/>
    <w:rsid w:val="00E72737"/>
    <w:rsid w:val="00E73386"/>
    <w:rsid w:val="00E74103"/>
    <w:rsid w:val="00E74BF9"/>
    <w:rsid w:val="00E7693F"/>
    <w:rsid w:val="00E77032"/>
    <w:rsid w:val="00E823E3"/>
    <w:rsid w:val="00E82EF4"/>
    <w:rsid w:val="00E82F20"/>
    <w:rsid w:val="00E83110"/>
    <w:rsid w:val="00E84159"/>
    <w:rsid w:val="00E85D10"/>
    <w:rsid w:val="00E86824"/>
    <w:rsid w:val="00E86A63"/>
    <w:rsid w:val="00E92944"/>
    <w:rsid w:val="00E937DD"/>
    <w:rsid w:val="00E93A8D"/>
    <w:rsid w:val="00E94404"/>
    <w:rsid w:val="00E966AB"/>
    <w:rsid w:val="00EA15C0"/>
    <w:rsid w:val="00EA554C"/>
    <w:rsid w:val="00EB28CB"/>
    <w:rsid w:val="00EB7209"/>
    <w:rsid w:val="00EC1143"/>
    <w:rsid w:val="00EC1A5F"/>
    <w:rsid w:val="00EC1B50"/>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78E2"/>
    <w:rsid w:val="00F7077C"/>
    <w:rsid w:val="00F7294A"/>
    <w:rsid w:val="00F741FE"/>
    <w:rsid w:val="00F75016"/>
    <w:rsid w:val="00F776C2"/>
    <w:rsid w:val="00F777CC"/>
    <w:rsid w:val="00F8305F"/>
    <w:rsid w:val="00F835B7"/>
    <w:rsid w:val="00F83D09"/>
    <w:rsid w:val="00F84211"/>
    <w:rsid w:val="00F85C2F"/>
    <w:rsid w:val="00F864F8"/>
    <w:rsid w:val="00F86528"/>
    <w:rsid w:val="00F9153E"/>
    <w:rsid w:val="00F924A1"/>
    <w:rsid w:val="00FA149D"/>
    <w:rsid w:val="00FA19FB"/>
    <w:rsid w:val="00FA2F35"/>
    <w:rsid w:val="00FA300F"/>
    <w:rsid w:val="00FA3FBE"/>
    <w:rsid w:val="00FA4A9D"/>
    <w:rsid w:val="00FB2647"/>
    <w:rsid w:val="00FB5C0A"/>
    <w:rsid w:val="00FB6863"/>
    <w:rsid w:val="00FB7E0F"/>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43617026">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70628028">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03565009">
      <w:bodyDiv w:val="1"/>
      <w:marLeft w:val="0"/>
      <w:marRight w:val="0"/>
      <w:marTop w:val="0"/>
      <w:marBottom w:val="0"/>
      <w:divBdr>
        <w:top w:val="none" w:sz="0" w:space="0" w:color="auto"/>
        <w:left w:val="none" w:sz="0" w:space="0" w:color="auto"/>
        <w:bottom w:val="none" w:sz="0" w:space="0" w:color="auto"/>
        <w:right w:val="none" w:sz="0" w:space="0" w:color="auto"/>
      </w:divBdr>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6944926">
      <w:bodyDiv w:val="1"/>
      <w:marLeft w:val="0"/>
      <w:marRight w:val="0"/>
      <w:marTop w:val="0"/>
      <w:marBottom w:val="0"/>
      <w:divBdr>
        <w:top w:val="none" w:sz="0" w:space="0" w:color="auto"/>
        <w:left w:val="none" w:sz="0" w:space="0" w:color="auto"/>
        <w:bottom w:val="none" w:sz="0" w:space="0" w:color="auto"/>
        <w:right w:val="none" w:sz="0" w:space="0" w:color="auto"/>
      </w:divBdr>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03270898">
      <w:bodyDiv w:val="1"/>
      <w:marLeft w:val="0"/>
      <w:marRight w:val="0"/>
      <w:marTop w:val="0"/>
      <w:marBottom w:val="0"/>
      <w:divBdr>
        <w:top w:val="none" w:sz="0" w:space="0" w:color="auto"/>
        <w:left w:val="none" w:sz="0" w:space="0" w:color="auto"/>
        <w:bottom w:val="none" w:sz="0" w:space="0" w:color="auto"/>
        <w:right w:val="none" w:sz="0" w:space="0" w:color="auto"/>
      </w:divBdr>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412386688">
      <w:bodyDiv w:val="1"/>
      <w:marLeft w:val="0"/>
      <w:marRight w:val="0"/>
      <w:marTop w:val="0"/>
      <w:marBottom w:val="0"/>
      <w:divBdr>
        <w:top w:val="none" w:sz="0" w:space="0" w:color="auto"/>
        <w:left w:val="none" w:sz="0" w:space="0" w:color="auto"/>
        <w:bottom w:val="none" w:sz="0" w:space="0" w:color="auto"/>
        <w:right w:val="none" w:sz="0" w:space="0" w:color="auto"/>
      </w:divBdr>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802068248">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2021005998">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737</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132</cp:revision>
  <dcterms:created xsi:type="dcterms:W3CDTF">2023-10-13T14:29:00Z</dcterms:created>
  <dcterms:modified xsi:type="dcterms:W3CDTF">2024-05-03T11:21:00Z</dcterms:modified>
</cp:coreProperties>
</file>