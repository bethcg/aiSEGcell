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15"/>
        <w:gridCol w:w="1474"/>
        <w:gridCol w:w="786"/>
        <w:gridCol w:w="756"/>
        <w:gridCol w:w="755"/>
        <w:gridCol w:w="755"/>
        <w:gridCol w:w="755"/>
        <w:gridCol w:w="755"/>
        <w:gridCol w:w="755"/>
        <w:gridCol w:w="755"/>
        <w:gridCol w:w="755"/>
      </w:tblGrid>
      <w:tr w:rsidR="003A3769" w:rsidRPr="005E730D" w14:paraId="47A2576A" w14:textId="77777777" w:rsidTr="00E2045D">
        <w:trPr>
          <w:trHeight w:val="320"/>
        </w:trPr>
        <w:tc>
          <w:tcPr>
            <w:tcW w:w="715" w:type="dxa"/>
            <w:noWrap/>
            <w:hideMark/>
          </w:tcPr>
          <w:p w14:paraId="596AF17A" w14:textId="77777777" w:rsidR="003A3769" w:rsidRPr="005E730D" w:rsidRDefault="003A3769" w:rsidP="003A3769">
            <w:pPr>
              <w:pStyle w:val="CSDFigLegend"/>
              <w:rPr>
                <w:sz w:val="16"/>
                <w:szCs w:val="16"/>
              </w:rPr>
            </w:pPr>
            <w:r w:rsidRPr="005E730D">
              <w:rPr>
                <w:sz w:val="16"/>
                <w:szCs w:val="16"/>
              </w:rPr>
              <w:t>Model</w:t>
            </w:r>
          </w:p>
        </w:tc>
        <w:tc>
          <w:tcPr>
            <w:tcW w:w="1474" w:type="dxa"/>
            <w:noWrap/>
            <w:hideMark/>
          </w:tcPr>
          <w:p w14:paraId="0C8EE6DB" w14:textId="32514737" w:rsidR="003A3769" w:rsidRPr="005E730D" w:rsidRDefault="005B7FCD" w:rsidP="003A3769">
            <w:pPr>
              <w:pStyle w:val="CSDFigLegend"/>
              <w:rPr>
                <w:sz w:val="16"/>
                <w:szCs w:val="16"/>
              </w:rPr>
            </w:pPr>
            <w:r>
              <w:rPr>
                <w:sz w:val="16"/>
                <w:szCs w:val="16"/>
              </w:rPr>
              <w:t>H</w:t>
            </w:r>
            <w:r w:rsidR="003A3769" w:rsidRPr="005E730D">
              <w:rPr>
                <w:sz w:val="16"/>
                <w:szCs w:val="16"/>
              </w:rPr>
              <w:t>yperparameter</w:t>
            </w:r>
          </w:p>
        </w:tc>
        <w:tc>
          <w:tcPr>
            <w:tcW w:w="786" w:type="dxa"/>
            <w:noWrap/>
            <w:hideMark/>
          </w:tcPr>
          <w:p w14:paraId="613B08D8" w14:textId="77777777" w:rsidR="003A3769" w:rsidRPr="005E730D" w:rsidRDefault="003A3769" w:rsidP="003A3769">
            <w:pPr>
              <w:pStyle w:val="CSDFigLegend"/>
              <w:rPr>
                <w:sz w:val="16"/>
                <w:szCs w:val="16"/>
              </w:rPr>
            </w:pPr>
            <w:r w:rsidRPr="005E730D">
              <w:rPr>
                <w:sz w:val="16"/>
                <w:szCs w:val="16"/>
              </w:rPr>
              <w:t>t1=0.5</w:t>
            </w:r>
          </w:p>
        </w:tc>
        <w:tc>
          <w:tcPr>
            <w:tcW w:w="756" w:type="dxa"/>
            <w:noWrap/>
            <w:hideMark/>
          </w:tcPr>
          <w:p w14:paraId="30CF2388" w14:textId="77777777" w:rsidR="003A3769" w:rsidRPr="005E730D" w:rsidRDefault="003A3769" w:rsidP="003A3769">
            <w:pPr>
              <w:pStyle w:val="CSDFigLegend"/>
              <w:rPr>
                <w:sz w:val="16"/>
                <w:szCs w:val="16"/>
              </w:rPr>
            </w:pPr>
            <w:r w:rsidRPr="005E730D">
              <w:rPr>
                <w:sz w:val="16"/>
                <w:szCs w:val="16"/>
              </w:rPr>
              <w:t>t1=0.55</w:t>
            </w:r>
          </w:p>
        </w:tc>
        <w:tc>
          <w:tcPr>
            <w:tcW w:w="755" w:type="dxa"/>
            <w:noWrap/>
            <w:hideMark/>
          </w:tcPr>
          <w:p w14:paraId="1592E2D0" w14:textId="77777777" w:rsidR="003A3769" w:rsidRPr="005E730D" w:rsidRDefault="003A3769" w:rsidP="003A3769">
            <w:pPr>
              <w:pStyle w:val="CSDFigLegend"/>
              <w:rPr>
                <w:sz w:val="16"/>
                <w:szCs w:val="16"/>
              </w:rPr>
            </w:pPr>
            <w:r w:rsidRPr="005E730D">
              <w:rPr>
                <w:sz w:val="16"/>
                <w:szCs w:val="16"/>
              </w:rPr>
              <w:t>t1=0.6</w:t>
            </w:r>
          </w:p>
        </w:tc>
        <w:tc>
          <w:tcPr>
            <w:tcW w:w="755" w:type="dxa"/>
            <w:noWrap/>
            <w:hideMark/>
          </w:tcPr>
          <w:p w14:paraId="3F140733" w14:textId="77777777" w:rsidR="003A3769" w:rsidRPr="005E730D" w:rsidRDefault="003A3769" w:rsidP="003A3769">
            <w:pPr>
              <w:pStyle w:val="CSDFigLegend"/>
              <w:rPr>
                <w:sz w:val="16"/>
                <w:szCs w:val="16"/>
              </w:rPr>
            </w:pPr>
            <w:r w:rsidRPr="005E730D">
              <w:rPr>
                <w:sz w:val="16"/>
                <w:szCs w:val="16"/>
              </w:rPr>
              <w:t>t1=0.65</w:t>
            </w:r>
          </w:p>
        </w:tc>
        <w:tc>
          <w:tcPr>
            <w:tcW w:w="755" w:type="dxa"/>
            <w:noWrap/>
            <w:hideMark/>
          </w:tcPr>
          <w:p w14:paraId="7E650DDC" w14:textId="77777777" w:rsidR="003A3769" w:rsidRPr="005E730D" w:rsidRDefault="003A3769" w:rsidP="003A3769">
            <w:pPr>
              <w:pStyle w:val="CSDFigLegend"/>
              <w:rPr>
                <w:sz w:val="16"/>
                <w:szCs w:val="16"/>
              </w:rPr>
            </w:pPr>
            <w:r w:rsidRPr="005E730D">
              <w:rPr>
                <w:sz w:val="16"/>
                <w:szCs w:val="16"/>
              </w:rPr>
              <w:t>t1=0.7</w:t>
            </w:r>
          </w:p>
        </w:tc>
        <w:tc>
          <w:tcPr>
            <w:tcW w:w="755" w:type="dxa"/>
            <w:noWrap/>
            <w:hideMark/>
          </w:tcPr>
          <w:p w14:paraId="05D1A511" w14:textId="77777777" w:rsidR="003A3769" w:rsidRPr="005E730D" w:rsidRDefault="003A3769" w:rsidP="003A3769">
            <w:pPr>
              <w:pStyle w:val="CSDFigLegend"/>
              <w:rPr>
                <w:sz w:val="16"/>
                <w:szCs w:val="16"/>
              </w:rPr>
            </w:pPr>
            <w:r w:rsidRPr="005E730D">
              <w:rPr>
                <w:sz w:val="16"/>
                <w:szCs w:val="16"/>
              </w:rPr>
              <w:t>t1=0.75</w:t>
            </w:r>
          </w:p>
        </w:tc>
        <w:tc>
          <w:tcPr>
            <w:tcW w:w="755" w:type="dxa"/>
            <w:noWrap/>
            <w:hideMark/>
          </w:tcPr>
          <w:p w14:paraId="56B61F1E" w14:textId="77777777" w:rsidR="003A3769" w:rsidRPr="005E730D" w:rsidRDefault="003A3769" w:rsidP="003A3769">
            <w:pPr>
              <w:pStyle w:val="CSDFigLegend"/>
              <w:rPr>
                <w:sz w:val="16"/>
                <w:szCs w:val="16"/>
              </w:rPr>
            </w:pPr>
            <w:r w:rsidRPr="005E730D">
              <w:rPr>
                <w:sz w:val="16"/>
                <w:szCs w:val="16"/>
              </w:rPr>
              <w:t>t1=0.8</w:t>
            </w:r>
          </w:p>
        </w:tc>
        <w:tc>
          <w:tcPr>
            <w:tcW w:w="755" w:type="dxa"/>
            <w:noWrap/>
            <w:hideMark/>
          </w:tcPr>
          <w:p w14:paraId="23D4A69B" w14:textId="77777777" w:rsidR="003A3769" w:rsidRPr="005E730D" w:rsidRDefault="003A3769" w:rsidP="003A3769">
            <w:pPr>
              <w:pStyle w:val="CSDFigLegend"/>
              <w:rPr>
                <w:sz w:val="16"/>
                <w:szCs w:val="16"/>
              </w:rPr>
            </w:pPr>
            <w:r w:rsidRPr="005E730D">
              <w:rPr>
                <w:sz w:val="16"/>
                <w:szCs w:val="16"/>
              </w:rPr>
              <w:t>t1=0.85</w:t>
            </w:r>
          </w:p>
        </w:tc>
        <w:tc>
          <w:tcPr>
            <w:tcW w:w="755" w:type="dxa"/>
            <w:noWrap/>
            <w:hideMark/>
          </w:tcPr>
          <w:p w14:paraId="30084095" w14:textId="77777777" w:rsidR="003A3769" w:rsidRPr="005E730D" w:rsidRDefault="003A3769" w:rsidP="003A3769">
            <w:pPr>
              <w:pStyle w:val="CSDFigLegend"/>
              <w:rPr>
                <w:sz w:val="16"/>
                <w:szCs w:val="16"/>
              </w:rPr>
            </w:pPr>
            <w:r w:rsidRPr="005E730D">
              <w:rPr>
                <w:sz w:val="16"/>
                <w:szCs w:val="16"/>
              </w:rPr>
              <w:t>t1=0.9</w:t>
            </w:r>
          </w:p>
        </w:tc>
      </w:tr>
      <w:tr w:rsidR="003A3769" w:rsidRPr="005E730D" w14:paraId="57E0F8E7" w14:textId="77777777" w:rsidTr="00E2045D">
        <w:trPr>
          <w:trHeight w:val="320"/>
        </w:trPr>
        <w:tc>
          <w:tcPr>
            <w:tcW w:w="715" w:type="dxa"/>
            <w:noWrap/>
            <w:hideMark/>
          </w:tcPr>
          <w:p w14:paraId="3A005BB2" w14:textId="77777777" w:rsidR="003A3769" w:rsidRPr="005E730D" w:rsidRDefault="003A3769" w:rsidP="003A3769">
            <w:pPr>
              <w:pStyle w:val="CSDFigLegend"/>
              <w:rPr>
                <w:sz w:val="16"/>
                <w:szCs w:val="16"/>
              </w:rPr>
            </w:pPr>
            <w:r w:rsidRPr="005E730D">
              <w:rPr>
                <w:sz w:val="16"/>
                <w:szCs w:val="16"/>
              </w:rPr>
              <w:t>Ours</w:t>
            </w:r>
          </w:p>
        </w:tc>
        <w:tc>
          <w:tcPr>
            <w:tcW w:w="1474" w:type="dxa"/>
            <w:noWrap/>
            <w:hideMark/>
          </w:tcPr>
          <w:p w14:paraId="04F0D46A" w14:textId="77777777" w:rsidR="003A3769" w:rsidRPr="005E730D" w:rsidRDefault="003A3769" w:rsidP="003A3769">
            <w:pPr>
              <w:pStyle w:val="CSDFigLegend"/>
              <w:rPr>
                <w:sz w:val="16"/>
                <w:szCs w:val="16"/>
              </w:rPr>
            </w:pPr>
            <w:proofErr w:type="spellStart"/>
            <w:r w:rsidRPr="005E730D">
              <w:rPr>
                <w:sz w:val="16"/>
                <w:szCs w:val="16"/>
              </w:rPr>
              <w:t>lr</w:t>
            </w:r>
            <w:proofErr w:type="spellEnd"/>
            <w:r w:rsidRPr="005E730D">
              <w:rPr>
                <w:sz w:val="16"/>
                <w:szCs w:val="16"/>
              </w:rPr>
              <w:t>: 0.005</w:t>
            </w:r>
          </w:p>
        </w:tc>
        <w:tc>
          <w:tcPr>
            <w:tcW w:w="786" w:type="dxa"/>
            <w:noWrap/>
            <w:hideMark/>
          </w:tcPr>
          <w:p w14:paraId="2AF3FFB4" w14:textId="77777777" w:rsidR="00E2045D" w:rsidRPr="005E730D" w:rsidRDefault="00E2045D" w:rsidP="003A3769">
            <w:pPr>
              <w:pStyle w:val="CSDFigLegend"/>
              <w:rPr>
                <w:sz w:val="16"/>
                <w:szCs w:val="16"/>
              </w:rPr>
            </w:pPr>
            <w:r w:rsidRPr="005E730D">
              <w:rPr>
                <w:sz w:val="16"/>
                <w:szCs w:val="16"/>
              </w:rPr>
              <w:t>0.782</w:t>
            </w:r>
          </w:p>
          <w:p w14:paraId="2611A41A" w14:textId="77B65D1E" w:rsidR="003A3769" w:rsidRPr="005E730D" w:rsidRDefault="00E2045D" w:rsidP="003A3769">
            <w:pPr>
              <w:pStyle w:val="CSDFigLegend"/>
              <w:rPr>
                <w:sz w:val="16"/>
                <w:szCs w:val="16"/>
              </w:rPr>
            </w:pPr>
            <w:r w:rsidRPr="005E730D">
              <w:rPr>
                <w:sz w:val="16"/>
                <w:szCs w:val="16"/>
              </w:rPr>
              <w:t>±0.168</w:t>
            </w:r>
          </w:p>
        </w:tc>
        <w:tc>
          <w:tcPr>
            <w:tcW w:w="756" w:type="dxa"/>
            <w:noWrap/>
            <w:hideMark/>
          </w:tcPr>
          <w:p w14:paraId="0DEC5C9A" w14:textId="77777777" w:rsidR="00E2045D" w:rsidRPr="005E730D" w:rsidRDefault="00E2045D" w:rsidP="003A3769">
            <w:pPr>
              <w:pStyle w:val="CSDFigLegend"/>
              <w:rPr>
                <w:sz w:val="16"/>
                <w:szCs w:val="16"/>
              </w:rPr>
            </w:pPr>
            <w:r w:rsidRPr="005E730D">
              <w:rPr>
                <w:sz w:val="16"/>
                <w:szCs w:val="16"/>
              </w:rPr>
              <w:t>0.743</w:t>
            </w:r>
          </w:p>
          <w:p w14:paraId="0DD138C3" w14:textId="431D2EEF" w:rsidR="003A3769" w:rsidRPr="005E730D" w:rsidRDefault="00E2045D" w:rsidP="003A3769">
            <w:pPr>
              <w:pStyle w:val="CSDFigLegend"/>
              <w:rPr>
                <w:sz w:val="16"/>
                <w:szCs w:val="16"/>
              </w:rPr>
            </w:pPr>
            <w:r w:rsidRPr="005E730D">
              <w:rPr>
                <w:sz w:val="16"/>
                <w:szCs w:val="16"/>
              </w:rPr>
              <w:t>±0.180</w:t>
            </w:r>
          </w:p>
        </w:tc>
        <w:tc>
          <w:tcPr>
            <w:tcW w:w="755" w:type="dxa"/>
            <w:noWrap/>
            <w:hideMark/>
          </w:tcPr>
          <w:p w14:paraId="5525DF1B" w14:textId="77777777" w:rsidR="00E2045D" w:rsidRPr="005E730D" w:rsidRDefault="00E2045D" w:rsidP="003A3769">
            <w:pPr>
              <w:pStyle w:val="CSDFigLegend"/>
              <w:rPr>
                <w:sz w:val="16"/>
                <w:szCs w:val="16"/>
              </w:rPr>
            </w:pPr>
            <w:r w:rsidRPr="005E730D">
              <w:rPr>
                <w:sz w:val="16"/>
                <w:szCs w:val="16"/>
              </w:rPr>
              <w:t>0.684</w:t>
            </w:r>
          </w:p>
          <w:p w14:paraId="2E7B56F9" w14:textId="70D8E9B1" w:rsidR="003A3769" w:rsidRPr="005E730D" w:rsidRDefault="00E2045D" w:rsidP="003A3769">
            <w:pPr>
              <w:pStyle w:val="CSDFigLegend"/>
              <w:rPr>
                <w:sz w:val="16"/>
                <w:szCs w:val="16"/>
              </w:rPr>
            </w:pPr>
            <w:r w:rsidRPr="005E730D">
              <w:rPr>
                <w:sz w:val="16"/>
                <w:szCs w:val="16"/>
              </w:rPr>
              <w:t>±0.192</w:t>
            </w:r>
          </w:p>
        </w:tc>
        <w:tc>
          <w:tcPr>
            <w:tcW w:w="755" w:type="dxa"/>
            <w:noWrap/>
            <w:hideMark/>
          </w:tcPr>
          <w:p w14:paraId="7CBF1A7D" w14:textId="77777777" w:rsidR="00E2045D" w:rsidRPr="005E730D" w:rsidRDefault="00E2045D" w:rsidP="003A3769">
            <w:pPr>
              <w:pStyle w:val="CSDFigLegend"/>
              <w:rPr>
                <w:sz w:val="16"/>
                <w:szCs w:val="16"/>
              </w:rPr>
            </w:pPr>
            <w:r w:rsidRPr="005E730D">
              <w:rPr>
                <w:sz w:val="16"/>
                <w:szCs w:val="16"/>
              </w:rPr>
              <w:t>0.607</w:t>
            </w:r>
          </w:p>
          <w:p w14:paraId="4CC468E5" w14:textId="1EB8FB45" w:rsidR="003A3769" w:rsidRPr="005E730D" w:rsidRDefault="00E2045D" w:rsidP="003A3769">
            <w:pPr>
              <w:pStyle w:val="CSDFigLegend"/>
              <w:rPr>
                <w:sz w:val="16"/>
                <w:szCs w:val="16"/>
              </w:rPr>
            </w:pPr>
            <w:r w:rsidRPr="005E730D">
              <w:rPr>
                <w:sz w:val="16"/>
                <w:szCs w:val="16"/>
              </w:rPr>
              <w:t>±0.203</w:t>
            </w:r>
          </w:p>
        </w:tc>
        <w:tc>
          <w:tcPr>
            <w:tcW w:w="755" w:type="dxa"/>
            <w:noWrap/>
            <w:hideMark/>
          </w:tcPr>
          <w:p w14:paraId="6F8B0F87" w14:textId="77777777" w:rsidR="00E2045D" w:rsidRPr="005E730D" w:rsidRDefault="00E2045D" w:rsidP="003A3769">
            <w:pPr>
              <w:pStyle w:val="CSDFigLegend"/>
              <w:rPr>
                <w:sz w:val="16"/>
                <w:szCs w:val="16"/>
              </w:rPr>
            </w:pPr>
            <w:r w:rsidRPr="005E730D">
              <w:rPr>
                <w:sz w:val="16"/>
                <w:szCs w:val="16"/>
              </w:rPr>
              <w:t>0.509</w:t>
            </w:r>
          </w:p>
          <w:p w14:paraId="25F8FC40" w14:textId="658096B4" w:rsidR="003A3769" w:rsidRPr="005E730D" w:rsidRDefault="00E2045D" w:rsidP="003A3769">
            <w:pPr>
              <w:pStyle w:val="CSDFigLegend"/>
              <w:rPr>
                <w:sz w:val="16"/>
                <w:szCs w:val="16"/>
              </w:rPr>
            </w:pPr>
            <w:r w:rsidRPr="005E730D">
              <w:rPr>
                <w:sz w:val="16"/>
                <w:szCs w:val="16"/>
              </w:rPr>
              <w:t>±0.207</w:t>
            </w:r>
          </w:p>
        </w:tc>
        <w:tc>
          <w:tcPr>
            <w:tcW w:w="755" w:type="dxa"/>
            <w:noWrap/>
            <w:hideMark/>
          </w:tcPr>
          <w:p w14:paraId="0C1A174E" w14:textId="77777777" w:rsidR="00E2045D" w:rsidRPr="005E730D" w:rsidRDefault="00E2045D" w:rsidP="003A3769">
            <w:pPr>
              <w:pStyle w:val="CSDFigLegend"/>
              <w:rPr>
                <w:sz w:val="16"/>
                <w:szCs w:val="16"/>
              </w:rPr>
            </w:pPr>
            <w:r w:rsidRPr="005E730D">
              <w:rPr>
                <w:sz w:val="16"/>
                <w:szCs w:val="16"/>
              </w:rPr>
              <w:t>0.385</w:t>
            </w:r>
          </w:p>
          <w:p w14:paraId="5BF1DBAB" w14:textId="45824598" w:rsidR="003A3769" w:rsidRPr="005E730D" w:rsidRDefault="00E2045D" w:rsidP="003A3769">
            <w:pPr>
              <w:pStyle w:val="CSDFigLegend"/>
              <w:rPr>
                <w:sz w:val="16"/>
                <w:szCs w:val="16"/>
              </w:rPr>
            </w:pPr>
            <w:r w:rsidRPr="005E730D">
              <w:rPr>
                <w:sz w:val="16"/>
                <w:szCs w:val="16"/>
              </w:rPr>
              <w:t>±0.198</w:t>
            </w:r>
          </w:p>
        </w:tc>
        <w:tc>
          <w:tcPr>
            <w:tcW w:w="755" w:type="dxa"/>
            <w:noWrap/>
            <w:hideMark/>
          </w:tcPr>
          <w:p w14:paraId="0AEC5AF5" w14:textId="77777777" w:rsidR="00E2045D" w:rsidRPr="005E730D" w:rsidRDefault="00E2045D" w:rsidP="003A3769">
            <w:pPr>
              <w:pStyle w:val="CSDFigLegend"/>
              <w:rPr>
                <w:sz w:val="16"/>
                <w:szCs w:val="16"/>
              </w:rPr>
            </w:pPr>
            <w:r w:rsidRPr="005E730D">
              <w:rPr>
                <w:sz w:val="16"/>
                <w:szCs w:val="16"/>
              </w:rPr>
              <w:t>0.245</w:t>
            </w:r>
          </w:p>
          <w:p w14:paraId="688526B4" w14:textId="75FFE71B" w:rsidR="003A3769" w:rsidRPr="005E730D" w:rsidRDefault="00E2045D" w:rsidP="003A3769">
            <w:pPr>
              <w:pStyle w:val="CSDFigLegend"/>
              <w:rPr>
                <w:sz w:val="16"/>
                <w:szCs w:val="16"/>
              </w:rPr>
            </w:pPr>
            <w:r w:rsidRPr="005E730D">
              <w:rPr>
                <w:sz w:val="16"/>
                <w:szCs w:val="16"/>
              </w:rPr>
              <w:t>±</w:t>
            </w:r>
            <w:r w:rsidR="000A5D9A" w:rsidRPr="005E730D">
              <w:rPr>
                <w:sz w:val="16"/>
                <w:szCs w:val="16"/>
              </w:rPr>
              <w:t>0.164</w:t>
            </w:r>
          </w:p>
        </w:tc>
        <w:tc>
          <w:tcPr>
            <w:tcW w:w="755" w:type="dxa"/>
            <w:noWrap/>
            <w:hideMark/>
          </w:tcPr>
          <w:p w14:paraId="3D484199" w14:textId="77777777" w:rsidR="00E2045D" w:rsidRPr="005E730D" w:rsidRDefault="00E2045D" w:rsidP="003A3769">
            <w:pPr>
              <w:pStyle w:val="CSDFigLegend"/>
              <w:rPr>
                <w:sz w:val="16"/>
                <w:szCs w:val="16"/>
              </w:rPr>
            </w:pPr>
            <w:r w:rsidRPr="005E730D">
              <w:rPr>
                <w:sz w:val="16"/>
                <w:szCs w:val="16"/>
              </w:rPr>
              <w:t>0.110</w:t>
            </w:r>
          </w:p>
          <w:p w14:paraId="572AC3B2" w14:textId="1A94B108" w:rsidR="003A3769" w:rsidRPr="005E730D" w:rsidRDefault="00E2045D" w:rsidP="003A3769">
            <w:pPr>
              <w:pStyle w:val="CSDFigLegend"/>
              <w:rPr>
                <w:sz w:val="16"/>
                <w:szCs w:val="16"/>
              </w:rPr>
            </w:pPr>
            <w:r w:rsidRPr="005E730D">
              <w:rPr>
                <w:sz w:val="16"/>
                <w:szCs w:val="16"/>
              </w:rPr>
              <w:t>±</w:t>
            </w:r>
            <w:r w:rsidR="000A5D9A" w:rsidRPr="005E730D">
              <w:rPr>
                <w:sz w:val="16"/>
                <w:szCs w:val="16"/>
              </w:rPr>
              <w:t>0.104</w:t>
            </w:r>
          </w:p>
        </w:tc>
        <w:tc>
          <w:tcPr>
            <w:tcW w:w="755" w:type="dxa"/>
            <w:noWrap/>
            <w:hideMark/>
          </w:tcPr>
          <w:p w14:paraId="43CF1EA6" w14:textId="77777777" w:rsidR="00E2045D" w:rsidRPr="005E730D" w:rsidRDefault="00E2045D" w:rsidP="003A3769">
            <w:pPr>
              <w:pStyle w:val="CSDFigLegend"/>
              <w:rPr>
                <w:sz w:val="16"/>
                <w:szCs w:val="16"/>
              </w:rPr>
            </w:pPr>
            <w:r w:rsidRPr="005E730D">
              <w:rPr>
                <w:sz w:val="16"/>
                <w:szCs w:val="16"/>
              </w:rPr>
              <w:t>0.021</w:t>
            </w:r>
          </w:p>
          <w:p w14:paraId="1EA26A9E" w14:textId="12138112" w:rsidR="003A3769" w:rsidRPr="005E730D" w:rsidRDefault="00E2045D" w:rsidP="003A3769">
            <w:pPr>
              <w:pStyle w:val="CSDFigLegend"/>
              <w:rPr>
                <w:sz w:val="16"/>
                <w:szCs w:val="16"/>
              </w:rPr>
            </w:pPr>
            <w:r w:rsidRPr="005E730D">
              <w:rPr>
                <w:sz w:val="16"/>
                <w:szCs w:val="16"/>
              </w:rPr>
              <w:t>±</w:t>
            </w:r>
            <w:r w:rsidR="000A5D9A" w:rsidRPr="005E730D">
              <w:rPr>
                <w:sz w:val="16"/>
                <w:szCs w:val="16"/>
              </w:rPr>
              <w:t>0.034</w:t>
            </w:r>
          </w:p>
        </w:tc>
      </w:tr>
      <w:tr w:rsidR="003A3769" w:rsidRPr="005E730D" w14:paraId="0425B9FB" w14:textId="77777777" w:rsidTr="00E2045D">
        <w:trPr>
          <w:trHeight w:val="320"/>
        </w:trPr>
        <w:tc>
          <w:tcPr>
            <w:tcW w:w="715" w:type="dxa"/>
            <w:noWrap/>
            <w:hideMark/>
          </w:tcPr>
          <w:p w14:paraId="6CB99706" w14:textId="77777777" w:rsidR="003A3769" w:rsidRPr="005E730D" w:rsidRDefault="003A3769" w:rsidP="003A3769">
            <w:pPr>
              <w:pStyle w:val="CSDFigLegend"/>
              <w:rPr>
                <w:sz w:val="16"/>
                <w:szCs w:val="16"/>
              </w:rPr>
            </w:pPr>
            <w:r w:rsidRPr="005E730D">
              <w:rPr>
                <w:sz w:val="16"/>
                <w:szCs w:val="16"/>
              </w:rPr>
              <w:t>Ours</w:t>
            </w:r>
          </w:p>
        </w:tc>
        <w:tc>
          <w:tcPr>
            <w:tcW w:w="1474" w:type="dxa"/>
            <w:noWrap/>
            <w:hideMark/>
          </w:tcPr>
          <w:p w14:paraId="0714C5AB" w14:textId="77777777" w:rsidR="003A3769" w:rsidRPr="005E730D" w:rsidRDefault="003A3769" w:rsidP="003A3769">
            <w:pPr>
              <w:pStyle w:val="CSDFigLegend"/>
              <w:rPr>
                <w:sz w:val="16"/>
                <w:szCs w:val="16"/>
              </w:rPr>
            </w:pPr>
            <w:proofErr w:type="spellStart"/>
            <w:r w:rsidRPr="005E730D">
              <w:rPr>
                <w:sz w:val="16"/>
                <w:szCs w:val="16"/>
              </w:rPr>
              <w:t>lr</w:t>
            </w:r>
            <w:proofErr w:type="spellEnd"/>
            <w:r w:rsidRPr="005E730D">
              <w:rPr>
                <w:sz w:val="16"/>
                <w:szCs w:val="16"/>
              </w:rPr>
              <w:t>: 0.001</w:t>
            </w:r>
          </w:p>
        </w:tc>
        <w:tc>
          <w:tcPr>
            <w:tcW w:w="786" w:type="dxa"/>
            <w:noWrap/>
            <w:hideMark/>
          </w:tcPr>
          <w:p w14:paraId="2AF13F7F" w14:textId="77777777" w:rsidR="00E2045D" w:rsidRPr="005E730D" w:rsidRDefault="00E2045D" w:rsidP="003A3769">
            <w:pPr>
              <w:pStyle w:val="CSDFigLegend"/>
              <w:rPr>
                <w:sz w:val="16"/>
                <w:szCs w:val="16"/>
              </w:rPr>
            </w:pPr>
            <w:r w:rsidRPr="005E730D">
              <w:rPr>
                <w:sz w:val="16"/>
                <w:szCs w:val="16"/>
              </w:rPr>
              <w:t>0.780</w:t>
            </w:r>
          </w:p>
          <w:p w14:paraId="42EFDDEE" w14:textId="211E97C4" w:rsidR="003A3769" w:rsidRPr="005E730D" w:rsidRDefault="00E2045D" w:rsidP="003A3769">
            <w:pPr>
              <w:pStyle w:val="CSDFigLegend"/>
              <w:rPr>
                <w:sz w:val="16"/>
                <w:szCs w:val="16"/>
              </w:rPr>
            </w:pPr>
            <w:r w:rsidRPr="005E730D">
              <w:rPr>
                <w:sz w:val="16"/>
                <w:szCs w:val="16"/>
              </w:rPr>
              <w:t>±0.169</w:t>
            </w:r>
          </w:p>
        </w:tc>
        <w:tc>
          <w:tcPr>
            <w:tcW w:w="756" w:type="dxa"/>
            <w:noWrap/>
            <w:hideMark/>
          </w:tcPr>
          <w:p w14:paraId="56C03F23" w14:textId="77777777" w:rsidR="00E2045D" w:rsidRPr="005E730D" w:rsidRDefault="00E2045D" w:rsidP="003A3769">
            <w:pPr>
              <w:pStyle w:val="CSDFigLegend"/>
              <w:rPr>
                <w:sz w:val="16"/>
                <w:szCs w:val="16"/>
              </w:rPr>
            </w:pPr>
            <w:r w:rsidRPr="005E730D">
              <w:rPr>
                <w:sz w:val="16"/>
                <w:szCs w:val="16"/>
              </w:rPr>
              <w:t>0.739</w:t>
            </w:r>
          </w:p>
          <w:p w14:paraId="0721BEC5" w14:textId="3E8C3BE4" w:rsidR="003A3769" w:rsidRPr="005E730D" w:rsidRDefault="00E2045D" w:rsidP="003A3769">
            <w:pPr>
              <w:pStyle w:val="CSDFigLegend"/>
              <w:rPr>
                <w:sz w:val="16"/>
                <w:szCs w:val="16"/>
              </w:rPr>
            </w:pPr>
            <w:r w:rsidRPr="005E730D">
              <w:rPr>
                <w:sz w:val="16"/>
                <w:szCs w:val="16"/>
              </w:rPr>
              <w:t>±0.180</w:t>
            </w:r>
          </w:p>
        </w:tc>
        <w:tc>
          <w:tcPr>
            <w:tcW w:w="755" w:type="dxa"/>
            <w:noWrap/>
            <w:hideMark/>
          </w:tcPr>
          <w:p w14:paraId="119EC449" w14:textId="77777777" w:rsidR="00E2045D" w:rsidRPr="005E730D" w:rsidRDefault="00E2045D" w:rsidP="003A3769">
            <w:pPr>
              <w:pStyle w:val="CSDFigLegend"/>
              <w:rPr>
                <w:sz w:val="16"/>
                <w:szCs w:val="16"/>
              </w:rPr>
            </w:pPr>
            <w:r w:rsidRPr="005E730D">
              <w:rPr>
                <w:sz w:val="16"/>
                <w:szCs w:val="16"/>
              </w:rPr>
              <w:t>0.682</w:t>
            </w:r>
          </w:p>
          <w:p w14:paraId="34A02DBC" w14:textId="66C14A2D" w:rsidR="003A3769" w:rsidRPr="005E730D" w:rsidRDefault="00E2045D" w:rsidP="003A3769">
            <w:pPr>
              <w:pStyle w:val="CSDFigLegend"/>
              <w:rPr>
                <w:sz w:val="16"/>
                <w:szCs w:val="16"/>
              </w:rPr>
            </w:pPr>
            <w:r w:rsidRPr="005E730D">
              <w:rPr>
                <w:sz w:val="16"/>
                <w:szCs w:val="16"/>
              </w:rPr>
              <w:t>±0.193</w:t>
            </w:r>
          </w:p>
        </w:tc>
        <w:tc>
          <w:tcPr>
            <w:tcW w:w="755" w:type="dxa"/>
            <w:noWrap/>
            <w:hideMark/>
          </w:tcPr>
          <w:p w14:paraId="30CCA330" w14:textId="77777777" w:rsidR="00E2045D" w:rsidRPr="005E730D" w:rsidRDefault="00E2045D" w:rsidP="003A3769">
            <w:pPr>
              <w:pStyle w:val="CSDFigLegend"/>
              <w:rPr>
                <w:sz w:val="16"/>
                <w:szCs w:val="16"/>
              </w:rPr>
            </w:pPr>
            <w:r w:rsidRPr="005E730D">
              <w:rPr>
                <w:sz w:val="16"/>
                <w:szCs w:val="16"/>
              </w:rPr>
              <w:t>0.609</w:t>
            </w:r>
          </w:p>
          <w:p w14:paraId="0007588C" w14:textId="1753B6AC" w:rsidR="003A3769" w:rsidRPr="005E730D" w:rsidRDefault="00E2045D" w:rsidP="003A3769">
            <w:pPr>
              <w:pStyle w:val="CSDFigLegend"/>
              <w:rPr>
                <w:sz w:val="16"/>
                <w:szCs w:val="16"/>
              </w:rPr>
            </w:pPr>
            <w:r w:rsidRPr="005E730D">
              <w:rPr>
                <w:sz w:val="16"/>
                <w:szCs w:val="16"/>
              </w:rPr>
              <w:t>±0.203</w:t>
            </w:r>
          </w:p>
        </w:tc>
        <w:tc>
          <w:tcPr>
            <w:tcW w:w="755" w:type="dxa"/>
            <w:noWrap/>
            <w:hideMark/>
          </w:tcPr>
          <w:p w14:paraId="474C8970" w14:textId="77777777" w:rsidR="00E2045D" w:rsidRPr="005E730D" w:rsidRDefault="00E2045D" w:rsidP="003A3769">
            <w:pPr>
              <w:pStyle w:val="CSDFigLegend"/>
              <w:rPr>
                <w:sz w:val="16"/>
                <w:szCs w:val="16"/>
              </w:rPr>
            </w:pPr>
            <w:r w:rsidRPr="005E730D">
              <w:rPr>
                <w:sz w:val="16"/>
                <w:szCs w:val="16"/>
              </w:rPr>
              <w:t>0.509</w:t>
            </w:r>
          </w:p>
          <w:p w14:paraId="34DC9EC5" w14:textId="2AC95BED" w:rsidR="003A3769" w:rsidRPr="005E730D" w:rsidRDefault="00E2045D" w:rsidP="003A3769">
            <w:pPr>
              <w:pStyle w:val="CSDFigLegend"/>
              <w:rPr>
                <w:sz w:val="16"/>
                <w:szCs w:val="16"/>
              </w:rPr>
            </w:pPr>
            <w:r w:rsidRPr="005E730D">
              <w:rPr>
                <w:sz w:val="16"/>
                <w:szCs w:val="16"/>
              </w:rPr>
              <w:t>±0.206</w:t>
            </w:r>
          </w:p>
        </w:tc>
        <w:tc>
          <w:tcPr>
            <w:tcW w:w="755" w:type="dxa"/>
            <w:noWrap/>
            <w:hideMark/>
          </w:tcPr>
          <w:p w14:paraId="37C9D59B" w14:textId="77777777" w:rsidR="00E2045D" w:rsidRPr="005E730D" w:rsidRDefault="00E2045D" w:rsidP="003A3769">
            <w:pPr>
              <w:pStyle w:val="CSDFigLegend"/>
              <w:rPr>
                <w:sz w:val="16"/>
                <w:szCs w:val="16"/>
              </w:rPr>
            </w:pPr>
            <w:r w:rsidRPr="005E730D">
              <w:rPr>
                <w:sz w:val="16"/>
                <w:szCs w:val="16"/>
              </w:rPr>
              <w:t>0.383</w:t>
            </w:r>
          </w:p>
          <w:p w14:paraId="0EC3AFFB" w14:textId="11B56432" w:rsidR="003A3769" w:rsidRPr="005E730D" w:rsidRDefault="00E2045D" w:rsidP="003A3769">
            <w:pPr>
              <w:pStyle w:val="CSDFigLegend"/>
              <w:rPr>
                <w:sz w:val="16"/>
                <w:szCs w:val="16"/>
              </w:rPr>
            </w:pPr>
            <w:r w:rsidRPr="005E730D">
              <w:rPr>
                <w:sz w:val="16"/>
                <w:szCs w:val="16"/>
              </w:rPr>
              <w:t>±0.194</w:t>
            </w:r>
          </w:p>
        </w:tc>
        <w:tc>
          <w:tcPr>
            <w:tcW w:w="755" w:type="dxa"/>
            <w:noWrap/>
            <w:hideMark/>
          </w:tcPr>
          <w:p w14:paraId="097C88CB" w14:textId="77777777" w:rsidR="00E2045D" w:rsidRPr="005E730D" w:rsidRDefault="00E2045D" w:rsidP="003A3769">
            <w:pPr>
              <w:pStyle w:val="CSDFigLegend"/>
              <w:rPr>
                <w:sz w:val="16"/>
                <w:szCs w:val="16"/>
              </w:rPr>
            </w:pPr>
            <w:r w:rsidRPr="005E730D">
              <w:rPr>
                <w:sz w:val="16"/>
                <w:szCs w:val="16"/>
              </w:rPr>
              <w:t>0.239</w:t>
            </w:r>
          </w:p>
          <w:p w14:paraId="0442EB15" w14:textId="3648B34E" w:rsidR="003A3769" w:rsidRPr="005E730D" w:rsidRDefault="00E2045D" w:rsidP="003A3769">
            <w:pPr>
              <w:pStyle w:val="CSDFigLegend"/>
              <w:rPr>
                <w:sz w:val="16"/>
                <w:szCs w:val="16"/>
              </w:rPr>
            </w:pPr>
            <w:r w:rsidRPr="005E730D">
              <w:rPr>
                <w:sz w:val="16"/>
                <w:szCs w:val="16"/>
              </w:rPr>
              <w:t>±</w:t>
            </w:r>
            <w:r w:rsidR="000A5D9A" w:rsidRPr="005E730D">
              <w:rPr>
                <w:sz w:val="16"/>
                <w:szCs w:val="16"/>
              </w:rPr>
              <w:t>0.154</w:t>
            </w:r>
          </w:p>
        </w:tc>
        <w:tc>
          <w:tcPr>
            <w:tcW w:w="755" w:type="dxa"/>
            <w:noWrap/>
            <w:hideMark/>
          </w:tcPr>
          <w:p w14:paraId="49CEFF37" w14:textId="77777777" w:rsidR="00E2045D" w:rsidRPr="005E730D" w:rsidRDefault="00E2045D" w:rsidP="003A3769">
            <w:pPr>
              <w:pStyle w:val="CSDFigLegend"/>
              <w:rPr>
                <w:sz w:val="16"/>
                <w:szCs w:val="16"/>
              </w:rPr>
            </w:pPr>
            <w:r w:rsidRPr="005E730D">
              <w:rPr>
                <w:sz w:val="16"/>
                <w:szCs w:val="16"/>
              </w:rPr>
              <w:t>0.101</w:t>
            </w:r>
          </w:p>
          <w:p w14:paraId="16412F44" w14:textId="20962929" w:rsidR="003A3769" w:rsidRPr="005E730D" w:rsidRDefault="00E2045D" w:rsidP="003A3769">
            <w:pPr>
              <w:pStyle w:val="CSDFigLegend"/>
              <w:rPr>
                <w:sz w:val="16"/>
                <w:szCs w:val="16"/>
              </w:rPr>
            </w:pPr>
            <w:r w:rsidRPr="005E730D">
              <w:rPr>
                <w:sz w:val="16"/>
                <w:szCs w:val="16"/>
              </w:rPr>
              <w:t>±</w:t>
            </w:r>
            <w:r w:rsidR="000A5D9A" w:rsidRPr="005E730D">
              <w:rPr>
                <w:sz w:val="16"/>
                <w:szCs w:val="16"/>
              </w:rPr>
              <w:t>0.092</w:t>
            </w:r>
          </w:p>
        </w:tc>
        <w:tc>
          <w:tcPr>
            <w:tcW w:w="755" w:type="dxa"/>
            <w:noWrap/>
            <w:hideMark/>
          </w:tcPr>
          <w:p w14:paraId="4F3E2A70" w14:textId="77777777" w:rsidR="00E2045D" w:rsidRPr="005E730D" w:rsidRDefault="00E2045D" w:rsidP="003A3769">
            <w:pPr>
              <w:pStyle w:val="CSDFigLegend"/>
              <w:rPr>
                <w:sz w:val="16"/>
                <w:szCs w:val="16"/>
              </w:rPr>
            </w:pPr>
            <w:r w:rsidRPr="005E730D">
              <w:rPr>
                <w:sz w:val="16"/>
                <w:szCs w:val="16"/>
              </w:rPr>
              <w:t>0.019</w:t>
            </w:r>
          </w:p>
          <w:p w14:paraId="5DBF04BD" w14:textId="65FAB177" w:rsidR="003A3769" w:rsidRPr="005E730D" w:rsidRDefault="00E2045D" w:rsidP="003A3769">
            <w:pPr>
              <w:pStyle w:val="CSDFigLegend"/>
              <w:rPr>
                <w:sz w:val="16"/>
                <w:szCs w:val="16"/>
              </w:rPr>
            </w:pPr>
            <w:r w:rsidRPr="005E730D">
              <w:rPr>
                <w:sz w:val="16"/>
                <w:szCs w:val="16"/>
              </w:rPr>
              <w:t>±</w:t>
            </w:r>
            <w:r w:rsidR="000A5D9A" w:rsidRPr="005E730D">
              <w:rPr>
                <w:sz w:val="16"/>
                <w:szCs w:val="16"/>
              </w:rPr>
              <w:t>0.029</w:t>
            </w:r>
          </w:p>
        </w:tc>
      </w:tr>
      <w:tr w:rsidR="003A3769" w:rsidRPr="005E730D" w14:paraId="0586110C" w14:textId="77777777" w:rsidTr="00E2045D">
        <w:trPr>
          <w:trHeight w:val="320"/>
        </w:trPr>
        <w:tc>
          <w:tcPr>
            <w:tcW w:w="715" w:type="dxa"/>
            <w:noWrap/>
            <w:hideMark/>
          </w:tcPr>
          <w:p w14:paraId="365C7434" w14:textId="77777777" w:rsidR="003A3769" w:rsidRPr="005E730D" w:rsidRDefault="003A3769" w:rsidP="003A3769">
            <w:pPr>
              <w:pStyle w:val="CSDFigLegend"/>
              <w:rPr>
                <w:sz w:val="16"/>
                <w:szCs w:val="16"/>
              </w:rPr>
            </w:pPr>
            <w:r w:rsidRPr="005E730D">
              <w:rPr>
                <w:sz w:val="16"/>
                <w:szCs w:val="16"/>
              </w:rPr>
              <w:t>Ours</w:t>
            </w:r>
          </w:p>
        </w:tc>
        <w:tc>
          <w:tcPr>
            <w:tcW w:w="1474" w:type="dxa"/>
            <w:noWrap/>
            <w:hideMark/>
          </w:tcPr>
          <w:p w14:paraId="7B27E30A" w14:textId="77777777" w:rsidR="003A3769" w:rsidRPr="005E730D" w:rsidRDefault="003A3769" w:rsidP="003A3769">
            <w:pPr>
              <w:pStyle w:val="CSDFigLegend"/>
              <w:rPr>
                <w:sz w:val="16"/>
                <w:szCs w:val="16"/>
              </w:rPr>
            </w:pPr>
            <w:proofErr w:type="spellStart"/>
            <w:r w:rsidRPr="005E730D">
              <w:rPr>
                <w:sz w:val="16"/>
                <w:szCs w:val="16"/>
              </w:rPr>
              <w:t>lr</w:t>
            </w:r>
            <w:proofErr w:type="spellEnd"/>
            <w:r w:rsidRPr="005E730D">
              <w:rPr>
                <w:sz w:val="16"/>
                <w:szCs w:val="16"/>
              </w:rPr>
              <w:t>: 0.0005</w:t>
            </w:r>
          </w:p>
        </w:tc>
        <w:tc>
          <w:tcPr>
            <w:tcW w:w="786" w:type="dxa"/>
            <w:noWrap/>
            <w:hideMark/>
          </w:tcPr>
          <w:p w14:paraId="1ED3B741" w14:textId="77777777" w:rsidR="00E2045D" w:rsidRPr="005E730D" w:rsidRDefault="00E2045D" w:rsidP="003A3769">
            <w:pPr>
              <w:pStyle w:val="CSDFigLegend"/>
              <w:rPr>
                <w:sz w:val="16"/>
                <w:szCs w:val="16"/>
              </w:rPr>
            </w:pPr>
            <w:r w:rsidRPr="005E730D">
              <w:rPr>
                <w:sz w:val="16"/>
                <w:szCs w:val="16"/>
              </w:rPr>
              <w:t>0.772</w:t>
            </w:r>
          </w:p>
          <w:p w14:paraId="443DE0A8" w14:textId="702D337C" w:rsidR="003A3769" w:rsidRPr="005E730D" w:rsidRDefault="00E2045D" w:rsidP="003A3769">
            <w:pPr>
              <w:pStyle w:val="CSDFigLegend"/>
              <w:rPr>
                <w:sz w:val="16"/>
                <w:szCs w:val="16"/>
              </w:rPr>
            </w:pPr>
            <w:r w:rsidRPr="005E730D">
              <w:rPr>
                <w:sz w:val="16"/>
                <w:szCs w:val="16"/>
              </w:rPr>
              <w:t>±0.179</w:t>
            </w:r>
          </w:p>
        </w:tc>
        <w:tc>
          <w:tcPr>
            <w:tcW w:w="756" w:type="dxa"/>
            <w:noWrap/>
            <w:hideMark/>
          </w:tcPr>
          <w:p w14:paraId="16268A69" w14:textId="77777777" w:rsidR="00E2045D" w:rsidRPr="005E730D" w:rsidRDefault="00E2045D" w:rsidP="003A3769">
            <w:pPr>
              <w:pStyle w:val="CSDFigLegend"/>
              <w:rPr>
                <w:sz w:val="16"/>
                <w:szCs w:val="16"/>
              </w:rPr>
            </w:pPr>
            <w:r w:rsidRPr="005E730D">
              <w:rPr>
                <w:sz w:val="16"/>
                <w:szCs w:val="16"/>
              </w:rPr>
              <w:t>0.730</w:t>
            </w:r>
          </w:p>
          <w:p w14:paraId="14E067C6" w14:textId="15279821" w:rsidR="003A3769" w:rsidRPr="005E730D" w:rsidRDefault="00E2045D" w:rsidP="003A3769">
            <w:pPr>
              <w:pStyle w:val="CSDFigLegend"/>
              <w:rPr>
                <w:sz w:val="16"/>
                <w:szCs w:val="16"/>
              </w:rPr>
            </w:pPr>
            <w:r w:rsidRPr="005E730D">
              <w:rPr>
                <w:sz w:val="16"/>
                <w:szCs w:val="16"/>
              </w:rPr>
              <w:t>±0.189</w:t>
            </w:r>
          </w:p>
        </w:tc>
        <w:tc>
          <w:tcPr>
            <w:tcW w:w="755" w:type="dxa"/>
            <w:noWrap/>
            <w:hideMark/>
          </w:tcPr>
          <w:p w14:paraId="7CB1745E" w14:textId="77777777" w:rsidR="00E2045D" w:rsidRPr="005E730D" w:rsidRDefault="00E2045D" w:rsidP="003A3769">
            <w:pPr>
              <w:pStyle w:val="CSDFigLegend"/>
              <w:rPr>
                <w:sz w:val="16"/>
                <w:szCs w:val="16"/>
              </w:rPr>
            </w:pPr>
            <w:r w:rsidRPr="005E730D">
              <w:rPr>
                <w:sz w:val="16"/>
                <w:szCs w:val="16"/>
              </w:rPr>
              <w:t>0.671</w:t>
            </w:r>
          </w:p>
          <w:p w14:paraId="7FF9C921" w14:textId="490B8A80" w:rsidR="003A3769" w:rsidRPr="005E730D" w:rsidRDefault="00E2045D" w:rsidP="003A3769">
            <w:pPr>
              <w:pStyle w:val="CSDFigLegend"/>
              <w:rPr>
                <w:sz w:val="16"/>
                <w:szCs w:val="16"/>
              </w:rPr>
            </w:pPr>
            <w:r w:rsidRPr="005E730D">
              <w:rPr>
                <w:sz w:val="16"/>
                <w:szCs w:val="16"/>
              </w:rPr>
              <w:t>±0.199</w:t>
            </w:r>
          </w:p>
        </w:tc>
        <w:tc>
          <w:tcPr>
            <w:tcW w:w="755" w:type="dxa"/>
            <w:noWrap/>
            <w:hideMark/>
          </w:tcPr>
          <w:p w14:paraId="7D039461" w14:textId="77777777" w:rsidR="00E2045D" w:rsidRPr="005E730D" w:rsidRDefault="00E2045D" w:rsidP="003A3769">
            <w:pPr>
              <w:pStyle w:val="CSDFigLegend"/>
              <w:rPr>
                <w:sz w:val="16"/>
                <w:szCs w:val="16"/>
              </w:rPr>
            </w:pPr>
            <w:r w:rsidRPr="005E730D">
              <w:rPr>
                <w:sz w:val="16"/>
                <w:szCs w:val="16"/>
              </w:rPr>
              <w:t>0.594</w:t>
            </w:r>
          </w:p>
          <w:p w14:paraId="2CA5EBA7" w14:textId="4F98658C" w:rsidR="003A3769" w:rsidRPr="005E730D" w:rsidRDefault="00E2045D" w:rsidP="003A3769">
            <w:pPr>
              <w:pStyle w:val="CSDFigLegend"/>
              <w:rPr>
                <w:sz w:val="16"/>
                <w:szCs w:val="16"/>
              </w:rPr>
            </w:pPr>
            <w:r w:rsidRPr="005E730D">
              <w:rPr>
                <w:sz w:val="16"/>
                <w:szCs w:val="16"/>
              </w:rPr>
              <w:t>±0.207</w:t>
            </w:r>
          </w:p>
        </w:tc>
        <w:tc>
          <w:tcPr>
            <w:tcW w:w="755" w:type="dxa"/>
            <w:noWrap/>
            <w:hideMark/>
          </w:tcPr>
          <w:p w14:paraId="712546C9" w14:textId="77777777" w:rsidR="00E2045D" w:rsidRPr="005E730D" w:rsidRDefault="00E2045D" w:rsidP="003A3769">
            <w:pPr>
              <w:pStyle w:val="CSDFigLegend"/>
              <w:rPr>
                <w:sz w:val="16"/>
                <w:szCs w:val="16"/>
              </w:rPr>
            </w:pPr>
            <w:r w:rsidRPr="005E730D">
              <w:rPr>
                <w:sz w:val="16"/>
                <w:szCs w:val="16"/>
              </w:rPr>
              <w:t>0.493</w:t>
            </w:r>
          </w:p>
          <w:p w14:paraId="744E3876" w14:textId="58F1CC46" w:rsidR="003A3769" w:rsidRPr="005E730D" w:rsidRDefault="00E2045D" w:rsidP="003A3769">
            <w:pPr>
              <w:pStyle w:val="CSDFigLegend"/>
              <w:rPr>
                <w:sz w:val="16"/>
                <w:szCs w:val="16"/>
              </w:rPr>
            </w:pPr>
            <w:r w:rsidRPr="005E730D">
              <w:rPr>
                <w:sz w:val="16"/>
                <w:szCs w:val="16"/>
              </w:rPr>
              <w:t>±0.209</w:t>
            </w:r>
          </w:p>
        </w:tc>
        <w:tc>
          <w:tcPr>
            <w:tcW w:w="755" w:type="dxa"/>
            <w:noWrap/>
            <w:hideMark/>
          </w:tcPr>
          <w:p w14:paraId="526609C0" w14:textId="77777777" w:rsidR="00E2045D" w:rsidRPr="005E730D" w:rsidRDefault="00E2045D" w:rsidP="003A3769">
            <w:pPr>
              <w:pStyle w:val="CSDFigLegend"/>
              <w:rPr>
                <w:sz w:val="16"/>
                <w:szCs w:val="16"/>
              </w:rPr>
            </w:pPr>
            <w:r w:rsidRPr="005E730D">
              <w:rPr>
                <w:sz w:val="16"/>
                <w:szCs w:val="16"/>
              </w:rPr>
              <w:t>0.368</w:t>
            </w:r>
          </w:p>
          <w:p w14:paraId="77D8FC0D" w14:textId="6219C611" w:rsidR="003A3769" w:rsidRPr="005E730D" w:rsidRDefault="00E2045D" w:rsidP="003A3769">
            <w:pPr>
              <w:pStyle w:val="CSDFigLegend"/>
              <w:rPr>
                <w:sz w:val="16"/>
                <w:szCs w:val="16"/>
              </w:rPr>
            </w:pPr>
            <w:r w:rsidRPr="005E730D">
              <w:rPr>
                <w:sz w:val="16"/>
                <w:szCs w:val="16"/>
              </w:rPr>
              <w:t>±0.195</w:t>
            </w:r>
          </w:p>
        </w:tc>
        <w:tc>
          <w:tcPr>
            <w:tcW w:w="755" w:type="dxa"/>
            <w:noWrap/>
            <w:hideMark/>
          </w:tcPr>
          <w:p w14:paraId="45807F9E" w14:textId="77777777" w:rsidR="00E2045D" w:rsidRPr="005E730D" w:rsidRDefault="00E2045D" w:rsidP="003A3769">
            <w:pPr>
              <w:pStyle w:val="CSDFigLegend"/>
              <w:rPr>
                <w:sz w:val="16"/>
                <w:szCs w:val="16"/>
              </w:rPr>
            </w:pPr>
            <w:r w:rsidRPr="005E730D">
              <w:rPr>
                <w:sz w:val="16"/>
                <w:szCs w:val="16"/>
              </w:rPr>
              <w:t>0.230</w:t>
            </w:r>
          </w:p>
          <w:p w14:paraId="5A4A8238" w14:textId="235F58BB" w:rsidR="003A3769" w:rsidRPr="005E730D" w:rsidRDefault="00E2045D" w:rsidP="003A3769">
            <w:pPr>
              <w:pStyle w:val="CSDFigLegend"/>
              <w:rPr>
                <w:sz w:val="16"/>
                <w:szCs w:val="16"/>
              </w:rPr>
            </w:pPr>
            <w:r w:rsidRPr="005E730D">
              <w:rPr>
                <w:sz w:val="16"/>
                <w:szCs w:val="16"/>
              </w:rPr>
              <w:t>±</w:t>
            </w:r>
            <w:r w:rsidR="000A5D9A" w:rsidRPr="005E730D">
              <w:rPr>
                <w:sz w:val="16"/>
                <w:szCs w:val="16"/>
              </w:rPr>
              <w:t>0.155</w:t>
            </w:r>
          </w:p>
        </w:tc>
        <w:tc>
          <w:tcPr>
            <w:tcW w:w="755" w:type="dxa"/>
            <w:noWrap/>
            <w:hideMark/>
          </w:tcPr>
          <w:p w14:paraId="49B1BA13" w14:textId="77777777" w:rsidR="00E2045D" w:rsidRPr="005E730D" w:rsidRDefault="00E2045D" w:rsidP="003A3769">
            <w:pPr>
              <w:pStyle w:val="CSDFigLegend"/>
              <w:rPr>
                <w:sz w:val="16"/>
                <w:szCs w:val="16"/>
              </w:rPr>
            </w:pPr>
            <w:r w:rsidRPr="005E730D">
              <w:rPr>
                <w:sz w:val="16"/>
                <w:szCs w:val="16"/>
              </w:rPr>
              <w:t>0.100</w:t>
            </w:r>
          </w:p>
          <w:p w14:paraId="77729627" w14:textId="6872A99D" w:rsidR="003A3769" w:rsidRPr="005E730D" w:rsidRDefault="00E2045D" w:rsidP="003A3769">
            <w:pPr>
              <w:pStyle w:val="CSDFigLegend"/>
              <w:rPr>
                <w:sz w:val="16"/>
                <w:szCs w:val="16"/>
              </w:rPr>
            </w:pPr>
            <w:r w:rsidRPr="005E730D">
              <w:rPr>
                <w:sz w:val="16"/>
                <w:szCs w:val="16"/>
              </w:rPr>
              <w:t>±</w:t>
            </w:r>
            <w:r w:rsidR="000A5D9A" w:rsidRPr="005E730D">
              <w:rPr>
                <w:sz w:val="16"/>
                <w:szCs w:val="16"/>
              </w:rPr>
              <w:t>0.093</w:t>
            </w:r>
          </w:p>
        </w:tc>
        <w:tc>
          <w:tcPr>
            <w:tcW w:w="755" w:type="dxa"/>
            <w:noWrap/>
            <w:hideMark/>
          </w:tcPr>
          <w:p w14:paraId="09CA8009" w14:textId="77777777" w:rsidR="00E2045D" w:rsidRPr="005E730D" w:rsidRDefault="00E2045D" w:rsidP="003A3769">
            <w:pPr>
              <w:pStyle w:val="CSDFigLegend"/>
              <w:rPr>
                <w:sz w:val="16"/>
                <w:szCs w:val="16"/>
              </w:rPr>
            </w:pPr>
            <w:r w:rsidRPr="005E730D">
              <w:rPr>
                <w:sz w:val="16"/>
                <w:szCs w:val="16"/>
              </w:rPr>
              <w:t>0.019</w:t>
            </w:r>
          </w:p>
          <w:p w14:paraId="01F74105" w14:textId="28588F0D" w:rsidR="003A3769" w:rsidRPr="005E730D" w:rsidRDefault="00E2045D" w:rsidP="003A3769">
            <w:pPr>
              <w:pStyle w:val="CSDFigLegend"/>
              <w:rPr>
                <w:sz w:val="16"/>
                <w:szCs w:val="16"/>
              </w:rPr>
            </w:pPr>
            <w:r w:rsidRPr="005E730D">
              <w:rPr>
                <w:sz w:val="16"/>
                <w:szCs w:val="16"/>
              </w:rPr>
              <w:t>±</w:t>
            </w:r>
            <w:r w:rsidR="000A5D9A" w:rsidRPr="005E730D">
              <w:rPr>
                <w:sz w:val="16"/>
                <w:szCs w:val="16"/>
              </w:rPr>
              <w:t>0.031</w:t>
            </w:r>
          </w:p>
        </w:tc>
      </w:tr>
      <w:tr w:rsidR="003A3769" w:rsidRPr="005E730D" w14:paraId="4A67F001" w14:textId="77777777" w:rsidTr="00E2045D">
        <w:trPr>
          <w:trHeight w:val="320"/>
        </w:trPr>
        <w:tc>
          <w:tcPr>
            <w:tcW w:w="715" w:type="dxa"/>
            <w:noWrap/>
            <w:hideMark/>
          </w:tcPr>
          <w:p w14:paraId="03489DA2" w14:textId="77777777" w:rsidR="003A3769" w:rsidRPr="005E730D" w:rsidRDefault="003A3769" w:rsidP="003A3769">
            <w:pPr>
              <w:pStyle w:val="CSDFigLegend"/>
              <w:rPr>
                <w:sz w:val="16"/>
                <w:szCs w:val="16"/>
              </w:rPr>
            </w:pPr>
            <w:r w:rsidRPr="005E730D">
              <w:rPr>
                <w:sz w:val="16"/>
                <w:szCs w:val="16"/>
              </w:rPr>
              <w:t>Ours</w:t>
            </w:r>
          </w:p>
        </w:tc>
        <w:tc>
          <w:tcPr>
            <w:tcW w:w="1474" w:type="dxa"/>
            <w:noWrap/>
            <w:hideMark/>
          </w:tcPr>
          <w:p w14:paraId="44C49166" w14:textId="77777777" w:rsidR="003A3769" w:rsidRPr="005E730D" w:rsidRDefault="003A3769" w:rsidP="003A3769">
            <w:pPr>
              <w:pStyle w:val="CSDFigLegend"/>
              <w:rPr>
                <w:sz w:val="16"/>
                <w:szCs w:val="16"/>
              </w:rPr>
            </w:pPr>
            <w:proofErr w:type="spellStart"/>
            <w:r w:rsidRPr="005E730D">
              <w:rPr>
                <w:sz w:val="16"/>
                <w:szCs w:val="16"/>
              </w:rPr>
              <w:t>lr</w:t>
            </w:r>
            <w:proofErr w:type="spellEnd"/>
            <w:r w:rsidRPr="005E730D">
              <w:rPr>
                <w:sz w:val="16"/>
                <w:szCs w:val="16"/>
              </w:rPr>
              <w:t>: 0.0001</w:t>
            </w:r>
          </w:p>
        </w:tc>
        <w:tc>
          <w:tcPr>
            <w:tcW w:w="786" w:type="dxa"/>
            <w:noWrap/>
            <w:hideMark/>
          </w:tcPr>
          <w:p w14:paraId="2A70EA60" w14:textId="77777777" w:rsidR="00E2045D" w:rsidRPr="005E730D" w:rsidRDefault="00E2045D" w:rsidP="003A3769">
            <w:pPr>
              <w:pStyle w:val="CSDFigLegend"/>
              <w:rPr>
                <w:sz w:val="16"/>
                <w:szCs w:val="16"/>
              </w:rPr>
            </w:pPr>
            <w:r w:rsidRPr="005E730D">
              <w:rPr>
                <w:sz w:val="16"/>
                <w:szCs w:val="16"/>
              </w:rPr>
              <w:t>0.770</w:t>
            </w:r>
          </w:p>
          <w:p w14:paraId="440ADF6C" w14:textId="71C67720" w:rsidR="003A3769" w:rsidRPr="005E730D" w:rsidRDefault="00E2045D" w:rsidP="003A3769">
            <w:pPr>
              <w:pStyle w:val="CSDFigLegend"/>
              <w:rPr>
                <w:sz w:val="16"/>
                <w:szCs w:val="16"/>
              </w:rPr>
            </w:pPr>
            <w:r w:rsidRPr="005E730D">
              <w:rPr>
                <w:sz w:val="16"/>
                <w:szCs w:val="16"/>
              </w:rPr>
              <w:t>±0.183</w:t>
            </w:r>
          </w:p>
        </w:tc>
        <w:tc>
          <w:tcPr>
            <w:tcW w:w="756" w:type="dxa"/>
            <w:noWrap/>
            <w:hideMark/>
          </w:tcPr>
          <w:p w14:paraId="2882379C" w14:textId="77777777" w:rsidR="00E2045D" w:rsidRPr="005E730D" w:rsidRDefault="00E2045D" w:rsidP="003A3769">
            <w:pPr>
              <w:pStyle w:val="CSDFigLegend"/>
              <w:rPr>
                <w:sz w:val="16"/>
                <w:szCs w:val="16"/>
              </w:rPr>
            </w:pPr>
            <w:r w:rsidRPr="005E730D">
              <w:rPr>
                <w:sz w:val="16"/>
                <w:szCs w:val="16"/>
              </w:rPr>
              <w:t>0.727</w:t>
            </w:r>
          </w:p>
          <w:p w14:paraId="702A130A" w14:textId="4A77400D" w:rsidR="003A3769" w:rsidRPr="005E730D" w:rsidRDefault="00E2045D" w:rsidP="003A3769">
            <w:pPr>
              <w:pStyle w:val="CSDFigLegend"/>
              <w:rPr>
                <w:sz w:val="16"/>
                <w:szCs w:val="16"/>
              </w:rPr>
            </w:pPr>
            <w:r w:rsidRPr="005E730D">
              <w:rPr>
                <w:sz w:val="16"/>
                <w:szCs w:val="16"/>
              </w:rPr>
              <w:t>±0.197</w:t>
            </w:r>
          </w:p>
        </w:tc>
        <w:tc>
          <w:tcPr>
            <w:tcW w:w="755" w:type="dxa"/>
            <w:noWrap/>
            <w:hideMark/>
          </w:tcPr>
          <w:p w14:paraId="3A04BDDE" w14:textId="77777777" w:rsidR="00E2045D" w:rsidRPr="005E730D" w:rsidRDefault="00E2045D" w:rsidP="003A3769">
            <w:pPr>
              <w:pStyle w:val="CSDFigLegend"/>
              <w:rPr>
                <w:sz w:val="16"/>
                <w:szCs w:val="16"/>
              </w:rPr>
            </w:pPr>
            <w:r w:rsidRPr="005E730D">
              <w:rPr>
                <w:sz w:val="16"/>
                <w:szCs w:val="16"/>
              </w:rPr>
              <w:t>0.666</w:t>
            </w:r>
          </w:p>
          <w:p w14:paraId="19295A8D" w14:textId="28E6C163" w:rsidR="003A3769" w:rsidRPr="005E730D" w:rsidRDefault="00E2045D" w:rsidP="003A3769">
            <w:pPr>
              <w:pStyle w:val="CSDFigLegend"/>
              <w:rPr>
                <w:sz w:val="16"/>
                <w:szCs w:val="16"/>
              </w:rPr>
            </w:pPr>
            <w:r w:rsidRPr="005E730D">
              <w:rPr>
                <w:sz w:val="16"/>
                <w:szCs w:val="16"/>
              </w:rPr>
              <w:t>±0.209</w:t>
            </w:r>
          </w:p>
        </w:tc>
        <w:tc>
          <w:tcPr>
            <w:tcW w:w="755" w:type="dxa"/>
            <w:noWrap/>
            <w:hideMark/>
          </w:tcPr>
          <w:p w14:paraId="0C0C7CEB" w14:textId="77777777" w:rsidR="00E2045D" w:rsidRPr="005E730D" w:rsidRDefault="00E2045D" w:rsidP="003A3769">
            <w:pPr>
              <w:pStyle w:val="CSDFigLegend"/>
              <w:rPr>
                <w:sz w:val="16"/>
                <w:szCs w:val="16"/>
              </w:rPr>
            </w:pPr>
            <w:r w:rsidRPr="005E730D">
              <w:rPr>
                <w:sz w:val="16"/>
                <w:szCs w:val="16"/>
              </w:rPr>
              <w:t>0.588</w:t>
            </w:r>
          </w:p>
          <w:p w14:paraId="628386B2" w14:textId="363CF37D" w:rsidR="003A3769" w:rsidRPr="005E730D" w:rsidRDefault="00E2045D" w:rsidP="003A3769">
            <w:pPr>
              <w:pStyle w:val="CSDFigLegend"/>
              <w:rPr>
                <w:sz w:val="16"/>
                <w:szCs w:val="16"/>
              </w:rPr>
            </w:pPr>
            <w:r w:rsidRPr="005E730D">
              <w:rPr>
                <w:sz w:val="16"/>
                <w:szCs w:val="16"/>
              </w:rPr>
              <w:t>±0.219</w:t>
            </w:r>
          </w:p>
        </w:tc>
        <w:tc>
          <w:tcPr>
            <w:tcW w:w="755" w:type="dxa"/>
            <w:noWrap/>
            <w:hideMark/>
          </w:tcPr>
          <w:p w14:paraId="01145021" w14:textId="77777777" w:rsidR="00E2045D" w:rsidRPr="005E730D" w:rsidRDefault="00E2045D" w:rsidP="003A3769">
            <w:pPr>
              <w:pStyle w:val="CSDFigLegend"/>
              <w:rPr>
                <w:sz w:val="16"/>
                <w:szCs w:val="16"/>
              </w:rPr>
            </w:pPr>
            <w:r w:rsidRPr="005E730D">
              <w:rPr>
                <w:sz w:val="16"/>
                <w:szCs w:val="16"/>
              </w:rPr>
              <w:t>0.487</w:t>
            </w:r>
          </w:p>
          <w:p w14:paraId="6AD352B2" w14:textId="2F3FECC1" w:rsidR="003A3769" w:rsidRPr="005E730D" w:rsidRDefault="00E2045D" w:rsidP="003A3769">
            <w:pPr>
              <w:pStyle w:val="CSDFigLegend"/>
              <w:rPr>
                <w:sz w:val="16"/>
                <w:szCs w:val="16"/>
              </w:rPr>
            </w:pPr>
            <w:r w:rsidRPr="005E730D">
              <w:rPr>
                <w:sz w:val="16"/>
                <w:szCs w:val="16"/>
              </w:rPr>
              <w:t>±0.220</w:t>
            </w:r>
          </w:p>
        </w:tc>
        <w:tc>
          <w:tcPr>
            <w:tcW w:w="755" w:type="dxa"/>
            <w:noWrap/>
            <w:hideMark/>
          </w:tcPr>
          <w:p w14:paraId="3CA6E5A8" w14:textId="77777777" w:rsidR="00E2045D" w:rsidRPr="005E730D" w:rsidRDefault="00E2045D" w:rsidP="003A3769">
            <w:pPr>
              <w:pStyle w:val="CSDFigLegend"/>
              <w:rPr>
                <w:sz w:val="16"/>
                <w:szCs w:val="16"/>
              </w:rPr>
            </w:pPr>
            <w:r w:rsidRPr="005E730D">
              <w:rPr>
                <w:sz w:val="16"/>
                <w:szCs w:val="16"/>
              </w:rPr>
              <w:t>0.363</w:t>
            </w:r>
          </w:p>
          <w:p w14:paraId="4818766B" w14:textId="71A5CCC7" w:rsidR="003A3769" w:rsidRPr="005E730D" w:rsidRDefault="00E2045D" w:rsidP="003A3769">
            <w:pPr>
              <w:pStyle w:val="CSDFigLegend"/>
              <w:rPr>
                <w:sz w:val="16"/>
                <w:szCs w:val="16"/>
              </w:rPr>
            </w:pPr>
            <w:r w:rsidRPr="005E730D">
              <w:rPr>
                <w:sz w:val="16"/>
                <w:szCs w:val="16"/>
              </w:rPr>
              <w:t>±0.202</w:t>
            </w:r>
          </w:p>
        </w:tc>
        <w:tc>
          <w:tcPr>
            <w:tcW w:w="755" w:type="dxa"/>
            <w:noWrap/>
            <w:hideMark/>
          </w:tcPr>
          <w:p w14:paraId="229B8382" w14:textId="77777777" w:rsidR="00E2045D" w:rsidRPr="005E730D" w:rsidRDefault="00E2045D" w:rsidP="003A3769">
            <w:pPr>
              <w:pStyle w:val="CSDFigLegend"/>
              <w:rPr>
                <w:sz w:val="16"/>
                <w:szCs w:val="16"/>
              </w:rPr>
            </w:pPr>
            <w:r w:rsidRPr="005E730D">
              <w:rPr>
                <w:sz w:val="16"/>
                <w:szCs w:val="16"/>
              </w:rPr>
              <w:t>0.226</w:t>
            </w:r>
          </w:p>
          <w:p w14:paraId="6D83B52B" w14:textId="001536F7" w:rsidR="003A3769" w:rsidRPr="005E730D" w:rsidRDefault="00E2045D" w:rsidP="003A3769">
            <w:pPr>
              <w:pStyle w:val="CSDFigLegend"/>
              <w:rPr>
                <w:sz w:val="16"/>
                <w:szCs w:val="16"/>
              </w:rPr>
            </w:pPr>
            <w:r w:rsidRPr="005E730D">
              <w:rPr>
                <w:sz w:val="16"/>
                <w:szCs w:val="16"/>
              </w:rPr>
              <w:t>±</w:t>
            </w:r>
            <w:r w:rsidR="000A5D9A" w:rsidRPr="005E730D">
              <w:rPr>
                <w:sz w:val="16"/>
                <w:szCs w:val="16"/>
              </w:rPr>
              <w:t>0.160</w:t>
            </w:r>
          </w:p>
        </w:tc>
        <w:tc>
          <w:tcPr>
            <w:tcW w:w="755" w:type="dxa"/>
            <w:noWrap/>
            <w:hideMark/>
          </w:tcPr>
          <w:p w14:paraId="65E83414" w14:textId="77777777" w:rsidR="00E2045D" w:rsidRPr="005E730D" w:rsidRDefault="00E2045D" w:rsidP="003A3769">
            <w:pPr>
              <w:pStyle w:val="CSDFigLegend"/>
              <w:rPr>
                <w:sz w:val="16"/>
                <w:szCs w:val="16"/>
              </w:rPr>
            </w:pPr>
            <w:r w:rsidRPr="005E730D">
              <w:rPr>
                <w:sz w:val="16"/>
                <w:szCs w:val="16"/>
              </w:rPr>
              <w:t>0.099</w:t>
            </w:r>
          </w:p>
          <w:p w14:paraId="70CA2BB4" w14:textId="10CE3875" w:rsidR="003A3769" w:rsidRPr="005E730D" w:rsidRDefault="00E2045D" w:rsidP="003A3769">
            <w:pPr>
              <w:pStyle w:val="CSDFigLegend"/>
              <w:rPr>
                <w:sz w:val="16"/>
                <w:szCs w:val="16"/>
              </w:rPr>
            </w:pPr>
            <w:r w:rsidRPr="005E730D">
              <w:rPr>
                <w:sz w:val="16"/>
                <w:szCs w:val="16"/>
              </w:rPr>
              <w:t>±</w:t>
            </w:r>
            <w:r w:rsidR="000A5D9A" w:rsidRPr="005E730D">
              <w:rPr>
                <w:sz w:val="16"/>
                <w:szCs w:val="16"/>
              </w:rPr>
              <w:t>0.095</w:t>
            </w:r>
          </w:p>
        </w:tc>
        <w:tc>
          <w:tcPr>
            <w:tcW w:w="755" w:type="dxa"/>
            <w:noWrap/>
            <w:hideMark/>
          </w:tcPr>
          <w:p w14:paraId="01EFCBA3" w14:textId="77777777" w:rsidR="00E2045D" w:rsidRPr="005E730D" w:rsidRDefault="00E2045D" w:rsidP="003A3769">
            <w:pPr>
              <w:pStyle w:val="CSDFigLegend"/>
              <w:rPr>
                <w:sz w:val="16"/>
                <w:szCs w:val="16"/>
              </w:rPr>
            </w:pPr>
            <w:r w:rsidRPr="005E730D">
              <w:rPr>
                <w:sz w:val="16"/>
                <w:szCs w:val="16"/>
              </w:rPr>
              <w:t>0.018</w:t>
            </w:r>
          </w:p>
          <w:p w14:paraId="16FB869D" w14:textId="6611632E" w:rsidR="003A3769" w:rsidRPr="005E730D" w:rsidRDefault="00E2045D" w:rsidP="003A3769">
            <w:pPr>
              <w:pStyle w:val="CSDFigLegend"/>
              <w:rPr>
                <w:sz w:val="16"/>
                <w:szCs w:val="16"/>
              </w:rPr>
            </w:pPr>
            <w:r w:rsidRPr="005E730D">
              <w:rPr>
                <w:sz w:val="16"/>
                <w:szCs w:val="16"/>
              </w:rPr>
              <w:t>±</w:t>
            </w:r>
            <w:r w:rsidR="000A5D9A" w:rsidRPr="005E730D">
              <w:rPr>
                <w:sz w:val="16"/>
                <w:szCs w:val="16"/>
              </w:rPr>
              <w:t>0.030</w:t>
            </w:r>
          </w:p>
        </w:tc>
      </w:tr>
      <w:tr w:rsidR="003A3769" w:rsidRPr="005E730D" w14:paraId="04FBF57C" w14:textId="77777777" w:rsidTr="00E2045D">
        <w:trPr>
          <w:trHeight w:val="320"/>
        </w:trPr>
        <w:tc>
          <w:tcPr>
            <w:tcW w:w="715" w:type="dxa"/>
            <w:noWrap/>
            <w:hideMark/>
          </w:tcPr>
          <w:p w14:paraId="106F2E55" w14:textId="77777777" w:rsidR="003A3769" w:rsidRPr="005E730D" w:rsidRDefault="003A3769" w:rsidP="003A3769">
            <w:pPr>
              <w:pStyle w:val="CSDFigLegend"/>
              <w:rPr>
                <w:sz w:val="16"/>
                <w:szCs w:val="16"/>
              </w:rPr>
            </w:pPr>
            <w:r w:rsidRPr="005E730D">
              <w:rPr>
                <w:sz w:val="16"/>
                <w:szCs w:val="16"/>
              </w:rPr>
              <w:t>Ours</w:t>
            </w:r>
          </w:p>
        </w:tc>
        <w:tc>
          <w:tcPr>
            <w:tcW w:w="1474" w:type="dxa"/>
            <w:noWrap/>
            <w:hideMark/>
          </w:tcPr>
          <w:p w14:paraId="09A37270" w14:textId="77777777" w:rsidR="003A3769" w:rsidRPr="005E730D" w:rsidRDefault="003A3769" w:rsidP="003A3769">
            <w:pPr>
              <w:pStyle w:val="CSDFigLegend"/>
              <w:rPr>
                <w:sz w:val="16"/>
                <w:szCs w:val="16"/>
              </w:rPr>
            </w:pPr>
            <w:proofErr w:type="spellStart"/>
            <w:r w:rsidRPr="005E730D">
              <w:rPr>
                <w:sz w:val="16"/>
                <w:szCs w:val="16"/>
              </w:rPr>
              <w:t>lr</w:t>
            </w:r>
            <w:proofErr w:type="spellEnd"/>
            <w:r w:rsidRPr="005E730D">
              <w:rPr>
                <w:sz w:val="16"/>
                <w:szCs w:val="16"/>
              </w:rPr>
              <w:t>: 0.005</w:t>
            </w:r>
          </w:p>
        </w:tc>
        <w:tc>
          <w:tcPr>
            <w:tcW w:w="786" w:type="dxa"/>
            <w:noWrap/>
            <w:hideMark/>
          </w:tcPr>
          <w:p w14:paraId="7CE37861" w14:textId="77777777" w:rsidR="00E2045D" w:rsidRPr="005E730D" w:rsidRDefault="00E2045D" w:rsidP="003A3769">
            <w:pPr>
              <w:pStyle w:val="CSDFigLegend"/>
              <w:rPr>
                <w:sz w:val="16"/>
                <w:szCs w:val="16"/>
              </w:rPr>
            </w:pPr>
            <w:r w:rsidRPr="005E730D">
              <w:rPr>
                <w:sz w:val="16"/>
                <w:szCs w:val="16"/>
              </w:rPr>
              <w:t>0.782</w:t>
            </w:r>
          </w:p>
          <w:p w14:paraId="5E69F78C" w14:textId="3EAADF46" w:rsidR="003A3769" w:rsidRPr="005E730D" w:rsidRDefault="00E2045D" w:rsidP="003A3769">
            <w:pPr>
              <w:pStyle w:val="CSDFigLegend"/>
              <w:rPr>
                <w:sz w:val="16"/>
                <w:szCs w:val="16"/>
              </w:rPr>
            </w:pPr>
            <w:r w:rsidRPr="005E730D">
              <w:rPr>
                <w:sz w:val="16"/>
                <w:szCs w:val="16"/>
              </w:rPr>
              <w:t>±0.169</w:t>
            </w:r>
          </w:p>
        </w:tc>
        <w:tc>
          <w:tcPr>
            <w:tcW w:w="756" w:type="dxa"/>
            <w:noWrap/>
            <w:hideMark/>
          </w:tcPr>
          <w:p w14:paraId="00B9268C" w14:textId="77777777" w:rsidR="00E2045D" w:rsidRPr="005E730D" w:rsidRDefault="00E2045D" w:rsidP="003A3769">
            <w:pPr>
              <w:pStyle w:val="CSDFigLegend"/>
              <w:rPr>
                <w:sz w:val="16"/>
                <w:szCs w:val="16"/>
              </w:rPr>
            </w:pPr>
            <w:r w:rsidRPr="005E730D">
              <w:rPr>
                <w:sz w:val="16"/>
                <w:szCs w:val="16"/>
              </w:rPr>
              <w:t>0.743</w:t>
            </w:r>
          </w:p>
          <w:p w14:paraId="224A8CEE" w14:textId="0A182999" w:rsidR="003A3769" w:rsidRPr="005E730D" w:rsidRDefault="00E2045D" w:rsidP="003A3769">
            <w:pPr>
              <w:pStyle w:val="CSDFigLegend"/>
              <w:rPr>
                <w:sz w:val="16"/>
                <w:szCs w:val="16"/>
              </w:rPr>
            </w:pPr>
            <w:r w:rsidRPr="005E730D">
              <w:rPr>
                <w:sz w:val="16"/>
                <w:szCs w:val="16"/>
              </w:rPr>
              <w:t>±0.181</w:t>
            </w:r>
          </w:p>
        </w:tc>
        <w:tc>
          <w:tcPr>
            <w:tcW w:w="755" w:type="dxa"/>
            <w:noWrap/>
            <w:hideMark/>
          </w:tcPr>
          <w:p w14:paraId="5E9AC846" w14:textId="77777777" w:rsidR="00E2045D" w:rsidRPr="005E730D" w:rsidRDefault="00E2045D" w:rsidP="003A3769">
            <w:pPr>
              <w:pStyle w:val="CSDFigLegend"/>
              <w:rPr>
                <w:sz w:val="16"/>
                <w:szCs w:val="16"/>
              </w:rPr>
            </w:pPr>
            <w:r w:rsidRPr="005E730D">
              <w:rPr>
                <w:sz w:val="16"/>
                <w:szCs w:val="16"/>
              </w:rPr>
              <w:t>0.686</w:t>
            </w:r>
          </w:p>
          <w:p w14:paraId="210D3C7D" w14:textId="18928406" w:rsidR="003A3769" w:rsidRPr="005E730D" w:rsidRDefault="00E2045D" w:rsidP="003A3769">
            <w:pPr>
              <w:pStyle w:val="CSDFigLegend"/>
              <w:rPr>
                <w:sz w:val="16"/>
                <w:szCs w:val="16"/>
              </w:rPr>
            </w:pPr>
            <w:r w:rsidRPr="005E730D">
              <w:rPr>
                <w:sz w:val="16"/>
                <w:szCs w:val="16"/>
              </w:rPr>
              <w:t>±0.193</w:t>
            </w:r>
          </w:p>
        </w:tc>
        <w:tc>
          <w:tcPr>
            <w:tcW w:w="755" w:type="dxa"/>
            <w:noWrap/>
            <w:hideMark/>
          </w:tcPr>
          <w:p w14:paraId="2E77454C" w14:textId="77777777" w:rsidR="00E2045D" w:rsidRPr="005E730D" w:rsidRDefault="00E2045D" w:rsidP="003A3769">
            <w:pPr>
              <w:pStyle w:val="CSDFigLegend"/>
              <w:rPr>
                <w:sz w:val="16"/>
                <w:szCs w:val="16"/>
              </w:rPr>
            </w:pPr>
            <w:r w:rsidRPr="005E730D">
              <w:rPr>
                <w:sz w:val="16"/>
                <w:szCs w:val="16"/>
              </w:rPr>
              <w:t>0.611</w:t>
            </w:r>
          </w:p>
          <w:p w14:paraId="13D63977" w14:textId="6207F073" w:rsidR="003A3769" w:rsidRPr="005E730D" w:rsidRDefault="00E2045D" w:rsidP="003A3769">
            <w:pPr>
              <w:pStyle w:val="CSDFigLegend"/>
              <w:rPr>
                <w:sz w:val="16"/>
                <w:szCs w:val="16"/>
              </w:rPr>
            </w:pPr>
            <w:r w:rsidRPr="005E730D">
              <w:rPr>
                <w:sz w:val="16"/>
                <w:szCs w:val="16"/>
              </w:rPr>
              <w:t>±0.201</w:t>
            </w:r>
          </w:p>
        </w:tc>
        <w:tc>
          <w:tcPr>
            <w:tcW w:w="755" w:type="dxa"/>
            <w:noWrap/>
            <w:hideMark/>
          </w:tcPr>
          <w:p w14:paraId="5D516CC4" w14:textId="77777777" w:rsidR="00E2045D" w:rsidRPr="005E730D" w:rsidRDefault="00E2045D" w:rsidP="003A3769">
            <w:pPr>
              <w:pStyle w:val="CSDFigLegend"/>
              <w:rPr>
                <w:sz w:val="16"/>
                <w:szCs w:val="16"/>
              </w:rPr>
            </w:pPr>
            <w:r w:rsidRPr="005E730D">
              <w:rPr>
                <w:sz w:val="16"/>
                <w:szCs w:val="16"/>
              </w:rPr>
              <w:t>0.511</w:t>
            </w:r>
          </w:p>
          <w:p w14:paraId="1C674A99" w14:textId="6355B099" w:rsidR="003A3769" w:rsidRPr="005E730D" w:rsidRDefault="00E2045D" w:rsidP="003A3769">
            <w:pPr>
              <w:pStyle w:val="CSDFigLegend"/>
              <w:rPr>
                <w:sz w:val="16"/>
                <w:szCs w:val="16"/>
              </w:rPr>
            </w:pPr>
            <w:r w:rsidRPr="005E730D">
              <w:rPr>
                <w:sz w:val="16"/>
                <w:szCs w:val="16"/>
              </w:rPr>
              <w:t>±0.204</w:t>
            </w:r>
          </w:p>
        </w:tc>
        <w:tc>
          <w:tcPr>
            <w:tcW w:w="755" w:type="dxa"/>
            <w:noWrap/>
            <w:hideMark/>
          </w:tcPr>
          <w:p w14:paraId="30BCA9D5" w14:textId="77777777" w:rsidR="00E2045D" w:rsidRPr="005E730D" w:rsidRDefault="00E2045D" w:rsidP="003A3769">
            <w:pPr>
              <w:pStyle w:val="CSDFigLegend"/>
              <w:rPr>
                <w:sz w:val="16"/>
                <w:szCs w:val="16"/>
              </w:rPr>
            </w:pPr>
            <w:r w:rsidRPr="005E730D">
              <w:rPr>
                <w:sz w:val="16"/>
                <w:szCs w:val="16"/>
              </w:rPr>
              <w:t>0.384</w:t>
            </w:r>
          </w:p>
          <w:p w14:paraId="41A5842F" w14:textId="60B1D55E" w:rsidR="003A3769" w:rsidRPr="005E730D" w:rsidRDefault="00E2045D" w:rsidP="003A3769">
            <w:pPr>
              <w:pStyle w:val="CSDFigLegend"/>
              <w:rPr>
                <w:sz w:val="16"/>
                <w:szCs w:val="16"/>
              </w:rPr>
            </w:pPr>
            <w:r w:rsidRPr="005E730D">
              <w:rPr>
                <w:sz w:val="16"/>
                <w:szCs w:val="16"/>
              </w:rPr>
              <w:t>±0.192</w:t>
            </w:r>
          </w:p>
        </w:tc>
        <w:tc>
          <w:tcPr>
            <w:tcW w:w="755" w:type="dxa"/>
            <w:noWrap/>
            <w:hideMark/>
          </w:tcPr>
          <w:p w14:paraId="6B6E213C" w14:textId="77777777" w:rsidR="00E2045D" w:rsidRPr="005E730D" w:rsidRDefault="00E2045D" w:rsidP="003A3769">
            <w:pPr>
              <w:pStyle w:val="CSDFigLegend"/>
              <w:rPr>
                <w:sz w:val="16"/>
                <w:szCs w:val="16"/>
              </w:rPr>
            </w:pPr>
            <w:r w:rsidRPr="005E730D">
              <w:rPr>
                <w:sz w:val="16"/>
                <w:szCs w:val="16"/>
              </w:rPr>
              <w:t>0.239</w:t>
            </w:r>
          </w:p>
          <w:p w14:paraId="05CCC62F" w14:textId="524D502F" w:rsidR="003A3769" w:rsidRPr="005E730D" w:rsidRDefault="00E2045D" w:rsidP="003A3769">
            <w:pPr>
              <w:pStyle w:val="CSDFigLegend"/>
              <w:rPr>
                <w:sz w:val="16"/>
                <w:szCs w:val="16"/>
              </w:rPr>
            </w:pPr>
            <w:r w:rsidRPr="005E730D">
              <w:rPr>
                <w:sz w:val="16"/>
                <w:szCs w:val="16"/>
              </w:rPr>
              <w:t>±</w:t>
            </w:r>
            <w:r w:rsidR="000A5D9A" w:rsidRPr="005E730D">
              <w:rPr>
                <w:sz w:val="16"/>
                <w:szCs w:val="16"/>
              </w:rPr>
              <w:t>0.154</w:t>
            </w:r>
          </w:p>
        </w:tc>
        <w:tc>
          <w:tcPr>
            <w:tcW w:w="755" w:type="dxa"/>
            <w:noWrap/>
            <w:hideMark/>
          </w:tcPr>
          <w:p w14:paraId="7C9C2D35" w14:textId="77777777" w:rsidR="00E2045D" w:rsidRPr="005E730D" w:rsidRDefault="00E2045D" w:rsidP="003A3769">
            <w:pPr>
              <w:pStyle w:val="CSDFigLegend"/>
              <w:rPr>
                <w:sz w:val="16"/>
                <w:szCs w:val="16"/>
              </w:rPr>
            </w:pPr>
            <w:r w:rsidRPr="005E730D">
              <w:rPr>
                <w:sz w:val="16"/>
                <w:szCs w:val="16"/>
              </w:rPr>
              <w:t>0.103</w:t>
            </w:r>
          </w:p>
          <w:p w14:paraId="1BDBBB03" w14:textId="18EBBBB0" w:rsidR="003A3769" w:rsidRPr="005E730D" w:rsidRDefault="00E2045D" w:rsidP="003A3769">
            <w:pPr>
              <w:pStyle w:val="CSDFigLegend"/>
              <w:rPr>
                <w:sz w:val="16"/>
                <w:szCs w:val="16"/>
              </w:rPr>
            </w:pPr>
            <w:r w:rsidRPr="005E730D">
              <w:rPr>
                <w:sz w:val="16"/>
                <w:szCs w:val="16"/>
              </w:rPr>
              <w:t>±</w:t>
            </w:r>
            <w:r w:rsidR="000A5D9A" w:rsidRPr="005E730D">
              <w:rPr>
                <w:sz w:val="16"/>
                <w:szCs w:val="16"/>
              </w:rPr>
              <w:t>0.093</w:t>
            </w:r>
          </w:p>
        </w:tc>
        <w:tc>
          <w:tcPr>
            <w:tcW w:w="755" w:type="dxa"/>
            <w:noWrap/>
            <w:hideMark/>
          </w:tcPr>
          <w:p w14:paraId="73E898AD" w14:textId="77777777" w:rsidR="00E2045D" w:rsidRPr="005E730D" w:rsidRDefault="00E2045D" w:rsidP="003A3769">
            <w:pPr>
              <w:pStyle w:val="CSDFigLegend"/>
              <w:rPr>
                <w:sz w:val="16"/>
                <w:szCs w:val="16"/>
              </w:rPr>
            </w:pPr>
            <w:r w:rsidRPr="005E730D">
              <w:rPr>
                <w:sz w:val="16"/>
                <w:szCs w:val="16"/>
              </w:rPr>
              <w:t>0.019</w:t>
            </w:r>
          </w:p>
          <w:p w14:paraId="57A235EF" w14:textId="78E228D7" w:rsidR="003A3769" w:rsidRPr="005E730D" w:rsidRDefault="00E2045D" w:rsidP="003A3769">
            <w:pPr>
              <w:pStyle w:val="CSDFigLegend"/>
              <w:rPr>
                <w:sz w:val="16"/>
                <w:szCs w:val="16"/>
              </w:rPr>
            </w:pPr>
            <w:r w:rsidRPr="005E730D">
              <w:rPr>
                <w:sz w:val="16"/>
                <w:szCs w:val="16"/>
              </w:rPr>
              <w:t>±</w:t>
            </w:r>
            <w:r w:rsidR="000A5D9A" w:rsidRPr="005E730D">
              <w:rPr>
                <w:sz w:val="16"/>
                <w:szCs w:val="16"/>
              </w:rPr>
              <w:t>0.030</w:t>
            </w:r>
          </w:p>
        </w:tc>
      </w:tr>
      <w:tr w:rsidR="003A3769" w:rsidRPr="005E730D" w14:paraId="1A73E5F6" w14:textId="77777777" w:rsidTr="00E2045D">
        <w:trPr>
          <w:trHeight w:val="320"/>
        </w:trPr>
        <w:tc>
          <w:tcPr>
            <w:tcW w:w="715" w:type="dxa"/>
            <w:noWrap/>
            <w:hideMark/>
          </w:tcPr>
          <w:p w14:paraId="5105397D" w14:textId="77777777" w:rsidR="003A3769" w:rsidRPr="005E730D" w:rsidRDefault="003A3769" w:rsidP="003A3769">
            <w:pPr>
              <w:pStyle w:val="CSDFigLegend"/>
              <w:rPr>
                <w:sz w:val="16"/>
                <w:szCs w:val="16"/>
              </w:rPr>
            </w:pPr>
            <w:r w:rsidRPr="005E730D">
              <w:rPr>
                <w:sz w:val="16"/>
                <w:szCs w:val="16"/>
              </w:rPr>
              <w:t>Ours</w:t>
            </w:r>
          </w:p>
        </w:tc>
        <w:tc>
          <w:tcPr>
            <w:tcW w:w="1474" w:type="dxa"/>
            <w:noWrap/>
            <w:hideMark/>
          </w:tcPr>
          <w:p w14:paraId="2460B07C" w14:textId="77777777" w:rsidR="003A3769" w:rsidRPr="005E730D" w:rsidRDefault="003A3769" w:rsidP="003A3769">
            <w:pPr>
              <w:pStyle w:val="CSDFigLegend"/>
              <w:rPr>
                <w:sz w:val="16"/>
                <w:szCs w:val="16"/>
              </w:rPr>
            </w:pPr>
            <w:proofErr w:type="spellStart"/>
            <w:r w:rsidRPr="005E730D">
              <w:rPr>
                <w:sz w:val="16"/>
                <w:szCs w:val="16"/>
              </w:rPr>
              <w:t>lr</w:t>
            </w:r>
            <w:proofErr w:type="spellEnd"/>
            <w:r w:rsidRPr="005E730D">
              <w:rPr>
                <w:sz w:val="16"/>
                <w:szCs w:val="16"/>
              </w:rPr>
              <w:t>: 0.001</w:t>
            </w:r>
          </w:p>
        </w:tc>
        <w:tc>
          <w:tcPr>
            <w:tcW w:w="786" w:type="dxa"/>
            <w:noWrap/>
            <w:hideMark/>
          </w:tcPr>
          <w:p w14:paraId="4C43BAC5" w14:textId="77777777" w:rsidR="00E2045D" w:rsidRPr="005E730D" w:rsidRDefault="00E2045D" w:rsidP="003A3769">
            <w:pPr>
              <w:pStyle w:val="CSDFigLegend"/>
              <w:rPr>
                <w:sz w:val="16"/>
                <w:szCs w:val="16"/>
              </w:rPr>
            </w:pPr>
            <w:r w:rsidRPr="005E730D">
              <w:rPr>
                <w:sz w:val="16"/>
                <w:szCs w:val="16"/>
              </w:rPr>
              <w:t>0.783</w:t>
            </w:r>
          </w:p>
          <w:p w14:paraId="2C5F4FD4" w14:textId="242DA579" w:rsidR="003A3769" w:rsidRPr="005E730D" w:rsidRDefault="00E2045D" w:rsidP="003A3769">
            <w:pPr>
              <w:pStyle w:val="CSDFigLegend"/>
              <w:rPr>
                <w:sz w:val="16"/>
                <w:szCs w:val="16"/>
              </w:rPr>
            </w:pPr>
            <w:r w:rsidRPr="005E730D">
              <w:rPr>
                <w:sz w:val="16"/>
                <w:szCs w:val="16"/>
              </w:rPr>
              <w:t>±0.175</w:t>
            </w:r>
          </w:p>
        </w:tc>
        <w:tc>
          <w:tcPr>
            <w:tcW w:w="756" w:type="dxa"/>
            <w:noWrap/>
            <w:hideMark/>
          </w:tcPr>
          <w:p w14:paraId="44306277" w14:textId="77777777" w:rsidR="00E2045D" w:rsidRPr="005E730D" w:rsidRDefault="00E2045D" w:rsidP="003A3769">
            <w:pPr>
              <w:pStyle w:val="CSDFigLegend"/>
              <w:rPr>
                <w:sz w:val="16"/>
                <w:szCs w:val="16"/>
              </w:rPr>
            </w:pPr>
            <w:r w:rsidRPr="005E730D">
              <w:rPr>
                <w:sz w:val="16"/>
                <w:szCs w:val="16"/>
              </w:rPr>
              <w:t>0.743</w:t>
            </w:r>
          </w:p>
          <w:p w14:paraId="5F863621" w14:textId="22548366" w:rsidR="003A3769" w:rsidRPr="005E730D" w:rsidRDefault="00E2045D" w:rsidP="003A3769">
            <w:pPr>
              <w:pStyle w:val="CSDFigLegend"/>
              <w:rPr>
                <w:sz w:val="16"/>
                <w:szCs w:val="16"/>
              </w:rPr>
            </w:pPr>
            <w:r w:rsidRPr="005E730D">
              <w:rPr>
                <w:sz w:val="16"/>
                <w:szCs w:val="16"/>
              </w:rPr>
              <w:t>±0.188</w:t>
            </w:r>
          </w:p>
        </w:tc>
        <w:tc>
          <w:tcPr>
            <w:tcW w:w="755" w:type="dxa"/>
            <w:noWrap/>
            <w:hideMark/>
          </w:tcPr>
          <w:p w14:paraId="554C7011" w14:textId="77777777" w:rsidR="00E2045D" w:rsidRPr="005E730D" w:rsidRDefault="00E2045D" w:rsidP="003A3769">
            <w:pPr>
              <w:pStyle w:val="CSDFigLegend"/>
              <w:rPr>
                <w:sz w:val="16"/>
                <w:szCs w:val="16"/>
              </w:rPr>
            </w:pPr>
            <w:r w:rsidRPr="005E730D">
              <w:rPr>
                <w:sz w:val="16"/>
                <w:szCs w:val="16"/>
              </w:rPr>
              <w:t>0.684</w:t>
            </w:r>
          </w:p>
          <w:p w14:paraId="3AD78015" w14:textId="157C932F" w:rsidR="003A3769" w:rsidRPr="005E730D" w:rsidRDefault="00E2045D" w:rsidP="003A3769">
            <w:pPr>
              <w:pStyle w:val="CSDFigLegend"/>
              <w:rPr>
                <w:sz w:val="16"/>
                <w:szCs w:val="16"/>
              </w:rPr>
            </w:pPr>
            <w:r w:rsidRPr="005E730D">
              <w:rPr>
                <w:sz w:val="16"/>
                <w:szCs w:val="16"/>
              </w:rPr>
              <w:t>±0.202</w:t>
            </w:r>
          </w:p>
        </w:tc>
        <w:tc>
          <w:tcPr>
            <w:tcW w:w="755" w:type="dxa"/>
            <w:noWrap/>
            <w:hideMark/>
          </w:tcPr>
          <w:p w14:paraId="2A93BB1E" w14:textId="77777777" w:rsidR="00E2045D" w:rsidRPr="005E730D" w:rsidRDefault="00E2045D" w:rsidP="003A3769">
            <w:pPr>
              <w:pStyle w:val="CSDFigLegend"/>
              <w:rPr>
                <w:sz w:val="16"/>
                <w:szCs w:val="16"/>
              </w:rPr>
            </w:pPr>
            <w:r w:rsidRPr="005E730D">
              <w:rPr>
                <w:sz w:val="16"/>
                <w:szCs w:val="16"/>
              </w:rPr>
              <w:t>0.609</w:t>
            </w:r>
          </w:p>
          <w:p w14:paraId="78597546" w14:textId="5874A2EC" w:rsidR="003A3769" w:rsidRPr="005E730D" w:rsidRDefault="00E2045D" w:rsidP="003A3769">
            <w:pPr>
              <w:pStyle w:val="CSDFigLegend"/>
              <w:rPr>
                <w:sz w:val="16"/>
                <w:szCs w:val="16"/>
              </w:rPr>
            </w:pPr>
            <w:r w:rsidRPr="005E730D">
              <w:rPr>
                <w:sz w:val="16"/>
                <w:szCs w:val="16"/>
              </w:rPr>
              <w:t>±0.213</w:t>
            </w:r>
          </w:p>
        </w:tc>
        <w:tc>
          <w:tcPr>
            <w:tcW w:w="755" w:type="dxa"/>
            <w:noWrap/>
            <w:hideMark/>
          </w:tcPr>
          <w:p w14:paraId="43855A9F" w14:textId="77777777" w:rsidR="00E2045D" w:rsidRPr="005E730D" w:rsidRDefault="00E2045D" w:rsidP="003A3769">
            <w:pPr>
              <w:pStyle w:val="CSDFigLegend"/>
              <w:rPr>
                <w:sz w:val="16"/>
                <w:szCs w:val="16"/>
              </w:rPr>
            </w:pPr>
            <w:r w:rsidRPr="005E730D">
              <w:rPr>
                <w:sz w:val="16"/>
                <w:szCs w:val="16"/>
              </w:rPr>
              <w:t>0.510</w:t>
            </w:r>
          </w:p>
          <w:p w14:paraId="1AF501DB" w14:textId="75BDE3AA" w:rsidR="003A3769" w:rsidRPr="005E730D" w:rsidRDefault="00E2045D" w:rsidP="003A3769">
            <w:pPr>
              <w:pStyle w:val="CSDFigLegend"/>
              <w:rPr>
                <w:sz w:val="16"/>
                <w:szCs w:val="16"/>
              </w:rPr>
            </w:pPr>
            <w:r w:rsidRPr="005E730D">
              <w:rPr>
                <w:sz w:val="16"/>
                <w:szCs w:val="16"/>
              </w:rPr>
              <w:t>±0.216</w:t>
            </w:r>
          </w:p>
        </w:tc>
        <w:tc>
          <w:tcPr>
            <w:tcW w:w="755" w:type="dxa"/>
            <w:noWrap/>
            <w:hideMark/>
          </w:tcPr>
          <w:p w14:paraId="70D22A74" w14:textId="77777777" w:rsidR="00E2045D" w:rsidRPr="005E730D" w:rsidRDefault="00E2045D" w:rsidP="003A3769">
            <w:pPr>
              <w:pStyle w:val="CSDFigLegend"/>
              <w:rPr>
                <w:sz w:val="16"/>
                <w:szCs w:val="16"/>
              </w:rPr>
            </w:pPr>
            <w:r w:rsidRPr="005E730D">
              <w:rPr>
                <w:sz w:val="16"/>
                <w:szCs w:val="16"/>
              </w:rPr>
              <w:t>0.385</w:t>
            </w:r>
          </w:p>
          <w:p w14:paraId="4454F8F6" w14:textId="6DBCDC5B" w:rsidR="003A3769" w:rsidRPr="005E730D" w:rsidRDefault="00E2045D" w:rsidP="003A3769">
            <w:pPr>
              <w:pStyle w:val="CSDFigLegend"/>
              <w:rPr>
                <w:sz w:val="16"/>
                <w:szCs w:val="16"/>
              </w:rPr>
            </w:pPr>
            <w:r w:rsidRPr="005E730D">
              <w:rPr>
                <w:sz w:val="16"/>
                <w:szCs w:val="16"/>
              </w:rPr>
              <w:t>±</w:t>
            </w:r>
            <w:r w:rsidR="000A5D9A" w:rsidRPr="005E730D">
              <w:rPr>
                <w:sz w:val="16"/>
                <w:szCs w:val="16"/>
              </w:rPr>
              <w:t>0.203</w:t>
            </w:r>
          </w:p>
        </w:tc>
        <w:tc>
          <w:tcPr>
            <w:tcW w:w="755" w:type="dxa"/>
            <w:noWrap/>
            <w:hideMark/>
          </w:tcPr>
          <w:p w14:paraId="0F84627A" w14:textId="77777777" w:rsidR="00E2045D" w:rsidRPr="005E730D" w:rsidRDefault="00E2045D" w:rsidP="003A3769">
            <w:pPr>
              <w:pStyle w:val="CSDFigLegend"/>
              <w:rPr>
                <w:sz w:val="16"/>
                <w:szCs w:val="16"/>
              </w:rPr>
            </w:pPr>
            <w:r w:rsidRPr="005E730D">
              <w:rPr>
                <w:sz w:val="16"/>
                <w:szCs w:val="16"/>
              </w:rPr>
              <w:t>0.243</w:t>
            </w:r>
          </w:p>
          <w:p w14:paraId="0ADFDD5F" w14:textId="7B8759A3" w:rsidR="003A3769" w:rsidRPr="005E730D" w:rsidRDefault="00E2045D" w:rsidP="003A3769">
            <w:pPr>
              <w:pStyle w:val="CSDFigLegend"/>
              <w:rPr>
                <w:sz w:val="16"/>
                <w:szCs w:val="16"/>
              </w:rPr>
            </w:pPr>
            <w:r w:rsidRPr="005E730D">
              <w:rPr>
                <w:sz w:val="16"/>
                <w:szCs w:val="16"/>
              </w:rPr>
              <w:t>±</w:t>
            </w:r>
            <w:r w:rsidR="000A5D9A" w:rsidRPr="005E730D">
              <w:rPr>
                <w:sz w:val="16"/>
                <w:szCs w:val="16"/>
              </w:rPr>
              <w:t>0.165</w:t>
            </w:r>
          </w:p>
        </w:tc>
        <w:tc>
          <w:tcPr>
            <w:tcW w:w="755" w:type="dxa"/>
            <w:noWrap/>
            <w:hideMark/>
          </w:tcPr>
          <w:p w14:paraId="4F002829" w14:textId="77777777" w:rsidR="00E2045D" w:rsidRPr="005E730D" w:rsidRDefault="00E2045D" w:rsidP="003A3769">
            <w:pPr>
              <w:pStyle w:val="CSDFigLegend"/>
              <w:rPr>
                <w:sz w:val="16"/>
                <w:szCs w:val="16"/>
              </w:rPr>
            </w:pPr>
            <w:r w:rsidRPr="005E730D">
              <w:rPr>
                <w:sz w:val="16"/>
                <w:szCs w:val="16"/>
              </w:rPr>
              <w:t>0.108</w:t>
            </w:r>
          </w:p>
          <w:p w14:paraId="493C3D7C" w14:textId="3F8B5F07" w:rsidR="003A3769" w:rsidRPr="005E730D" w:rsidRDefault="00E2045D" w:rsidP="003A3769">
            <w:pPr>
              <w:pStyle w:val="CSDFigLegend"/>
              <w:rPr>
                <w:sz w:val="16"/>
                <w:szCs w:val="16"/>
              </w:rPr>
            </w:pPr>
            <w:r w:rsidRPr="005E730D">
              <w:rPr>
                <w:sz w:val="16"/>
                <w:szCs w:val="16"/>
              </w:rPr>
              <w:t>±</w:t>
            </w:r>
            <w:r w:rsidR="000A5D9A" w:rsidRPr="005E730D">
              <w:rPr>
                <w:sz w:val="16"/>
                <w:szCs w:val="16"/>
              </w:rPr>
              <w:t>0.105</w:t>
            </w:r>
          </w:p>
        </w:tc>
        <w:tc>
          <w:tcPr>
            <w:tcW w:w="755" w:type="dxa"/>
            <w:noWrap/>
            <w:hideMark/>
          </w:tcPr>
          <w:p w14:paraId="7F770491" w14:textId="77777777" w:rsidR="00E2045D" w:rsidRPr="005E730D" w:rsidRDefault="00E2045D" w:rsidP="003A3769">
            <w:pPr>
              <w:pStyle w:val="CSDFigLegend"/>
              <w:rPr>
                <w:sz w:val="16"/>
                <w:szCs w:val="16"/>
              </w:rPr>
            </w:pPr>
            <w:r w:rsidRPr="005E730D">
              <w:rPr>
                <w:sz w:val="16"/>
                <w:szCs w:val="16"/>
              </w:rPr>
              <w:t>0.021</w:t>
            </w:r>
          </w:p>
          <w:p w14:paraId="270F8BD3" w14:textId="1745AE1A" w:rsidR="003A3769" w:rsidRPr="005E730D" w:rsidRDefault="00E2045D" w:rsidP="003A3769">
            <w:pPr>
              <w:pStyle w:val="CSDFigLegend"/>
              <w:rPr>
                <w:sz w:val="16"/>
                <w:szCs w:val="16"/>
              </w:rPr>
            </w:pPr>
            <w:r w:rsidRPr="005E730D">
              <w:rPr>
                <w:sz w:val="16"/>
                <w:szCs w:val="16"/>
              </w:rPr>
              <w:t>±</w:t>
            </w:r>
            <w:r w:rsidR="000A5D9A" w:rsidRPr="005E730D">
              <w:rPr>
                <w:sz w:val="16"/>
                <w:szCs w:val="16"/>
              </w:rPr>
              <w:t>0.034</w:t>
            </w:r>
          </w:p>
        </w:tc>
      </w:tr>
      <w:tr w:rsidR="003A3769" w:rsidRPr="005E730D" w14:paraId="3BCE146E" w14:textId="77777777" w:rsidTr="00E2045D">
        <w:trPr>
          <w:trHeight w:val="320"/>
        </w:trPr>
        <w:tc>
          <w:tcPr>
            <w:tcW w:w="715" w:type="dxa"/>
            <w:noWrap/>
            <w:hideMark/>
          </w:tcPr>
          <w:p w14:paraId="6B49CCB5" w14:textId="77777777" w:rsidR="003A3769" w:rsidRPr="005E730D" w:rsidRDefault="003A3769" w:rsidP="003A3769">
            <w:pPr>
              <w:pStyle w:val="CSDFigLegend"/>
              <w:rPr>
                <w:sz w:val="16"/>
                <w:szCs w:val="16"/>
              </w:rPr>
            </w:pPr>
            <w:r w:rsidRPr="005E730D">
              <w:rPr>
                <w:sz w:val="16"/>
                <w:szCs w:val="16"/>
              </w:rPr>
              <w:t>Ours</w:t>
            </w:r>
          </w:p>
        </w:tc>
        <w:tc>
          <w:tcPr>
            <w:tcW w:w="1474" w:type="dxa"/>
            <w:noWrap/>
            <w:hideMark/>
          </w:tcPr>
          <w:p w14:paraId="54E431B0" w14:textId="77777777" w:rsidR="003A3769" w:rsidRPr="005E730D" w:rsidRDefault="003A3769" w:rsidP="003A3769">
            <w:pPr>
              <w:pStyle w:val="CSDFigLegend"/>
              <w:rPr>
                <w:sz w:val="16"/>
                <w:szCs w:val="16"/>
              </w:rPr>
            </w:pPr>
            <w:proofErr w:type="spellStart"/>
            <w:r w:rsidRPr="005E730D">
              <w:rPr>
                <w:sz w:val="16"/>
                <w:szCs w:val="16"/>
              </w:rPr>
              <w:t>lr</w:t>
            </w:r>
            <w:proofErr w:type="spellEnd"/>
            <w:r w:rsidRPr="005E730D">
              <w:rPr>
                <w:sz w:val="16"/>
                <w:szCs w:val="16"/>
              </w:rPr>
              <w:t>: 0.0005</w:t>
            </w:r>
          </w:p>
        </w:tc>
        <w:tc>
          <w:tcPr>
            <w:tcW w:w="786" w:type="dxa"/>
            <w:noWrap/>
            <w:hideMark/>
          </w:tcPr>
          <w:p w14:paraId="1E6EF9F4" w14:textId="77777777" w:rsidR="00E2045D" w:rsidRPr="005E730D" w:rsidRDefault="00E2045D" w:rsidP="003A3769">
            <w:pPr>
              <w:pStyle w:val="CSDFigLegend"/>
              <w:rPr>
                <w:sz w:val="16"/>
                <w:szCs w:val="16"/>
              </w:rPr>
            </w:pPr>
            <w:r w:rsidRPr="005E730D">
              <w:rPr>
                <w:sz w:val="16"/>
                <w:szCs w:val="16"/>
              </w:rPr>
              <w:t>0.776</w:t>
            </w:r>
          </w:p>
          <w:p w14:paraId="51531217" w14:textId="05F3B034" w:rsidR="003A3769" w:rsidRPr="005E730D" w:rsidRDefault="00E2045D" w:rsidP="003A3769">
            <w:pPr>
              <w:pStyle w:val="CSDFigLegend"/>
              <w:rPr>
                <w:sz w:val="16"/>
                <w:szCs w:val="16"/>
              </w:rPr>
            </w:pPr>
            <w:r w:rsidRPr="005E730D">
              <w:rPr>
                <w:sz w:val="16"/>
                <w:szCs w:val="16"/>
              </w:rPr>
              <w:t>±0.174</w:t>
            </w:r>
          </w:p>
        </w:tc>
        <w:tc>
          <w:tcPr>
            <w:tcW w:w="756" w:type="dxa"/>
            <w:noWrap/>
            <w:hideMark/>
          </w:tcPr>
          <w:p w14:paraId="7B8CB018" w14:textId="77777777" w:rsidR="00E2045D" w:rsidRPr="005E730D" w:rsidRDefault="00E2045D" w:rsidP="003A3769">
            <w:pPr>
              <w:pStyle w:val="CSDFigLegend"/>
              <w:rPr>
                <w:sz w:val="16"/>
                <w:szCs w:val="16"/>
              </w:rPr>
            </w:pPr>
            <w:r w:rsidRPr="005E730D">
              <w:rPr>
                <w:sz w:val="16"/>
                <w:szCs w:val="16"/>
              </w:rPr>
              <w:t>0.734</w:t>
            </w:r>
          </w:p>
          <w:p w14:paraId="7AE9DE6F" w14:textId="07C3288F" w:rsidR="003A3769" w:rsidRPr="005E730D" w:rsidRDefault="00E2045D" w:rsidP="003A3769">
            <w:pPr>
              <w:pStyle w:val="CSDFigLegend"/>
              <w:rPr>
                <w:sz w:val="16"/>
                <w:szCs w:val="16"/>
              </w:rPr>
            </w:pPr>
            <w:r w:rsidRPr="005E730D">
              <w:rPr>
                <w:sz w:val="16"/>
                <w:szCs w:val="16"/>
              </w:rPr>
              <w:t>±0.184</w:t>
            </w:r>
          </w:p>
        </w:tc>
        <w:tc>
          <w:tcPr>
            <w:tcW w:w="755" w:type="dxa"/>
            <w:noWrap/>
            <w:hideMark/>
          </w:tcPr>
          <w:p w14:paraId="1ECDF32E" w14:textId="77777777" w:rsidR="00E2045D" w:rsidRPr="005E730D" w:rsidRDefault="00E2045D" w:rsidP="003A3769">
            <w:pPr>
              <w:pStyle w:val="CSDFigLegend"/>
              <w:rPr>
                <w:sz w:val="16"/>
                <w:szCs w:val="16"/>
              </w:rPr>
            </w:pPr>
            <w:r w:rsidRPr="005E730D">
              <w:rPr>
                <w:sz w:val="16"/>
                <w:szCs w:val="16"/>
              </w:rPr>
              <w:t>0.673</w:t>
            </w:r>
          </w:p>
          <w:p w14:paraId="79073F9B" w14:textId="0CC13D84" w:rsidR="003A3769" w:rsidRPr="005E730D" w:rsidRDefault="00E2045D" w:rsidP="003A3769">
            <w:pPr>
              <w:pStyle w:val="CSDFigLegend"/>
              <w:rPr>
                <w:sz w:val="16"/>
                <w:szCs w:val="16"/>
              </w:rPr>
            </w:pPr>
            <w:r w:rsidRPr="005E730D">
              <w:rPr>
                <w:sz w:val="16"/>
                <w:szCs w:val="16"/>
              </w:rPr>
              <w:t>±0.197</w:t>
            </w:r>
          </w:p>
        </w:tc>
        <w:tc>
          <w:tcPr>
            <w:tcW w:w="755" w:type="dxa"/>
            <w:noWrap/>
            <w:hideMark/>
          </w:tcPr>
          <w:p w14:paraId="0A9D138B" w14:textId="77777777" w:rsidR="00E2045D" w:rsidRPr="005E730D" w:rsidRDefault="00E2045D" w:rsidP="003A3769">
            <w:pPr>
              <w:pStyle w:val="CSDFigLegend"/>
              <w:rPr>
                <w:sz w:val="16"/>
                <w:szCs w:val="16"/>
              </w:rPr>
            </w:pPr>
            <w:r w:rsidRPr="005E730D">
              <w:rPr>
                <w:sz w:val="16"/>
                <w:szCs w:val="16"/>
              </w:rPr>
              <w:t>0.597</w:t>
            </w:r>
          </w:p>
          <w:p w14:paraId="2620241B" w14:textId="6345CAC4" w:rsidR="003A3769" w:rsidRPr="005E730D" w:rsidRDefault="00E2045D" w:rsidP="003A3769">
            <w:pPr>
              <w:pStyle w:val="CSDFigLegend"/>
              <w:rPr>
                <w:sz w:val="16"/>
                <w:szCs w:val="16"/>
              </w:rPr>
            </w:pPr>
            <w:r w:rsidRPr="005E730D">
              <w:rPr>
                <w:sz w:val="16"/>
                <w:szCs w:val="16"/>
              </w:rPr>
              <w:t>±0.207</w:t>
            </w:r>
          </w:p>
        </w:tc>
        <w:tc>
          <w:tcPr>
            <w:tcW w:w="755" w:type="dxa"/>
            <w:noWrap/>
            <w:hideMark/>
          </w:tcPr>
          <w:p w14:paraId="2659E0A9" w14:textId="77777777" w:rsidR="00E2045D" w:rsidRPr="005E730D" w:rsidRDefault="00E2045D" w:rsidP="003A3769">
            <w:pPr>
              <w:pStyle w:val="CSDFigLegend"/>
              <w:rPr>
                <w:sz w:val="16"/>
                <w:szCs w:val="16"/>
              </w:rPr>
            </w:pPr>
            <w:r w:rsidRPr="005E730D">
              <w:rPr>
                <w:sz w:val="16"/>
                <w:szCs w:val="16"/>
              </w:rPr>
              <w:t>0.495</w:t>
            </w:r>
          </w:p>
          <w:p w14:paraId="3A15F0F5" w14:textId="2E594851" w:rsidR="003A3769" w:rsidRPr="005E730D" w:rsidRDefault="00E2045D" w:rsidP="003A3769">
            <w:pPr>
              <w:pStyle w:val="CSDFigLegend"/>
              <w:rPr>
                <w:sz w:val="16"/>
                <w:szCs w:val="16"/>
              </w:rPr>
            </w:pPr>
            <w:r w:rsidRPr="005E730D">
              <w:rPr>
                <w:sz w:val="16"/>
                <w:szCs w:val="16"/>
              </w:rPr>
              <w:t>±0.211</w:t>
            </w:r>
          </w:p>
        </w:tc>
        <w:tc>
          <w:tcPr>
            <w:tcW w:w="755" w:type="dxa"/>
            <w:noWrap/>
            <w:hideMark/>
          </w:tcPr>
          <w:p w14:paraId="03432358" w14:textId="77777777" w:rsidR="00E2045D" w:rsidRPr="005E730D" w:rsidRDefault="00E2045D" w:rsidP="003A3769">
            <w:pPr>
              <w:pStyle w:val="CSDFigLegend"/>
              <w:rPr>
                <w:sz w:val="16"/>
                <w:szCs w:val="16"/>
              </w:rPr>
            </w:pPr>
            <w:r w:rsidRPr="005E730D">
              <w:rPr>
                <w:sz w:val="16"/>
                <w:szCs w:val="16"/>
              </w:rPr>
              <w:t>0.369</w:t>
            </w:r>
          </w:p>
          <w:p w14:paraId="76C9B5FA" w14:textId="015E7D6F" w:rsidR="003A3769" w:rsidRPr="005E730D" w:rsidRDefault="00E2045D" w:rsidP="003A3769">
            <w:pPr>
              <w:pStyle w:val="CSDFigLegend"/>
              <w:rPr>
                <w:sz w:val="16"/>
                <w:szCs w:val="16"/>
              </w:rPr>
            </w:pPr>
            <w:r w:rsidRPr="005E730D">
              <w:rPr>
                <w:sz w:val="16"/>
                <w:szCs w:val="16"/>
              </w:rPr>
              <w:t>±</w:t>
            </w:r>
            <w:r w:rsidR="000A5D9A" w:rsidRPr="005E730D">
              <w:rPr>
                <w:sz w:val="16"/>
                <w:szCs w:val="16"/>
              </w:rPr>
              <w:t>0.198</w:t>
            </w:r>
          </w:p>
        </w:tc>
        <w:tc>
          <w:tcPr>
            <w:tcW w:w="755" w:type="dxa"/>
            <w:noWrap/>
            <w:hideMark/>
          </w:tcPr>
          <w:p w14:paraId="27B07BEC" w14:textId="77777777" w:rsidR="00E2045D" w:rsidRPr="005E730D" w:rsidRDefault="00E2045D" w:rsidP="003A3769">
            <w:pPr>
              <w:pStyle w:val="CSDFigLegend"/>
              <w:rPr>
                <w:sz w:val="16"/>
                <w:szCs w:val="16"/>
              </w:rPr>
            </w:pPr>
            <w:r w:rsidRPr="005E730D">
              <w:rPr>
                <w:sz w:val="16"/>
                <w:szCs w:val="16"/>
              </w:rPr>
              <w:t>0.229</w:t>
            </w:r>
          </w:p>
          <w:p w14:paraId="335722E5" w14:textId="2E9DB532" w:rsidR="003A3769" w:rsidRPr="005E730D" w:rsidRDefault="00E2045D" w:rsidP="003A3769">
            <w:pPr>
              <w:pStyle w:val="CSDFigLegend"/>
              <w:rPr>
                <w:sz w:val="16"/>
                <w:szCs w:val="16"/>
              </w:rPr>
            </w:pPr>
            <w:r w:rsidRPr="005E730D">
              <w:rPr>
                <w:sz w:val="16"/>
                <w:szCs w:val="16"/>
              </w:rPr>
              <w:t>±</w:t>
            </w:r>
            <w:r w:rsidR="000A5D9A" w:rsidRPr="005E730D">
              <w:rPr>
                <w:sz w:val="16"/>
                <w:szCs w:val="16"/>
              </w:rPr>
              <w:t>0.156</w:t>
            </w:r>
          </w:p>
        </w:tc>
        <w:tc>
          <w:tcPr>
            <w:tcW w:w="755" w:type="dxa"/>
            <w:noWrap/>
            <w:hideMark/>
          </w:tcPr>
          <w:p w14:paraId="504A01CC" w14:textId="77777777" w:rsidR="00E2045D" w:rsidRPr="005E730D" w:rsidRDefault="00E2045D" w:rsidP="003A3769">
            <w:pPr>
              <w:pStyle w:val="CSDFigLegend"/>
              <w:rPr>
                <w:sz w:val="16"/>
                <w:szCs w:val="16"/>
              </w:rPr>
            </w:pPr>
            <w:r w:rsidRPr="005E730D">
              <w:rPr>
                <w:sz w:val="16"/>
                <w:szCs w:val="16"/>
              </w:rPr>
              <w:t>0.098</w:t>
            </w:r>
          </w:p>
          <w:p w14:paraId="30E27466" w14:textId="06EEFE45" w:rsidR="003A3769" w:rsidRPr="005E730D" w:rsidRDefault="00E2045D" w:rsidP="003A3769">
            <w:pPr>
              <w:pStyle w:val="CSDFigLegend"/>
              <w:rPr>
                <w:sz w:val="16"/>
                <w:szCs w:val="16"/>
              </w:rPr>
            </w:pPr>
            <w:r w:rsidRPr="005E730D">
              <w:rPr>
                <w:sz w:val="16"/>
                <w:szCs w:val="16"/>
              </w:rPr>
              <w:t>±</w:t>
            </w:r>
            <w:r w:rsidR="000A5D9A" w:rsidRPr="005E730D">
              <w:rPr>
                <w:sz w:val="16"/>
                <w:szCs w:val="16"/>
              </w:rPr>
              <w:t>0.094</w:t>
            </w:r>
          </w:p>
        </w:tc>
        <w:tc>
          <w:tcPr>
            <w:tcW w:w="755" w:type="dxa"/>
            <w:noWrap/>
            <w:hideMark/>
          </w:tcPr>
          <w:p w14:paraId="4B2442D1" w14:textId="77777777" w:rsidR="00E2045D" w:rsidRPr="005E730D" w:rsidRDefault="00E2045D" w:rsidP="003A3769">
            <w:pPr>
              <w:pStyle w:val="CSDFigLegend"/>
              <w:rPr>
                <w:sz w:val="16"/>
                <w:szCs w:val="16"/>
              </w:rPr>
            </w:pPr>
            <w:r w:rsidRPr="005E730D">
              <w:rPr>
                <w:sz w:val="16"/>
                <w:szCs w:val="16"/>
              </w:rPr>
              <w:t>0.018</w:t>
            </w:r>
          </w:p>
          <w:p w14:paraId="7A983249" w14:textId="5F264527" w:rsidR="003A3769" w:rsidRPr="005E730D" w:rsidRDefault="00E2045D" w:rsidP="003A3769">
            <w:pPr>
              <w:pStyle w:val="CSDFigLegend"/>
              <w:rPr>
                <w:sz w:val="16"/>
                <w:szCs w:val="16"/>
              </w:rPr>
            </w:pPr>
            <w:r w:rsidRPr="005E730D">
              <w:rPr>
                <w:sz w:val="16"/>
                <w:szCs w:val="16"/>
              </w:rPr>
              <w:t>±</w:t>
            </w:r>
            <w:r w:rsidR="000A5D9A" w:rsidRPr="005E730D">
              <w:rPr>
                <w:sz w:val="16"/>
                <w:szCs w:val="16"/>
              </w:rPr>
              <w:t>0.030</w:t>
            </w:r>
          </w:p>
        </w:tc>
      </w:tr>
      <w:tr w:rsidR="003A3769" w:rsidRPr="005E730D" w14:paraId="6068D60D" w14:textId="77777777" w:rsidTr="00E2045D">
        <w:trPr>
          <w:trHeight w:val="320"/>
        </w:trPr>
        <w:tc>
          <w:tcPr>
            <w:tcW w:w="715" w:type="dxa"/>
            <w:noWrap/>
            <w:hideMark/>
          </w:tcPr>
          <w:p w14:paraId="6BF287D1" w14:textId="77777777" w:rsidR="003A3769" w:rsidRPr="005E730D" w:rsidRDefault="003A3769" w:rsidP="003A3769">
            <w:pPr>
              <w:pStyle w:val="CSDFigLegend"/>
              <w:rPr>
                <w:sz w:val="16"/>
                <w:szCs w:val="16"/>
              </w:rPr>
            </w:pPr>
            <w:r w:rsidRPr="005E730D">
              <w:rPr>
                <w:sz w:val="16"/>
                <w:szCs w:val="16"/>
              </w:rPr>
              <w:t>Ours</w:t>
            </w:r>
          </w:p>
        </w:tc>
        <w:tc>
          <w:tcPr>
            <w:tcW w:w="1474" w:type="dxa"/>
            <w:noWrap/>
            <w:hideMark/>
          </w:tcPr>
          <w:p w14:paraId="11CB6213" w14:textId="77777777" w:rsidR="003A3769" w:rsidRPr="005E730D" w:rsidRDefault="003A3769" w:rsidP="003A3769">
            <w:pPr>
              <w:pStyle w:val="CSDFigLegend"/>
              <w:rPr>
                <w:sz w:val="16"/>
                <w:szCs w:val="16"/>
              </w:rPr>
            </w:pPr>
            <w:proofErr w:type="spellStart"/>
            <w:r w:rsidRPr="005E730D">
              <w:rPr>
                <w:sz w:val="16"/>
                <w:szCs w:val="16"/>
              </w:rPr>
              <w:t>lr</w:t>
            </w:r>
            <w:proofErr w:type="spellEnd"/>
            <w:r w:rsidRPr="005E730D">
              <w:rPr>
                <w:sz w:val="16"/>
                <w:szCs w:val="16"/>
              </w:rPr>
              <w:t>: 0.0001</w:t>
            </w:r>
          </w:p>
        </w:tc>
        <w:tc>
          <w:tcPr>
            <w:tcW w:w="786" w:type="dxa"/>
            <w:noWrap/>
            <w:hideMark/>
          </w:tcPr>
          <w:p w14:paraId="001B7B45" w14:textId="77777777" w:rsidR="00E2045D" w:rsidRPr="005E730D" w:rsidRDefault="00E2045D" w:rsidP="003A3769">
            <w:pPr>
              <w:pStyle w:val="CSDFigLegend"/>
              <w:rPr>
                <w:sz w:val="16"/>
                <w:szCs w:val="16"/>
              </w:rPr>
            </w:pPr>
            <w:r w:rsidRPr="005E730D">
              <w:rPr>
                <w:sz w:val="16"/>
                <w:szCs w:val="16"/>
              </w:rPr>
              <w:t>0.768</w:t>
            </w:r>
          </w:p>
          <w:p w14:paraId="427E33F1" w14:textId="16E9F009" w:rsidR="003A3769" w:rsidRPr="005E730D" w:rsidRDefault="00E2045D" w:rsidP="003A3769">
            <w:pPr>
              <w:pStyle w:val="CSDFigLegend"/>
              <w:rPr>
                <w:sz w:val="16"/>
                <w:szCs w:val="16"/>
              </w:rPr>
            </w:pPr>
            <w:r w:rsidRPr="005E730D">
              <w:rPr>
                <w:sz w:val="16"/>
                <w:szCs w:val="16"/>
              </w:rPr>
              <w:t>±0.181</w:t>
            </w:r>
          </w:p>
        </w:tc>
        <w:tc>
          <w:tcPr>
            <w:tcW w:w="756" w:type="dxa"/>
            <w:noWrap/>
            <w:hideMark/>
          </w:tcPr>
          <w:p w14:paraId="64921E93" w14:textId="77777777" w:rsidR="00E2045D" w:rsidRPr="005E730D" w:rsidRDefault="00E2045D" w:rsidP="003A3769">
            <w:pPr>
              <w:pStyle w:val="CSDFigLegend"/>
              <w:rPr>
                <w:sz w:val="16"/>
                <w:szCs w:val="16"/>
              </w:rPr>
            </w:pPr>
            <w:r w:rsidRPr="005E730D">
              <w:rPr>
                <w:sz w:val="16"/>
                <w:szCs w:val="16"/>
              </w:rPr>
              <w:t>0.726</w:t>
            </w:r>
          </w:p>
          <w:p w14:paraId="7E9B7180" w14:textId="36A4604F" w:rsidR="003A3769" w:rsidRPr="005E730D" w:rsidRDefault="00E2045D" w:rsidP="003A3769">
            <w:pPr>
              <w:pStyle w:val="CSDFigLegend"/>
              <w:rPr>
                <w:sz w:val="16"/>
                <w:szCs w:val="16"/>
              </w:rPr>
            </w:pPr>
            <w:r w:rsidRPr="005E730D">
              <w:rPr>
                <w:sz w:val="16"/>
                <w:szCs w:val="16"/>
              </w:rPr>
              <w:t>±0.195</w:t>
            </w:r>
          </w:p>
        </w:tc>
        <w:tc>
          <w:tcPr>
            <w:tcW w:w="755" w:type="dxa"/>
            <w:noWrap/>
            <w:hideMark/>
          </w:tcPr>
          <w:p w14:paraId="393DB528" w14:textId="77777777" w:rsidR="00E2045D" w:rsidRPr="005E730D" w:rsidRDefault="00E2045D" w:rsidP="003A3769">
            <w:pPr>
              <w:pStyle w:val="CSDFigLegend"/>
              <w:rPr>
                <w:sz w:val="16"/>
                <w:szCs w:val="16"/>
              </w:rPr>
            </w:pPr>
            <w:r w:rsidRPr="005E730D">
              <w:rPr>
                <w:sz w:val="16"/>
                <w:szCs w:val="16"/>
              </w:rPr>
              <w:t>0.666</w:t>
            </w:r>
          </w:p>
          <w:p w14:paraId="2C5E2A3F" w14:textId="292114B6" w:rsidR="003A3769" w:rsidRPr="005E730D" w:rsidRDefault="00E2045D" w:rsidP="003A3769">
            <w:pPr>
              <w:pStyle w:val="CSDFigLegend"/>
              <w:rPr>
                <w:sz w:val="16"/>
                <w:szCs w:val="16"/>
              </w:rPr>
            </w:pPr>
            <w:r w:rsidRPr="005E730D">
              <w:rPr>
                <w:sz w:val="16"/>
                <w:szCs w:val="16"/>
              </w:rPr>
              <w:t>±0.208</w:t>
            </w:r>
          </w:p>
        </w:tc>
        <w:tc>
          <w:tcPr>
            <w:tcW w:w="755" w:type="dxa"/>
            <w:noWrap/>
            <w:hideMark/>
          </w:tcPr>
          <w:p w14:paraId="2274AB32" w14:textId="77777777" w:rsidR="00E2045D" w:rsidRPr="005E730D" w:rsidRDefault="00E2045D" w:rsidP="003A3769">
            <w:pPr>
              <w:pStyle w:val="CSDFigLegend"/>
              <w:rPr>
                <w:sz w:val="16"/>
                <w:szCs w:val="16"/>
              </w:rPr>
            </w:pPr>
            <w:r w:rsidRPr="005E730D">
              <w:rPr>
                <w:sz w:val="16"/>
                <w:szCs w:val="16"/>
              </w:rPr>
              <w:t>0.589</w:t>
            </w:r>
          </w:p>
          <w:p w14:paraId="33877832" w14:textId="60255F3F" w:rsidR="003A3769" w:rsidRPr="005E730D" w:rsidRDefault="00E2045D" w:rsidP="003A3769">
            <w:pPr>
              <w:pStyle w:val="CSDFigLegend"/>
              <w:rPr>
                <w:sz w:val="16"/>
                <w:szCs w:val="16"/>
              </w:rPr>
            </w:pPr>
            <w:r w:rsidRPr="005E730D">
              <w:rPr>
                <w:sz w:val="16"/>
                <w:szCs w:val="16"/>
              </w:rPr>
              <w:t>±0.217</w:t>
            </w:r>
          </w:p>
        </w:tc>
        <w:tc>
          <w:tcPr>
            <w:tcW w:w="755" w:type="dxa"/>
            <w:noWrap/>
            <w:hideMark/>
          </w:tcPr>
          <w:p w14:paraId="0CC07BD2" w14:textId="77777777" w:rsidR="00E2045D" w:rsidRPr="005E730D" w:rsidRDefault="00E2045D" w:rsidP="003A3769">
            <w:pPr>
              <w:pStyle w:val="CSDFigLegend"/>
              <w:rPr>
                <w:sz w:val="16"/>
                <w:szCs w:val="16"/>
              </w:rPr>
            </w:pPr>
            <w:r w:rsidRPr="005E730D">
              <w:rPr>
                <w:sz w:val="16"/>
                <w:szCs w:val="16"/>
              </w:rPr>
              <w:t>0.492</w:t>
            </w:r>
          </w:p>
          <w:p w14:paraId="6F1AF0AD" w14:textId="329E462F" w:rsidR="003A3769" w:rsidRPr="005E730D" w:rsidRDefault="00E2045D" w:rsidP="003A3769">
            <w:pPr>
              <w:pStyle w:val="CSDFigLegend"/>
              <w:rPr>
                <w:sz w:val="16"/>
                <w:szCs w:val="16"/>
              </w:rPr>
            </w:pPr>
            <w:r w:rsidRPr="005E730D">
              <w:rPr>
                <w:sz w:val="16"/>
                <w:szCs w:val="16"/>
              </w:rPr>
              <w:t>±0.215</w:t>
            </w:r>
          </w:p>
        </w:tc>
        <w:tc>
          <w:tcPr>
            <w:tcW w:w="755" w:type="dxa"/>
            <w:noWrap/>
            <w:hideMark/>
          </w:tcPr>
          <w:p w14:paraId="0A295BDE" w14:textId="77777777" w:rsidR="00E2045D" w:rsidRPr="005E730D" w:rsidRDefault="00E2045D" w:rsidP="003A3769">
            <w:pPr>
              <w:pStyle w:val="CSDFigLegend"/>
              <w:rPr>
                <w:sz w:val="16"/>
                <w:szCs w:val="16"/>
              </w:rPr>
            </w:pPr>
            <w:r w:rsidRPr="005E730D">
              <w:rPr>
                <w:sz w:val="16"/>
                <w:szCs w:val="16"/>
              </w:rPr>
              <w:t>0.368</w:t>
            </w:r>
          </w:p>
          <w:p w14:paraId="779006DE" w14:textId="68E46A20" w:rsidR="003A3769" w:rsidRPr="005E730D" w:rsidRDefault="00E2045D" w:rsidP="003A3769">
            <w:pPr>
              <w:pStyle w:val="CSDFigLegend"/>
              <w:rPr>
                <w:sz w:val="16"/>
                <w:szCs w:val="16"/>
              </w:rPr>
            </w:pPr>
            <w:r w:rsidRPr="005E730D">
              <w:rPr>
                <w:sz w:val="16"/>
                <w:szCs w:val="16"/>
              </w:rPr>
              <w:t>±</w:t>
            </w:r>
            <w:r w:rsidR="000A5D9A" w:rsidRPr="005E730D">
              <w:rPr>
                <w:sz w:val="16"/>
                <w:szCs w:val="16"/>
              </w:rPr>
              <w:t>0.199</w:t>
            </w:r>
          </w:p>
        </w:tc>
        <w:tc>
          <w:tcPr>
            <w:tcW w:w="755" w:type="dxa"/>
            <w:noWrap/>
            <w:hideMark/>
          </w:tcPr>
          <w:p w14:paraId="508022BA" w14:textId="77777777" w:rsidR="00E2045D" w:rsidRPr="005E730D" w:rsidRDefault="00E2045D" w:rsidP="003A3769">
            <w:pPr>
              <w:pStyle w:val="CSDFigLegend"/>
              <w:rPr>
                <w:sz w:val="16"/>
                <w:szCs w:val="16"/>
              </w:rPr>
            </w:pPr>
            <w:r w:rsidRPr="005E730D">
              <w:rPr>
                <w:sz w:val="16"/>
                <w:szCs w:val="16"/>
              </w:rPr>
              <w:t>0.228</w:t>
            </w:r>
          </w:p>
          <w:p w14:paraId="6B6473BF" w14:textId="37FA3E1F" w:rsidR="003A3769" w:rsidRPr="005E730D" w:rsidRDefault="00E2045D" w:rsidP="003A3769">
            <w:pPr>
              <w:pStyle w:val="CSDFigLegend"/>
              <w:rPr>
                <w:sz w:val="16"/>
                <w:szCs w:val="16"/>
              </w:rPr>
            </w:pPr>
            <w:r w:rsidRPr="005E730D">
              <w:rPr>
                <w:sz w:val="16"/>
                <w:szCs w:val="16"/>
              </w:rPr>
              <w:t>±</w:t>
            </w:r>
            <w:r w:rsidR="000A5D9A" w:rsidRPr="005E730D">
              <w:rPr>
                <w:sz w:val="16"/>
                <w:szCs w:val="16"/>
              </w:rPr>
              <w:t>0.156</w:t>
            </w:r>
          </w:p>
        </w:tc>
        <w:tc>
          <w:tcPr>
            <w:tcW w:w="755" w:type="dxa"/>
            <w:noWrap/>
            <w:hideMark/>
          </w:tcPr>
          <w:p w14:paraId="45BBB1A1" w14:textId="77777777" w:rsidR="00E2045D" w:rsidRPr="005E730D" w:rsidRDefault="00E2045D" w:rsidP="003A3769">
            <w:pPr>
              <w:pStyle w:val="CSDFigLegend"/>
              <w:rPr>
                <w:sz w:val="16"/>
                <w:szCs w:val="16"/>
              </w:rPr>
            </w:pPr>
            <w:r w:rsidRPr="005E730D">
              <w:rPr>
                <w:sz w:val="16"/>
                <w:szCs w:val="16"/>
              </w:rPr>
              <w:t>0.097</w:t>
            </w:r>
          </w:p>
          <w:p w14:paraId="07B96565" w14:textId="02EF056C" w:rsidR="003A3769" w:rsidRPr="005E730D" w:rsidRDefault="00E2045D" w:rsidP="003A3769">
            <w:pPr>
              <w:pStyle w:val="CSDFigLegend"/>
              <w:rPr>
                <w:sz w:val="16"/>
                <w:szCs w:val="16"/>
              </w:rPr>
            </w:pPr>
            <w:r w:rsidRPr="005E730D">
              <w:rPr>
                <w:sz w:val="16"/>
                <w:szCs w:val="16"/>
              </w:rPr>
              <w:t>±</w:t>
            </w:r>
            <w:r w:rsidR="000A5D9A" w:rsidRPr="005E730D">
              <w:rPr>
                <w:sz w:val="16"/>
                <w:szCs w:val="16"/>
              </w:rPr>
              <w:t>0.091</w:t>
            </w:r>
          </w:p>
        </w:tc>
        <w:tc>
          <w:tcPr>
            <w:tcW w:w="755" w:type="dxa"/>
            <w:noWrap/>
            <w:hideMark/>
          </w:tcPr>
          <w:p w14:paraId="7E2F6718" w14:textId="77777777" w:rsidR="00E2045D" w:rsidRPr="005E730D" w:rsidRDefault="00E2045D" w:rsidP="003A3769">
            <w:pPr>
              <w:pStyle w:val="CSDFigLegend"/>
              <w:rPr>
                <w:sz w:val="16"/>
                <w:szCs w:val="16"/>
              </w:rPr>
            </w:pPr>
            <w:r w:rsidRPr="005E730D">
              <w:rPr>
                <w:sz w:val="16"/>
                <w:szCs w:val="16"/>
              </w:rPr>
              <w:t>0.017</w:t>
            </w:r>
          </w:p>
          <w:p w14:paraId="6E7382AB" w14:textId="360A7EAD" w:rsidR="003A3769" w:rsidRPr="005E730D" w:rsidRDefault="00E2045D" w:rsidP="003A3769">
            <w:pPr>
              <w:pStyle w:val="CSDFigLegend"/>
              <w:rPr>
                <w:sz w:val="16"/>
                <w:szCs w:val="16"/>
              </w:rPr>
            </w:pPr>
            <w:r w:rsidRPr="005E730D">
              <w:rPr>
                <w:sz w:val="16"/>
                <w:szCs w:val="16"/>
              </w:rPr>
              <w:t>±</w:t>
            </w:r>
            <w:r w:rsidR="000A5D9A" w:rsidRPr="005E730D">
              <w:rPr>
                <w:sz w:val="16"/>
                <w:szCs w:val="16"/>
              </w:rPr>
              <w:t>0.028</w:t>
            </w:r>
          </w:p>
        </w:tc>
      </w:tr>
      <w:tr w:rsidR="003A3769" w:rsidRPr="005E730D" w14:paraId="11A3977D" w14:textId="77777777" w:rsidTr="006024F6">
        <w:trPr>
          <w:trHeight w:val="320"/>
        </w:trPr>
        <w:tc>
          <w:tcPr>
            <w:tcW w:w="715" w:type="dxa"/>
            <w:shd w:val="clear" w:color="auto" w:fill="28C2E5"/>
            <w:noWrap/>
            <w:hideMark/>
          </w:tcPr>
          <w:p w14:paraId="30E89B32" w14:textId="77777777" w:rsidR="003A3769" w:rsidRPr="005E730D" w:rsidRDefault="003A3769" w:rsidP="003A3769">
            <w:pPr>
              <w:pStyle w:val="CSDFigLegend"/>
              <w:rPr>
                <w:sz w:val="16"/>
                <w:szCs w:val="16"/>
              </w:rPr>
            </w:pPr>
            <w:r w:rsidRPr="005E730D">
              <w:rPr>
                <w:sz w:val="16"/>
                <w:szCs w:val="16"/>
              </w:rPr>
              <w:t>Ours</w:t>
            </w:r>
          </w:p>
        </w:tc>
        <w:tc>
          <w:tcPr>
            <w:tcW w:w="1474" w:type="dxa"/>
            <w:shd w:val="clear" w:color="auto" w:fill="28C2E5"/>
            <w:noWrap/>
            <w:hideMark/>
          </w:tcPr>
          <w:p w14:paraId="3D357BAA" w14:textId="77777777" w:rsidR="003A3769" w:rsidRPr="005E730D" w:rsidRDefault="003A3769" w:rsidP="003A3769">
            <w:pPr>
              <w:pStyle w:val="CSDFigLegend"/>
              <w:rPr>
                <w:sz w:val="16"/>
                <w:szCs w:val="16"/>
              </w:rPr>
            </w:pPr>
            <w:proofErr w:type="spellStart"/>
            <w:r w:rsidRPr="005E730D">
              <w:rPr>
                <w:sz w:val="16"/>
                <w:szCs w:val="16"/>
              </w:rPr>
              <w:t>lr</w:t>
            </w:r>
            <w:proofErr w:type="spellEnd"/>
            <w:r w:rsidRPr="005E730D">
              <w:rPr>
                <w:sz w:val="16"/>
                <w:szCs w:val="16"/>
              </w:rPr>
              <w:t>: 0.005</w:t>
            </w:r>
          </w:p>
        </w:tc>
        <w:tc>
          <w:tcPr>
            <w:tcW w:w="786" w:type="dxa"/>
            <w:shd w:val="clear" w:color="auto" w:fill="28C2E5"/>
            <w:noWrap/>
            <w:hideMark/>
          </w:tcPr>
          <w:p w14:paraId="6F4C7A97" w14:textId="77777777" w:rsidR="00E2045D" w:rsidRPr="006024F6" w:rsidRDefault="00E2045D" w:rsidP="003A3769">
            <w:pPr>
              <w:pStyle w:val="CSDFigLegend"/>
              <w:rPr>
                <w:b/>
                <w:sz w:val="16"/>
                <w:szCs w:val="16"/>
              </w:rPr>
            </w:pPr>
            <w:r w:rsidRPr="006024F6">
              <w:rPr>
                <w:b/>
                <w:sz w:val="16"/>
                <w:szCs w:val="16"/>
              </w:rPr>
              <w:t>0.786</w:t>
            </w:r>
          </w:p>
          <w:p w14:paraId="47D5FD6D" w14:textId="2D520020" w:rsidR="003A3769" w:rsidRPr="006024F6" w:rsidRDefault="00E2045D" w:rsidP="003A3769">
            <w:pPr>
              <w:pStyle w:val="CSDFigLegend"/>
              <w:rPr>
                <w:b/>
                <w:sz w:val="16"/>
                <w:szCs w:val="16"/>
              </w:rPr>
            </w:pPr>
            <w:r w:rsidRPr="006024F6">
              <w:rPr>
                <w:b/>
                <w:sz w:val="16"/>
                <w:szCs w:val="16"/>
              </w:rPr>
              <w:t>±0.171</w:t>
            </w:r>
          </w:p>
        </w:tc>
        <w:tc>
          <w:tcPr>
            <w:tcW w:w="756" w:type="dxa"/>
            <w:shd w:val="clear" w:color="auto" w:fill="28C2E5"/>
            <w:noWrap/>
            <w:hideMark/>
          </w:tcPr>
          <w:p w14:paraId="2774281A" w14:textId="77777777" w:rsidR="00E2045D" w:rsidRPr="006024F6" w:rsidRDefault="00E2045D" w:rsidP="003A3769">
            <w:pPr>
              <w:pStyle w:val="CSDFigLegend"/>
              <w:rPr>
                <w:b/>
                <w:sz w:val="16"/>
                <w:szCs w:val="16"/>
              </w:rPr>
            </w:pPr>
            <w:r w:rsidRPr="006024F6">
              <w:rPr>
                <w:b/>
                <w:sz w:val="16"/>
                <w:szCs w:val="16"/>
              </w:rPr>
              <w:t>0.749</w:t>
            </w:r>
          </w:p>
          <w:p w14:paraId="7768222D" w14:textId="4B24B2FB" w:rsidR="003A3769" w:rsidRPr="006024F6" w:rsidRDefault="00E2045D" w:rsidP="003A3769">
            <w:pPr>
              <w:pStyle w:val="CSDFigLegend"/>
              <w:rPr>
                <w:b/>
                <w:sz w:val="16"/>
                <w:szCs w:val="16"/>
              </w:rPr>
            </w:pPr>
            <w:r w:rsidRPr="006024F6">
              <w:rPr>
                <w:b/>
                <w:sz w:val="16"/>
                <w:szCs w:val="16"/>
              </w:rPr>
              <w:t>±0.183</w:t>
            </w:r>
          </w:p>
        </w:tc>
        <w:tc>
          <w:tcPr>
            <w:tcW w:w="755" w:type="dxa"/>
            <w:shd w:val="clear" w:color="auto" w:fill="28C2E5"/>
            <w:noWrap/>
            <w:hideMark/>
          </w:tcPr>
          <w:p w14:paraId="073AE8D8" w14:textId="77777777" w:rsidR="00E2045D" w:rsidRPr="006024F6" w:rsidRDefault="00E2045D" w:rsidP="003A3769">
            <w:pPr>
              <w:pStyle w:val="CSDFigLegend"/>
              <w:rPr>
                <w:b/>
                <w:sz w:val="16"/>
                <w:szCs w:val="16"/>
              </w:rPr>
            </w:pPr>
            <w:r w:rsidRPr="006024F6">
              <w:rPr>
                <w:b/>
                <w:sz w:val="16"/>
                <w:szCs w:val="16"/>
              </w:rPr>
              <w:t>0.692</w:t>
            </w:r>
          </w:p>
          <w:p w14:paraId="70F4018B" w14:textId="03088186" w:rsidR="003A3769" w:rsidRPr="006024F6" w:rsidRDefault="00E2045D" w:rsidP="003A3769">
            <w:pPr>
              <w:pStyle w:val="CSDFigLegend"/>
              <w:rPr>
                <w:b/>
                <w:sz w:val="16"/>
                <w:szCs w:val="16"/>
              </w:rPr>
            </w:pPr>
            <w:r w:rsidRPr="006024F6">
              <w:rPr>
                <w:b/>
                <w:sz w:val="16"/>
                <w:szCs w:val="16"/>
              </w:rPr>
              <w:t>±0.198</w:t>
            </w:r>
          </w:p>
        </w:tc>
        <w:tc>
          <w:tcPr>
            <w:tcW w:w="755" w:type="dxa"/>
            <w:shd w:val="clear" w:color="auto" w:fill="28C2E5"/>
            <w:noWrap/>
            <w:hideMark/>
          </w:tcPr>
          <w:p w14:paraId="721F6817" w14:textId="77777777" w:rsidR="00E2045D" w:rsidRPr="006024F6" w:rsidRDefault="00E2045D" w:rsidP="003A3769">
            <w:pPr>
              <w:pStyle w:val="CSDFigLegend"/>
              <w:rPr>
                <w:b/>
                <w:sz w:val="16"/>
                <w:szCs w:val="16"/>
              </w:rPr>
            </w:pPr>
            <w:r w:rsidRPr="006024F6">
              <w:rPr>
                <w:b/>
                <w:sz w:val="16"/>
                <w:szCs w:val="16"/>
              </w:rPr>
              <w:t>0.619</w:t>
            </w:r>
          </w:p>
          <w:p w14:paraId="5BEC3299" w14:textId="7B6B7A72" w:rsidR="003A3769" w:rsidRPr="006024F6" w:rsidRDefault="00E2045D" w:rsidP="003A3769">
            <w:pPr>
              <w:pStyle w:val="CSDFigLegend"/>
              <w:rPr>
                <w:b/>
                <w:sz w:val="16"/>
                <w:szCs w:val="16"/>
              </w:rPr>
            </w:pPr>
            <w:r w:rsidRPr="006024F6">
              <w:rPr>
                <w:b/>
                <w:sz w:val="16"/>
                <w:szCs w:val="16"/>
              </w:rPr>
              <w:t>±0.209</w:t>
            </w:r>
          </w:p>
        </w:tc>
        <w:tc>
          <w:tcPr>
            <w:tcW w:w="755" w:type="dxa"/>
            <w:shd w:val="clear" w:color="auto" w:fill="28C2E5"/>
            <w:noWrap/>
            <w:hideMark/>
          </w:tcPr>
          <w:p w14:paraId="3354C9C7" w14:textId="77777777" w:rsidR="00E2045D" w:rsidRPr="006024F6" w:rsidRDefault="00E2045D" w:rsidP="003A3769">
            <w:pPr>
              <w:pStyle w:val="CSDFigLegend"/>
              <w:rPr>
                <w:b/>
                <w:sz w:val="16"/>
                <w:szCs w:val="16"/>
              </w:rPr>
            </w:pPr>
            <w:r w:rsidRPr="006024F6">
              <w:rPr>
                <w:b/>
                <w:sz w:val="16"/>
                <w:szCs w:val="16"/>
              </w:rPr>
              <w:t>0.524</w:t>
            </w:r>
          </w:p>
          <w:p w14:paraId="0F5DF03A" w14:textId="03C82795" w:rsidR="003A3769" w:rsidRPr="006024F6" w:rsidRDefault="00E2045D" w:rsidP="003A3769">
            <w:pPr>
              <w:pStyle w:val="CSDFigLegend"/>
              <w:rPr>
                <w:b/>
                <w:sz w:val="16"/>
                <w:szCs w:val="16"/>
              </w:rPr>
            </w:pPr>
            <w:r w:rsidRPr="006024F6">
              <w:rPr>
                <w:b/>
                <w:sz w:val="16"/>
                <w:szCs w:val="16"/>
              </w:rPr>
              <w:t>±0.215</w:t>
            </w:r>
          </w:p>
        </w:tc>
        <w:tc>
          <w:tcPr>
            <w:tcW w:w="755" w:type="dxa"/>
            <w:shd w:val="clear" w:color="auto" w:fill="28C2E5"/>
            <w:noWrap/>
            <w:hideMark/>
          </w:tcPr>
          <w:p w14:paraId="7EB16CF2" w14:textId="77777777" w:rsidR="00E2045D" w:rsidRPr="006024F6" w:rsidRDefault="00E2045D" w:rsidP="003A3769">
            <w:pPr>
              <w:pStyle w:val="CSDFigLegend"/>
              <w:rPr>
                <w:b/>
                <w:sz w:val="16"/>
                <w:szCs w:val="16"/>
              </w:rPr>
            </w:pPr>
            <w:r w:rsidRPr="006024F6">
              <w:rPr>
                <w:b/>
                <w:sz w:val="16"/>
                <w:szCs w:val="16"/>
              </w:rPr>
              <w:t>0.401</w:t>
            </w:r>
          </w:p>
          <w:p w14:paraId="21D58FFA" w14:textId="66F7C7EC" w:rsidR="003A3769" w:rsidRPr="006024F6" w:rsidRDefault="00E2045D" w:rsidP="003A3769">
            <w:pPr>
              <w:pStyle w:val="CSDFigLegend"/>
              <w:rPr>
                <w:b/>
                <w:sz w:val="16"/>
                <w:szCs w:val="16"/>
              </w:rPr>
            </w:pPr>
            <w:r w:rsidRPr="006024F6">
              <w:rPr>
                <w:b/>
                <w:sz w:val="16"/>
                <w:szCs w:val="16"/>
              </w:rPr>
              <w:t>±</w:t>
            </w:r>
            <w:r w:rsidR="000A5D9A" w:rsidRPr="006024F6">
              <w:rPr>
                <w:b/>
                <w:sz w:val="16"/>
                <w:szCs w:val="16"/>
              </w:rPr>
              <w:t>0.204</w:t>
            </w:r>
          </w:p>
        </w:tc>
        <w:tc>
          <w:tcPr>
            <w:tcW w:w="755" w:type="dxa"/>
            <w:shd w:val="clear" w:color="auto" w:fill="28C2E5"/>
            <w:noWrap/>
            <w:hideMark/>
          </w:tcPr>
          <w:p w14:paraId="3DF636CC" w14:textId="77777777" w:rsidR="00E2045D" w:rsidRPr="006024F6" w:rsidRDefault="00E2045D" w:rsidP="003A3769">
            <w:pPr>
              <w:pStyle w:val="CSDFigLegend"/>
              <w:rPr>
                <w:b/>
                <w:sz w:val="16"/>
                <w:szCs w:val="16"/>
              </w:rPr>
            </w:pPr>
            <w:r w:rsidRPr="006024F6">
              <w:rPr>
                <w:b/>
                <w:sz w:val="16"/>
                <w:szCs w:val="16"/>
              </w:rPr>
              <w:t>0.258</w:t>
            </w:r>
          </w:p>
          <w:p w14:paraId="1901386C" w14:textId="0D22CC2E" w:rsidR="003A3769" w:rsidRPr="006024F6" w:rsidRDefault="00E2045D" w:rsidP="003A3769">
            <w:pPr>
              <w:pStyle w:val="CSDFigLegend"/>
              <w:rPr>
                <w:b/>
                <w:sz w:val="16"/>
                <w:szCs w:val="16"/>
              </w:rPr>
            </w:pPr>
            <w:r w:rsidRPr="006024F6">
              <w:rPr>
                <w:b/>
                <w:sz w:val="16"/>
                <w:szCs w:val="16"/>
              </w:rPr>
              <w:t>±</w:t>
            </w:r>
            <w:r w:rsidR="000A5D9A" w:rsidRPr="006024F6">
              <w:rPr>
                <w:b/>
                <w:sz w:val="16"/>
                <w:szCs w:val="16"/>
              </w:rPr>
              <w:t>0.167</w:t>
            </w:r>
          </w:p>
        </w:tc>
        <w:tc>
          <w:tcPr>
            <w:tcW w:w="755" w:type="dxa"/>
            <w:shd w:val="clear" w:color="auto" w:fill="28C2E5"/>
            <w:noWrap/>
            <w:hideMark/>
          </w:tcPr>
          <w:p w14:paraId="561B6278" w14:textId="77777777" w:rsidR="00E2045D" w:rsidRPr="006024F6" w:rsidRDefault="00E2045D" w:rsidP="003A3769">
            <w:pPr>
              <w:pStyle w:val="CSDFigLegend"/>
              <w:rPr>
                <w:b/>
                <w:sz w:val="16"/>
                <w:szCs w:val="16"/>
              </w:rPr>
            </w:pPr>
            <w:r w:rsidRPr="006024F6">
              <w:rPr>
                <w:b/>
                <w:sz w:val="16"/>
                <w:szCs w:val="16"/>
              </w:rPr>
              <w:t>0.116</w:t>
            </w:r>
          </w:p>
          <w:p w14:paraId="5EDE4F77" w14:textId="7442B795" w:rsidR="003A3769" w:rsidRPr="006024F6" w:rsidRDefault="00E2045D" w:rsidP="003A3769">
            <w:pPr>
              <w:pStyle w:val="CSDFigLegend"/>
              <w:rPr>
                <w:b/>
                <w:sz w:val="16"/>
                <w:szCs w:val="16"/>
              </w:rPr>
            </w:pPr>
            <w:r w:rsidRPr="006024F6">
              <w:rPr>
                <w:b/>
                <w:sz w:val="16"/>
                <w:szCs w:val="16"/>
              </w:rPr>
              <w:t>±</w:t>
            </w:r>
            <w:r w:rsidR="000A5D9A" w:rsidRPr="006024F6">
              <w:rPr>
                <w:b/>
                <w:sz w:val="16"/>
                <w:szCs w:val="16"/>
              </w:rPr>
              <w:t>0.105</w:t>
            </w:r>
          </w:p>
        </w:tc>
        <w:tc>
          <w:tcPr>
            <w:tcW w:w="755" w:type="dxa"/>
            <w:shd w:val="clear" w:color="auto" w:fill="28C2E5"/>
            <w:noWrap/>
            <w:hideMark/>
          </w:tcPr>
          <w:p w14:paraId="6C2FCCA3" w14:textId="77777777" w:rsidR="00E2045D" w:rsidRPr="005E730D" w:rsidRDefault="00E2045D" w:rsidP="003A3769">
            <w:pPr>
              <w:pStyle w:val="CSDFigLegend"/>
              <w:rPr>
                <w:sz w:val="16"/>
                <w:szCs w:val="16"/>
              </w:rPr>
            </w:pPr>
            <w:r w:rsidRPr="005E730D">
              <w:rPr>
                <w:sz w:val="16"/>
                <w:szCs w:val="16"/>
              </w:rPr>
              <w:t>0.023</w:t>
            </w:r>
          </w:p>
          <w:p w14:paraId="119B65F8" w14:textId="37CDDAEB" w:rsidR="003A3769" w:rsidRPr="005E730D" w:rsidRDefault="00E2045D" w:rsidP="003A3769">
            <w:pPr>
              <w:pStyle w:val="CSDFigLegend"/>
              <w:rPr>
                <w:sz w:val="16"/>
                <w:szCs w:val="16"/>
              </w:rPr>
            </w:pPr>
            <w:r w:rsidRPr="005E730D">
              <w:rPr>
                <w:sz w:val="16"/>
                <w:szCs w:val="16"/>
              </w:rPr>
              <w:t>±</w:t>
            </w:r>
            <w:r w:rsidR="000A5D9A" w:rsidRPr="005E730D">
              <w:rPr>
                <w:sz w:val="16"/>
                <w:szCs w:val="16"/>
              </w:rPr>
              <w:t>0.035</w:t>
            </w:r>
          </w:p>
        </w:tc>
      </w:tr>
      <w:tr w:rsidR="003A3769" w:rsidRPr="005E730D" w14:paraId="37CB4C90" w14:textId="77777777" w:rsidTr="00E2045D">
        <w:trPr>
          <w:trHeight w:val="320"/>
        </w:trPr>
        <w:tc>
          <w:tcPr>
            <w:tcW w:w="715" w:type="dxa"/>
            <w:noWrap/>
            <w:hideMark/>
          </w:tcPr>
          <w:p w14:paraId="4BF75952" w14:textId="77777777" w:rsidR="003A3769" w:rsidRPr="005E730D" w:rsidRDefault="003A3769" w:rsidP="003A3769">
            <w:pPr>
              <w:pStyle w:val="CSDFigLegend"/>
              <w:rPr>
                <w:sz w:val="16"/>
                <w:szCs w:val="16"/>
              </w:rPr>
            </w:pPr>
            <w:r w:rsidRPr="005E730D">
              <w:rPr>
                <w:sz w:val="16"/>
                <w:szCs w:val="16"/>
              </w:rPr>
              <w:t>Ours</w:t>
            </w:r>
          </w:p>
        </w:tc>
        <w:tc>
          <w:tcPr>
            <w:tcW w:w="1474" w:type="dxa"/>
            <w:noWrap/>
            <w:hideMark/>
          </w:tcPr>
          <w:p w14:paraId="58905C94" w14:textId="77777777" w:rsidR="003A3769" w:rsidRPr="005E730D" w:rsidRDefault="003A3769" w:rsidP="003A3769">
            <w:pPr>
              <w:pStyle w:val="CSDFigLegend"/>
              <w:rPr>
                <w:sz w:val="16"/>
                <w:szCs w:val="16"/>
              </w:rPr>
            </w:pPr>
            <w:proofErr w:type="spellStart"/>
            <w:r w:rsidRPr="005E730D">
              <w:rPr>
                <w:sz w:val="16"/>
                <w:szCs w:val="16"/>
              </w:rPr>
              <w:t>lr</w:t>
            </w:r>
            <w:proofErr w:type="spellEnd"/>
            <w:r w:rsidRPr="005E730D">
              <w:rPr>
                <w:sz w:val="16"/>
                <w:szCs w:val="16"/>
              </w:rPr>
              <w:t>: 0.001</w:t>
            </w:r>
          </w:p>
        </w:tc>
        <w:tc>
          <w:tcPr>
            <w:tcW w:w="786" w:type="dxa"/>
            <w:noWrap/>
            <w:hideMark/>
          </w:tcPr>
          <w:p w14:paraId="45985CCF" w14:textId="77777777" w:rsidR="00E2045D" w:rsidRPr="005E730D" w:rsidRDefault="00E2045D" w:rsidP="003A3769">
            <w:pPr>
              <w:pStyle w:val="CSDFigLegend"/>
              <w:rPr>
                <w:sz w:val="16"/>
                <w:szCs w:val="16"/>
              </w:rPr>
            </w:pPr>
            <w:r w:rsidRPr="005E730D">
              <w:rPr>
                <w:sz w:val="16"/>
                <w:szCs w:val="16"/>
              </w:rPr>
              <w:t>0.782</w:t>
            </w:r>
          </w:p>
          <w:p w14:paraId="353C8EE1" w14:textId="340F36A1" w:rsidR="003A3769" w:rsidRPr="005E730D" w:rsidRDefault="00E2045D" w:rsidP="003A3769">
            <w:pPr>
              <w:pStyle w:val="CSDFigLegend"/>
              <w:rPr>
                <w:sz w:val="16"/>
                <w:szCs w:val="16"/>
              </w:rPr>
            </w:pPr>
            <w:r w:rsidRPr="005E730D">
              <w:rPr>
                <w:sz w:val="16"/>
                <w:szCs w:val="16"/>
              </w:rPr>
              <w:t>±0.172</w:t>
            </w:r>
          </w:p>
        </w:tc>
        <w:tc>
          <w:tcPr>
            <w:tcW w:w="756" w:type="dxa"/>
            <w:noWrap/>
            <w:hideMark/>
          </w:tcPr>
          <w:p w14:paraId="32C95803" w14:textId="77777777" w:rsidR="00E2045D" w:rsidRPr="005E730D" w:rsidRDefault="00E2045D" w:rsidP="003A3769">
            <w:pPr>
              <w:pStyle w:val="CSDFigLegend"/>
              <w:rPr>
                <w:sz w:val="16"/>
                <w:szCs w:val="16"/>
              </w:rPr>
            </w:pPr>
            <w:r w:rsidRPr="005E730D">
              <w:rPr>
                <w:sz w:val="16"/>
                <w:szCs w:val="16"/>
              </w:rPr>
              <w:t>0.742</w:t>
            </w:r>
          </w:p>
          <w:p w14:paraId="6F4223E7" w14:textId="46B266A2" w:rsidR="003A3769" w:rsidRPr="005E730D" w:rsidRDefault="00E2045D" w:rsidP="003A3769">
            <w:pPr>
              <w:pStyle w:val="CSDFigLegend"/>
              <w:rPr>
                <w:sz w:val="16"/>
                <w:szCs w:val="16"/>
              </w:rPr>
            </w:pPr>
            <w:r w:rsidRPr="005E730D">
              <w:rPr>
                <w:sz w:val="16"/>
                <w:szCs w:val="16"/>
              </w:rPr>
              <w:t>±0.184</w:t>
            </w:r>
          </w:p>
        </w:tc>
        <w:tc>
          <w:tcPr>
            <w:tcW w:w="755" w:type="dxa"/>
            <w:noWrap/>
            <w:hideMark/>
          </w:tcPr>
          <w:p w14:paraId="3EB6EBEB" w14:textId="77777777" w:rsidR="00E2045D" w:rsidRPr="005E730D" w:rsidRDefault="00E2045D" w:rsidP="003A3769">
            <w:pPr>
              <w:pStyle w:val="CSDFigLegend"/>
              <w:rPr>
                <w:sz w:val="16"/>
                <w:szCs w:val="16"/>
              </w:rPr>
            </w:pPr>
            <w:r w:rsidRPr="005E730D">
              <w:rPr>
                <w:sz w:val="16"/>
                <w:szCs w:val="16"/>
              </w:rPr>
              <w:t>0.683</w:t>
            </w:r>
          </w:p>
          <w:p w14:paraId="576850C6" w14:textId="695949E6" w:rsidR="003A3769" w:rsidRPr="005E730D" w:rsidRDefault="00E2045D" w:rsidP="003A3769">
            <w:pPr>
              <w:pStyle w:val="CSDFigLegend"/>
              <w:rPr>
                <w:sz w:val="16"/>
                <w:szCs w:val="16"/>
              </w:rPr>
            </w:pPr>
            <w:r w:rsidRPr="005E730D">
              <w:rPr>
                <w:sz w:val="16"/>
                <w:szCs w:val="16"/>
              </w:rPr>
              <w:t>±0.198</w:t>
            </w:r>
          </w:p>
        </w:tc>
        <w:tc>
          <w:tcPr>
            <w:tcW w:w="755" w:type="dxa"/>
            <w:noWrap/>
            <w:hideMark/>
          </w:tcPr>
          <w:p w14:paraId="7D4C3827" w14:textId="77777777" w:rsidR="00E2045D" w:rsidRPr="005E730D" w:rsidRDefault="00E2045D" w:rsidP="003A3769">
            <w:pPr>
              <w:pStyle w:val="CSDFigLegend"/>
              <w:rPr>
                <w:sz w:val="16"/>
                <w:szCs w:val="16"/>
              </w:rPr>
            </w:pPr>
            <w:r w:rsidRPr="005E730D">
              <w:rPr>
                <w:sz w:val="16"/>
                <w:szCs w:val="16"/>
              </w:rPr>
              <w:t>0.608</w:t>
            </w:r>
          </w:p>
          <w:p w14:paraId="57EF9F82" w14:textId="10C43F3C" w:rsidR="003A3769" w:rsidRPr="005E730D" w:rsidRDefault="00E2045D" w:rsidP="003A3769">
            <w:pPr>
              <w:pStyle w:val="CSDFigLegend"/>
              <w:rPr>
                <w:sz w:val="16"/>
                <w:szCs w:val="16"/>
              </w:rPr>
            </w:pPr>
            <w:r w:rsidRPr="005E730D">
              <w:rPr>
                <w:sz w:val="16"/>
                <w:szCs w:val="16"/>
              </w:rPr>
              <w:t>±0.210</w:t>
            </w:r>
          </w:p>
        </w:tc>
        <w:tc>
          <w:tcPr>
            <w:tcW w:w="755" w:type="dxa"/>
            <w:noWrap/>
            <w:hideMark/>
          </w:tcPr>
          <w:p w14:paraId="4CC6BF70" w14:textId="77777777" w:rsidR="00E2045D" w:rsidRPr="005E730D" w:rsidRDefault="00E2045D" w:rsidP="003A3769">
            <w:pPr>
              <w:pStyle w:val="CSDFigLegend"/>
              <w:rPr>
                <w:sz w:val="16"/>
                <w:szCs w:val="16"/>
              </w:rPr>
            </w:pPr>
            <w:r w:rsidRPr="005E730D">
              <w:rPr>
                <w:sz w:val="16"/>
                <w:szCs w:val="16"/>
              </w:rPr>
              <w:t>0.511</w:t>
            </w:r>
          </w:p>
          <w:p w14:paraId="1EC7276E" w14:textId="04C331BF" w:rsidR="003A3769" w:rsidRPr="005E730D" w:rsidRDefault="00E2045D" w:rsidP="003A3769">
            <w:pPr>
              <w:pStyle w:val="CSDFigLegend"/>
              <w:rPr>
                <w:sz w:val="16"/>
                <w:szCs w:val="16"/>
              </w:rPr>
            </w:pPr>
            <w:r w:rsidRPr="005E730D">
              <w:rPr>
                <w:sz w:val="16"/>
                <w:szCs w:val="16"/>
              </w:rPr>
              <w:t>±0.214</w:t>
            </w:r>
          </w:p>
        </w:tc>
        <w:tc>
          <w:tcPr>
            <w:tcW w:w="755" w:type="dxa"/>
            <w:noWrap/>
            <w:hideMark/>
          </w:tcPr>
          <w:p w14:paraId="1651831C" w14:textId="77777777" w:rsidR="00E2045D" w:rsidRPr="005E730D" w:rsidRDefault="00E2045D" w:rsidP="003A3769">
            <w:pPr>
              <w:pStyle w:val="CSDFigLegend"/>
              <w:rPr>
                <w:sz w:val="16"/>
                <w:szCs w:val="16"/>
              </w:rPr>
            </w:pPr>
            <w:r w:rsidRPr="005E730D">
              <w:rPr>
                <w:sz w:val="16"/>
                <w:szCs w:val="16"/>
              </w:rPr>
              <w:t>0.388</w:t>
            </w:r>
          </w:p>
          <w:p w14:paraId="59405B56" w14:textId="176167DB" w:rsidR="003A3769" w:rsidRPr="005E730D" w:rsidRDefault="00E2045D" w:rsidP="003A3769">
            <w:pPr>
              <w:pStyle w:val="CSDFigLegend"/>
              <w:rPr>
                <w:sz w:val="16"/>
                <w:szCs w:val="16"/>
              </w:rPr>
            </w:pPr>
            <w:r w:rsidRPr="005E730D">
              <w:rPr>
                <w:sz w:val="16"/>
                <w:szCs w:val="16"/>
              </w:rPr>
              <w:t>±</w:t>
            </w:r>
            <w:r w:rsidR="000A5D9A" w:rsidRPr="005E730D">
              <w:rPr>
                <w:sz w:val="16"/>
                <w:szCs w:val="16"/>
              </w:rPr>
              <w:t>0.203</w:t>
            </w:r>
          </w:p>
        </w:tc>
        <w:tc>
          <w:tcPr>
            <w:tcW w:w="755" w:type="dxa"/>
            <w:noWrap/>
            <w:hideMark/>
          </w:tcPr>
          <w:p w14:paraId="382C7CF2" w14:textId="77777777" w:rsidR="00E2045D" w:rsidRPr="005E730D" w:rsidRDefault="00E2045D" w:rsidP="003A3769">
            <w:pPr>
              <w:pStyle w:val="CSDFigLegend"/>
              <w:rPr>
                <w:sz w:val="16"/>
                <w:szCs w:val="16"/>
              </w:rPr>
            </w:pPr>
            <w:r w:rsidRPr="005E730D">
              <w:rPr>
                <w:sz w:val="16"/>
                <w:szCs w:val="16"/>
              </w:rPr>
              <w:t>0.250</w:t>
            </w:r>
          </w:p>
          <w:p w14:paraId="14FCCACF" w14:textId="2B1348DA" w:rsidR="003A3769" w:rsidRPr="005E730D" w:rsidRDefault="00E2045D" w:rsidP="003A3769">
            <w:pPr>
              <w:pStyle w:val="CSDFigLegend"/>
              <w:rPr>
                <w:sz w:val="16"/>
                <w:szCs w:val="16"/>
              </w:rPr>
            </w:pPr>
            <w:r w:rsidRPr="005E730D">
              <w:rPr>
                <w:sz w:val="16"/>
                <w:szCs w:val="16"/>
              </w:rPr>
              <w:t>±</w:t>
            </w:r>
            <w:r w:rsidR="000A5D9A" w:rsidRPr="005E730D">
              <w:rPr>
                <w:sz w:val="16"/>
                <w:szCs w:val="16"/>
              </w:rPr>
              <w:t>0.167</w:t>
            </w:r>
          </w:p>
        </w:tc>
        <w:tc>
          <w:tcPr>
            <w:tcW w:w="755" w:type="dxa"/>
            <w:noWrap/>
            <w:hideMark/>
          </w:tcPr>
          <w:p w14:paraId="22F2D5F5" w14:textId="77777777" w:rsidR="00E2045D" w:rsidRPr="005E730D" w:rsidRDefault="00E2045D" w:rsidP="003A3769">
            <w:pPr>
              <w:pStyle w:val="CSDFigLegend"/>
              <w:rPr>
                <w:sz w:val="16"/>
                <w:szCs w:val="16"/>
              </w:rPr>
            </w:pPr>
            <w:r w:rsidRPr="005E730D">
              <w:rPr>
                <w:sz w:val="16"/>
                <w:szCs w:val="16"/>
              </w:rPr>
              <w:t>0.114</w:t>
            </w:r>
          </w:p>
          <w:p w14:paraId="40FD3580" w14:textId="4E589326" w:rsidR="003A3769" w:rsidRPr="005E730D" w:rsidRDefault="00E2045D" w:rsidP="003A3769">
            <w:pPr>
              <w:pStyle w:val="CSDFigLegend"/>
              <w:rPr>
                <w:sz w:val="16"/>
                <w:szCs w:val="16"/>
              </w:rPr>
            </w:pPr>
            <w:r w:rsidRPr="005E730D">
              <w:rPr>
                <w:sz w:val="16"/>
                <w:szCs w:val="16"/>
              </w:rPr>
              <w:t>±</w:t>
            </w:r>
            <w:r w:rsidR="000A5D9A" w:rsidRPr="005E730D">
              <w:rPr>
                <w:sz w:val="16"/>
                <w:szCs w:val="16"/>
              </w:rPr>
              <w:t>0.105</w:t>
            </w:r>
          </w:p>
        </w:tc>
        <w:tc>
          <w:tcPr>
            <w:tcW w:w="755" w:type="dxa"/>
            <w:noWrap/>
            <w:hideMark/>
          </w:tcPr>
          <w:p w14:paraId="0410D6DA" w14:textId="77777777" w:rsidR="00E2045D" w:rsidRPr="006024F6" w:rsidRDefault="00E2045D" w:rsidP="003A3769">
            <w:pPr>
              <w:pStyle w:val="CSDFigLegend"/>
              <w:rPr>
                <w:b/>
                <w:sz w:val="16"/>
                <w:szCs w:val="16"/>
              </w:rPr>
            </w:pPr>
            <w:r w:rsidRPr="006024F6">
              <w:rPr>
                <w:b/>
                <w:sz w:val="16"/>
                <w:szCs w:val="16"/>
              </w:rPr>
              <w:t>0.023</w:t>
            </w:r>
          </w:p>
          <w:p w14:paraId="4CFA4238" w14:textId="2A99A31F" w:rsidR="003A3769" w:rsidRPr="005E730D" w:rsidRDefault="00E2045D" w:rsidP="003A3769">
            <w:pPr>
              <w:pStyle w:val="CSDFigLegend"/>
              <w:rPr>
                <w:b/>
                <w:sz w:val="16"/>
                <w:szCs w:val="16"/>
              </w:rPr>
            </w:pPr>
            <w:r w:rsidRPr="006024F6">
              <w:rPr>
                <w:b/>
                <w:sz w:val="16"/>
                <w:szCs w:val="16"/>
              </w:rPr>
              <w:t>±</w:t>
            </w:r>
            <w:r w:rsidR="000A5D9A" w:rsidRPr="006024F6">
              <w:rPr>
                <w:b/>
                <w:sz w:val="16"/>
                <w:szCs w:val="16"/>
              </w:rPr>
              <w:t>0.035</w:t>
            </w:r>
          </w:p>
        </w:tc>
      </w:tr>
      <w:tr w:rsidR="003A3769" w:rsidRPr="005E730D" w14:paraId="722B0450" w14:textId="77777777" w:rsidTr="00E2045D">
        <w:trPr>
          <w:trHeight w:val="320"/>
        </w:trPr>
        <w:tc>
          <w:tcPr>
            <w:tcW w:w="715" w:type="dxa"/>
            <w:noWrap/>
            <w:hideMark/>
          </w:tcPr>
          <w:p w14:paraId="0D451193" w14:textId="77777777" w:rsidR="003A3769" w:rsidRPr="005E730D" w:rsidRDefault="003A3769" w:rsidP="003A3769">
            <w:pPr>
              <w:pStyle w:val="CSDFigLegend"/>
              <w:rPr>
                <w:sz w:val="16"/>
                <w:szCs w:val="16"/>
              </w:rPr>
            </w:pPr>
            <w:r w:rsidRPr="005E730D">
              <w:rPr>
                <w:sz w:val="16"/>
                <w:szCs w:val="16"/>
              </w:rPr>
              <w:t>Ours</w:t>
            </w:r>
          </w:p>
        </w:tc>
        <w:tc>
          <w:tcPr>
            <w:tcW w:w="1474" w:type="dxa"/>
            <w:noWrap/>
            <w:hideMark/>
          </w:tcPr>
          <w:p w14:paraId="34DC43AC" w14:textId="77777777" w:rsidR="003A3769" w:rsidRPr="005E730D" w:rsidRDefault="003A3769" w:rsidP="003A3769">
            <w:pPr>
              <w:pStyle w:val="CSDFigLegend"/>
              <w:rPr>
                <w:sz w:val="16"/>
                <w:szCs w:val="16"/>
              </w:rPr>
            </w:pPr>
            <w:proofErr w:type="spellStart"/>
            <w:r w:rsidRPr="005E730D">
              <w:rPr>
                <w:sz w:val="16"/>
                <w:szCs w:val="16"/>
              </w:rPr>
              <w:t>lr</w:t>
            </w:r>
            <w:proofErr w:type="spellEnd"/>
            <w:r w:rsidRPr="005E730D">
              <w:rPr>
                <w:sz w:val="16"/>
                <w:szCs w:val="16"/>
              </w:rPr>
              <w:t>: 0.0005</w:t>
            </w:r>
          </w:p>
        </w:tc>
        <w:tc>
          <w:tcPr>
            <w:tcW w:w="786" w:type="dxa"/>
            <w:noWrap/>
            <w:hideMark/>
          </w:tcPr>
          <w:p w14:paraId="1E07D107" w14:textId="77777777" w:rsidR="00E2045D" w:rsidRPr="005E730D" w:rsidRDefault="00E2045D" w:rsidP="003A3769">
            <w:pPr>
              <w:pStyle w:val="CSDFigLegend"/>
              <w:rPr>
                <w:sz w:val="16"/>
                <w:szCs w:val="16"/>
              </w:rPr>
            </w:pPr>
            <w:r w:rsidRPr="005E730D">
              <w:rPr>
                <w:sz w:val="16"/>
                <w:szCs w:val="16"/>
              </w:rPr>
              <w:t>0.784</w:t>
            </w:r>
          </w:p>
          <w:p w14:paraId="011CEA71" w14:textId="3225692F" w:rsidR="003A3769" w:rsidRPr="005E730D" w:rsidRDefault="00E2045D" w:rsidP="003A3769">
            <w:pPr>
              <w:pStyle w:val="CSDFigLegend"/>
              <w:rPr>
                <w:sz w:val="16"/>
                <w:szCs w:val="16"/>
              </w:rPr>
            </w:pPr>
            <w:r w:rsidRPr="005E730D">
              <w:rPr>
                <w:sz w:val="16"/>
                <w:szCs w:val="16"/>
              </w:rPr>
              <w:t>±0.172</w:t>
            </w:r>
          </w:p>
        </w:tc>
        <w:tc>
          <w:tcPr>
            <w:tcW w:w="756" w:type="dxa"/>
            <w:noWrap/>
            <w:hideMark/>
          </w:tcPr>
          <w:p w14:paraId="42068249" w14:textId="77777777" w:rsidR="00E2045D" w:rsidRPr="005E730D" w:rsidRDefault="00E2045D" w:rsidP="003A3769">
            <w:pPr>
              <w:pStyle w:val="CSDFigLegend"/>
              <w:rPr>
                <w:sz w:val="16"/>
                <w:szCs w:val="16"/>
              </w:rPr>
            </w:pPr>
            <w:r w:rsidRPr="005E730D">
              <w:rPr>
                <w:sz w:val="16"/>
                <w:szCs w:val="16"/>
              </w:rPr>
              <w:t>0.744</w:t>
            </w:r>
          </w:p>
          <w:p w14:paraId="4D5A9311" w14:textId="22F8B602" w:rsidR="003A3769" w:rsidRPr="005E730D" w:rsidRDefault="00E2045D" w:rsidP="003A3769">
            <w:pPr>
              <w:pStyle w:val="CSDFigLegend"/>
              <w:rPr>
                <w:sz w:val="16"/>
                <w:szCs w:val="16"/>
              </w:rPr>
            </w:pPr>
            <w:r w:rsidRPr="005E730D">
              <w:rPr>
                <w:sz w:val="16"/>
                <w:szCs w:val="16"/>
              </w:rPr>
              <w:t>±0.185</w:t>
            </w:r>
          </w:p>
        </w:tc>
        <w:tc>
          <w:tcPr>
            <w:tcW w:w="755" w:type="dxa"/>
            <w:noWrap/>
            <w:hideMark/>
          </w:tcPr>
          <w:p w14:paraId="692F2BA9" w14:textId="77777777" w:rsidR="00E2045D" w:rsidRPr="005E730D" w:rsidRDefault="00E2045D" w:rsidP="003A3769">
            <w:pPr>
              <w:pStyle w:val="CSDFigLegend"/>
              <w:rPr>
                <w:sz w:val="16"/>
                <w:szCs w:val="16"/>
              </w:rPr>
            </w:pPr>
            <w:r w:rsidRPr="005E730D">
              <w:rPr>
                <w:sz w:val="16"/>
                <w:szCs w:val="16"/>
              </w:rPr>
              <w:t>0.686</w:t>
            </w:r>
          </w:p>
          <w:p w14:paraId="26C8DEDA" w14:textId="299EB796" w:rsidR="003A3769" w:rsidRPr="005E730D" w:rsidRDefault="00E2045D" w:rsidP="003A3769">
            <w:pPr>
              <w:pStyle w:val="CSDFigLegend"/>
              <w:rPr>
                <w:sz w:val="16"/>
                <w:szCs w:val="16"/>
              </w:rPr>
            </w:pPr>
            <w:r w:rsidRPr="005E730D">
              <w:rPr>
                <w:sz w:val="16"/>
                <w:szCs w:val="16"/>
              </w:rPr>
              <w:t>±0.197</w:t>
            </w:r>
          </w:p>
        </w:tc>
        <w:tc>
          <w:tcPr>
            <w:tcW w:w="755" w:type="dxa"/>
            <w:noWrap/>
            <w:hideMark/>
          </w:tcPr>
          <w:p w14:paraId="56E3EC54" w14:textId="77777777" w:rsidR="00E2045D" w:rsidRPr="005E730D" w:rsidRDefault="00E2045D" w:rsidP="003A3769">
            <w:pPr>
              <w:pStyle w:val="CSDFigLegend"/>
              <w:rPr>
                <w:sz w:val="16"/>
                <w:szCs w:val="16"/>
              </w:rPr>
            </w:pPr>
            <w:r w:rsidRPr="005E730D">
              <w:rPr>
                <w:sz w:val="16"/>
                <w:szCs w:val="16"/>
              </w:rPr>
              <w:t>0.610</w:t>
            </w:r>
          </w:p>
          <w:p w14:paraId="031A10D0" w14:textId="53BAA5CE" w:rsidR="003A3769" w:rsidRPr="005E730D" w:rsidRDefault="00E2045D" w:rsidP="003A3769">
            <w:pPr>
              <w:pStyle w:val="CSDFigLegend"/>
              <w:rPr>
                <w:sz w:val="16"/>
                <w:szCs w:val="16"/>
              </w:rPr>
            </w:pPr>
            <w:r w:rsidRPr="005E730D">
              <w:rPr>
                <w:sz w:val="16"/>
                <w:szCs w:val="16"/>
              </w:rPr>
              <w:t>±0.203</w:t>
            </w:r>
          </w:p>
        </w:tc>
        <w:tc>
          <w:tcPr>
            <w:tcW w:w="755" w:type="dxa"/>
            <w:noWrap/>
            <w:hideMark/>
          </w:tcPr>
          <w:p w14:paraId="730A2708" w14:textId="77777777" w:rsidR="00E2045D" w:rsidRPr="005E730D" w:rsidRDefault="00E2045D" w:rsidP="003A3769">
            <w:pPr>
              <w:pStyle w:val="CSDFigLegend"/>
              <w:rPr>
                <w:sz w:val="16"/>
                <w:szCs w:val="16"/>
              </w:rPr>
            </w:pPr>
            <w:r w:rsidRPr="005E730D">
              <w:rPr>
                <w:sz w:val="16"/>
                <w:szCs w:val="16"/>
              </w:rPr>
              <w:t>0.510</w:t>
            </w:r>
          </w:p>
          <w:p w14:paraId="1A03B735" w14:textId="25D3DC2A" w:rsidR="003A3769" w:rsidRPr="005E730D" w:rsidRDefault="00E2045D" w:rsidP="003A3769">
            <w:pPr>
              <w:pStyle w:val="CSDFigLegend"/>
              <w:rPr>
                <w:sz w:val="16"/>
                <w:szCs w:val="16"/>
              </w:rPr>
            </w:pPr>
            <w:r w:rsidRPr="005E730D">
              <w:rPr>
                <w:sz w:val="16"/>
                <w:szCs w:val="16"/>
              </w:rPr>
              <w:t>±0.204</w:t>
            </w:r>
          </w:p>
        </w:tc>
        <w:tc>
          <w:tcPr>
            <w:tcW w:w="755" w:type="dxa"/>
            <w:noWrap/>
            <w:hideMark/>
          </w:tcPr>
          <w:p w14:paraId="38A3E426" w14:textId="77777777" w:rsidR="00E2045D" w:rsidRPr="005E730D" w:rsidRDefault="00E2045D" w:rsidP="003A3769">
            <w:pPr>
              <w:pStyle w:val="CSDFigLegend"/>
              <w:rPr>
                <w:sz w:val="16"/>
                <w:szCs w:val="16"/>
              </w:rPr>
            </w:pPr>
            <w:r w:rsidRPr="005E730D">
              <w:rPr>
                <w:sz w:val="16"/>
                <w:szCs w:val="16"/>
              </w:rPr>
              <w:t>0.382</w:t>
            </w:r>
          </w:p>
          <w:p w14:paraId="1B983637" w14:textId="01EA5B79" w:rsidR="003A3769" w:rsidRPr="005E730D" w:rsidRDefault="00E2045D" w:rsidP="003A3769">
            <w:pPr>
              <w:pStyle w:val="CSDFigLegend"/>
              <w:rPr>
                <w:sz w:val="16"/>
                <w:szCs w:val="16"/>
              </w:rPr>
            </w:pPr>
            <w:r w:rsidRPr="005E730D">
              <w:rPr>
                <w:sz w:val="16"/>
                <w:szCs w:val="16"/>
              </w:rPr>
              <w:t>±</w:t>
            </w:r>
            <w:r w:rsidR="000A5D9A" w:rsidRPr="005E730D">
              <w:rPr>
                <w:sz w:val="16"/>
                <w:szCs w:val="16"/>
              </w:rPr>
              <w:t>0.189</w:t>
            </w:r>
          </w:p>
        </w:tc>
        <w:tc>
          <w:tcPr>
            <w:tcW w:w="755" w:type="dxa"/>
            <w:noWrap/>
            <w:hideMark/>
          </w:tcPr>
          <w:p w14:paraId="2CB265C9" w14:textId="77777777" w:rsidR="00E2045D" w:rsidRPr="005E730D" w:rsidRDefault="00E2045D" w:rsidP="003A3769">
            <w:pPr>
              <w:pStyle w:val="CSDFigLegend"/>
              <w:rPr>
                <w:sz w:val="16"/>
                <w:szCs w:val="16"/>
              </w:rPr>
            </w:pPr>
            <w:r w:rsidRPr="005E730D">
              <w:rPr>
                <w:sz w:val="16"/>
                <w:szCs w:val="16"/>
              </w:rPr>
              <w:t>0.236</w:t>
            </w:r>
          </w:p>
          <w:p w14:paraId="39648AD0" w14:textId="44D3E29E" w:rsidR="003A3769" w:rsidRPr="005E730D" w:rsidRDefault="00E2045D" w:rsidP="003A3769">
            <w:pPr>
              <w:pStyle w:val="CSDFigLegend"/>
              <w:rPr>
                <w:sz w:val="16"/>
                <w:szCs w:val="16"/>
              </w:rPr>
            </w:pPr>
            <w:r w:rsidRPr="005E730D">
              <w:rPr>
                <w:sz w:val="16"/>
                <w:szCs w:val="16"/>
              </w:rPr>
              <w:t>±</w:t>
            </w:r>
            <w:r w:rsidR="000A5D9A" w:rsidRPr="005E730D">
              <w:rPr>
                <w:sz w:val="16"/>
                <w:szCs w:val="16"/>
              </w:rPr>
              <w:t>0.150</w:t>
            </w:r>
          </w:p>
        </w:tc>
        <w:tc>
          <w:tcPr>
            <w:tcW w:w="755" w:type="dxa"/>
            <w:noWrap/>
            <w:hideMark/>
          </w:tcPr>
          <w:p w14:paraId="43771561" w14:textId="77777777" w:rsidR="00E2045D" w:rsidRPr="005E730D" w:rsidRDefault="00E2045D" w:rsidP="003A3769">
            <w:pPr>
              <w:pStyle w:val="CSDFigLegend"/>
              <w:rPr>
                <w:sz w:val="16"/>
                <w:szCs w:val="16"/>
              </w:rPr>
            </w:pPr>
            <w:r w:rsidRPr="005E730D">
              <w:rPr>
                <w:sz w:val="16"/>
                <w:szCs w:val="16"/>
              </w:rPr>
              <w:t>0.099</w:t>
            </w:r>
          </w:p>
          <w:p w14:paraId="612E1531" w14:textId="3AF3ABB2" w:rsidR="003A3769" w:rsidRPr="005E730D" w:rsidRDefault="00E2045D" w:rsidP="003A3769">
            <w:pPr>
              <w:pStyle w:val="CSDFigLegend"/>
              <w:rPr>
                <w:sz w:val="16"/>
                <w:szCs w:val="16"/>
              </w:rPr>
            </w:pPr>
            <w:r w:rsidRPr="005E730D">
              <w:rPr>
                <w:sz w:val="16"/>
                <w:szCs w:val="16"/>
              </w:rPr>
              <w:t>±</w:t>
            </w:r>
            <w:r w:rsidR="000A5D9A" w:rsidRPr="005E730D">
              <w:rPr>
                <w:sz w:val="16"/>
                <w:szCs w:val="16"/>
              </w:rPr>
              <w:t>0.091</w:t>
            </w:r>
          </w:p>
        </w:tc>
        <w:tc>
          <w:tcPr>
            <w:tcW w:w="755" w:type="dxa"/>
            <w:noWrap/>
            <w:hideMark/>
          </w:tcPr>
          <w:p w14:paraId="352D9466" w14:textId="77777777" w:rsidR="00E2045D" w:rsidRPr="005E730D" w:rsidRDefault="00E2045D" w:rsidP="003A3769">
            <w:pPr>
              <w:pStyle w:val="CSDFigLegend"/>
              <w:rPr>
                <w:sz w:val="16"/>
                <w:szCs w:val="16"/>
              </w:rPr>
            </w:pPr>
            <w:r w:rsidRPr="005E730D">
              <w:rPr>
                <w:sz w:val="16"/>
                <w:szCs w:val="16"/>
              </w:rPr>
              <w:t>0.018</w:t>
            </w:r>
          </w:p>
          <w:p w14:paraId="3FEFEB84" w14:textId="1F41DA81" w:rsidR="003A3769" w:rsidRPr="005E730D" w:rsidRDefault="00E2045D" w:rsidP="003A3769">
            <w:pPr>
              <w:pStyle w:val="CSDFigLegend"/>
              <w:rPr>
                <w:sz w:val="16"/>
                <w:szCs w:val="16"/>
              </w:rPr>
            </w:pPr>
            <w:r w:rsidRPr="005E730D">
              <w:rPr>
                <w:sz w:val="16"/>
                <w:szCs w:val="16"/>
              </w:rPr>
              <w:t>±</w:t>
            </w:r>
            <w:r w:rsidR="000A5D9A" w:rsidRPr="005E730D">
              <w:rPr>
                <w:sz w:val="16"/>
                <w:szCs w:val="16"/>
              </w:rPr>
              <w:t>0.031</w:t>
            </w:r>
          </w:p>
        </w:tc>
      </w:tr>
      <w:tr w:rsidR="003A3769" w:rsidRPr="005E730D" w14:paraId="4058C151" w14:textId="77777777" w:rsidTr="00E2045D">
        <w:trPr>
          <w:trHeight w:val="320"/>
        </w:trPr>
        <w:tc>
          <w:tcPr>
            <w:tcW w:w="715" w:type="dxa"/>
            <w:noWrap/>
            <w:hideMark/>
          </w:tcPr>
          <w:p w14:paraId="77515756" w14:textId="77777777" w:rsidR="003A3769" w:rsidRPr="005E730D" w:rsidRDefault="003A3769" w:rsidP="003A3769">
            <w:pPr>
              <w:pStyle w:val="CSDFigLegend"/>
              <w:rPr>
                <w:sz w:val="16"/>
                <w:szCs w:val="16"/>
              </w:rPr>
            </w:pPr>
            <w:r w:rsidRPr="005E730D">
              <w:rPr>
                <w:sz w:val="16"/>
                <w:szCs w:val="16"/>
              </w:rPr>
              <w:t>Ours</w:t>
            </w:r>
          </w:p>
        </w:tc>
        <w:tc>
          <w:tcPr>
            <w:tcW w:w="1474" w:type="dxa"/>
            <w:noWrap/>
            <w:hideMark/>
          </w:tcPr>
          <w:p w14:paraId="6FF9710A" w14:textId="77777777" w:rsidR="003A3769" w:rsidRPr="005E730D" w:rsidRDefault="003A3769" w:rsidP="003A3769">
            <w:pPr>
              <w:pStyle w:val="CSDFigLegend"/>
              <w:rPr>
                <w:sz w:val="16"/>
                <w:szCs w:val="16"/>
              </w:rPr>
            </w:pPr>
            <w:proofErr w:type="spellStart"/>
            <w:r w:rsidRPr="005E730D">
              <w:rPr>
                <w:sz w:val="16"/>
                <w:szCs w:val="16"/>
              </w:rPr>
              <w:t>lr</w:t>
            </w:r>
            <w:proofErr w:type="spellEnd"/>
            <w:r w:rsidRPr="005E730D">
              <w:rPr>
                <w:sz w:val="16"/>
                <w:szCs w:val="16"/>
              </w:rPr>
              <w:t>: 0.0001</w:t>
            </w:r>
          </w:p>
        </w:tc>
        <w:tc>
          <w:tcPr>
            <w:tcW w:w="786" w:type="dxa"/>
            <w:noWrap/>
            <w:hideMark/>
          </w:tcPr>
          <w:p w14:paraId="6F347494" w14:textId="77777777" w:rsidR="00E2045D" w:rsidRPr="005E730D" w:rsidRDefault="00E2045D" w:rsidP="003A3769">
            <w:pPr>
              <w:pStyle w:val="CSDFigLegend"/>
              <w:rPr>
                <w:sz w:val="16"/>
                <w:szCs w:val="16"/>
              </w:rPr>
            </w:pPr>
            <w:r w:rsidRPr="005E730D">
              <w:rPr>
                <w:sz w:val="16"/>
                <w:szCs w:val="16"/>
              </w:rPr>
              <w:t>0.766</w:t>
            </w:r>
          </w:p>
          <w:p w14:paraId="4F727588" w14:textId="10668966" w:rsidR="003A3769" w:rsidRPr="005E730D" w:rsidRDefault="00E2045D" w:rsidP="003A3769">
            <w:pPr>
              <w:pStyle w:val="CSDFigLegend"/>
              <w:rPr>
                <w:sz w:val="16"/>
                <w:szCs w:val="16"/>
              </w:rPr>
            </w:pPr>
            <w:r w:rsidRPr="005E730D">
              <w:rPr>
                <w:sz w:val="16"/>
                <w:szCs w:val="16"/>
              </w:rPr>
              <w:t>±0.181</w:t>
            </w:r>
          </w:p>
        </w:tc>
        <w:tc>
          <w:tcPr>
            <w:tcW w:w="756" w:type="dxa"/>
            <w:noWrap/>
            <w:hideMark/>
          </w:tcPr>
          <w:p w14:paraId="07469B08" w14:textId="77777777" w:rsidR="00E2045D" w:rsidRPr="005E730D" w:rsidRDefault="00E2045D" w:rsidP="003A3769">
            <w:pPr>
              <w:pStyle w:val="CSDFigLegend"/>
              <w:rPr>
                <w:sz w:val="16"/>
                <w:szCs w:val="16"/>
              </w:rPr>
            </w:pPr>
            <w:r w:rsidRPr="005E730D">
              <w:rPr>
                <w:sz w:val="16"/>
                <w:szCs w:val="16"/>
              </w:rPr>
              <w:t>0.724</w:t>
            </w:r>
          </w:p>
          <w:p w14:paraId="7513C7A2" w14:textId="088ED8AA" w:rsidR="003A3769" w:rsidRPr="005E730D" w:rsidRDefault="00E2045D" w:rsidP="003A3769">
            <w:pPr>
              <w:pStyle w:val="CSDFigLegend"/>
              <w:rPr>
                <w:sz w:val="16"/>
                <w:szCs w:val="16"/>
              </w:rPr>
            </w:pPr>
            <w:r w:rsidRPr="005E730D">
              <w:rPr>
                <w:sz w:val="16"/>
                <w:szCs w:val="16"/>
              </w:rPr>
              <w:t>±0.194</w:t>
            </w:r>
          </w:p>
        </w:tc>
        <w:tc>
          <w:tcPr>
            <w:tcW w:w="755" w:type="dxa"/>
            <w:noWrap/>
            <w:hideMark/>
          </w:tcPr>
          <w:p w14:paraId="10B2D840" w14:textId="77777777" w:rsidR="00E2045D" w:rsidRPr="005E730D" w:rsidRDefault="00E2045D" w:rsidP="003A3769">
            <w:pPr>
              <w:pStyle w:val="CSDFigLegend"/>
              <w:rPr>
                <w:sz w:val="16"/>
                <w:szCs w:val="16"/>
              </w:rPr>
            </w:pPr>
            <w:r w:rsidRPr="005E730D">
              <w:rPr>
                <w:sz w:val="16"/>
                <w:szCs w:val="16"/>
              </w:rPr>
              <w:t>0.663</w:t>
            </w:r>
          </w:p>
          <w:p w14:paraId="12DE7AE7" w14:textId="4163FA86" w:rsidR="003A3769" w:rsidRPr="005E730D" w:rsidRDefault="00E2045D" w:rsidP="003A3769">
            <w:pPr>
              <w:pStyle w:val="CSDFigLegend"/>
              <w:rPr>
                <w:sz w:val="16"/>
                <w:szCs w:val="16"/>
              </w:rPr>
            </w:pPr>
            <w:r w:rsidRPr="005E730D">
              <w:rPr>
                <w:sz w:val="16"/>
                <w:szCs w:val="16"/>
              </w:rPr>
              <w:t>±0.206</w:t>
            </w:r>
          </w:p>
        </w:tc>
        <w:tc>
          <w:tcPr>
            <w:tcW w:w="755" w:type="dxa"/>
            <w:noWrap/>
            <w:hideMark/>
          </w:tcPr>
          <w:p w14:paraId="7B26C50C" w14:textId="77777777" w:rsidR="00E2045D" w:rsidRPr="005E730D" w:rsidRDefault="00E2045D" w:rsidP="003A3769">
            <w:pPr>
              <w:pStyle w:val="CSDFigLegend"/>
              <w:rPr>
                <w:sz w:val="16"/>
                <w:szCs w:val="16"/>
              </w:rPr>
            </w:pPr>
            <w:r w:rsidRPr="005E730D">
              <w:rPr>
                <w:sz w:val="16"/>
                <w:szCs w:val="16"/>
              </w:rPr>
              <w:t>0.587</w:t>
            </w:r>
          </w:p>
          <w:p w14:paraId="7C1DBCB7" w14:textId="11878D18" w:rsidR="003A3769" w:rsidRPr="005E730D" w:rsidRDefault="00E2045D" w:rsidP="003A3769">
            <w:pPr>
              <w:pStyle w:val="CSDFigLegend"/>
              <w:rPr>
                <w:sz w:val="16"/>
                <w:szCs w:val="16"/>
              </w:rPr>
            </w:pPr>
            <w:r w:rsidRPr="005E730D">
              <w:rPr>
                <w:sz w:val="16"/>
                <w:szCs w:val="16"/>
              </w:rPr>
              <w:t>±0.214</w:t>
            </w:r>
          </w:p>
        </w:tc>
        <w:tc>
          <w:tcPr>
            <w:tcW w:w="755" w:type="dxa"/>
            <w:noWrap/>
            <w:hideMark/>
          </w:tcPr>
          <w:p w14:paraId="189DD0FB" w14:textId="77777777" w:rsidR="00E2045D" w:rsidRPr="005E730D" w:rsidRDefault="00E2045D" w:rsidP="003A3769">
            <w:pPr>
              <w:pStyle w:val="CSDFigLegend"/>
              <w:rPr>
                <w:sz w:val="16"/>
                <w:szCs w:val="16"/>
              </w:rPr>
            </w:pPr>
            <w:r w:rsidRPr="005E730D">
              <w:rPr>
                <w:sz w:val="16"/>
                <w:szCs w:val="16"/>
              </w:rPr>
              <w:t>0.487</w:t>
            </w:r>
          </w:p>
          <w:p w14:paraId="1BDDBFA7" w14:textId="04A99A76" w:rsidR="003A3769" w:rsidRPr="005E730D" w:rsidRDefault="00E2045D" w:rsidP="003A3769">
            <w:pPr>
              <w:pStyle w:val="CSDFigLegend"/>
              <w:rPr>
                <w:sz w:val="16"/>
                <w:szCs w:val="16"/>
              </w:rPr>
            </w:pPr>
            <w:r w:rsidRPr="005E730D">
              <w:rPr>
                <w:sz w:val="16"/>
                <w:szCs w:val="16"/>
              </w:rPr>
              <w:t>±0.215</w:t>
            </w:r>
          </w:p>
        </w:tc>
        <w:tc>
          <w:tcPr>
            <w:tcW w:w="755" w:type="dxa"/>
            <w:noWrap/>
            <w:hideMark/>
          </w:tcPr>
          <w:p w14:paraId="7CDE7AC5" w14:textId="77777777" w:rsidR="00E2045D" w:rsidRPr="005E730D" w:rsidRDefault="00E2045D" w:rsidP="003A3769">
            <w:pPr>
              <w:pStyle w:val="CSDFigLegend"/>
              <w:rPr>
                <w:sz w:val="16"/>
                <w:szCs w:val="16"/>
              </w:rPr>
            </w:pPr>
            <w:r w:rsidRPr="005E730D">
              <w:rPr>
                <w:sz w:val="16"/>
                <w:szCs w:val="16"/>
              </w:rPr>
              <w:t>0.362</w:t>
            </w:r>
          </w:p>
          <w:p w14:paraId="250E3739" w14:textId="5BBDDC9C" w:rsidR="003A3769" w:rsidRPr="005E730D" w:rsidRDefault="00E2045D" w:rsidP="003A3769">
            <w:pPr>
              <w:pStyle w:val="CSDFigLegend"/>
              <w:rPr>
                <w:sz w:val="16"/>
                <w:szCs w:val="16"/>
              </w:rPr>
            </w:pPr>
            <w:r w:rsidRPr="005E730D">
              <w:rPr>
                <w:sz w:val="16"/>
                <w:szCs w:val="16"/>
              </w:rPr>
              <w:t>±</w:t>
            </w:r>
            <w:r w:rsidR="000A5D9A" w:rsidRPr="005E730D">
              <w:rPr>
                <w:sz w:val="16"/>
                <w:szCs w:val="16"/>
              </w:rPr>
              <w:t>0.199</w:t>
            </w:r>
          </w:p>
        </w:tc>
        <w:tc>
          <w:tcPr>
            <w:tcW w:w="755" w:type="dxa"/>
            <w:noWrap/>
            <w:hideMark/>
          </w:tcPr>
          <w:p w14:paraId="7CC205A7" w14:textId="77777777" w:rsidR="00E2045D" w:rsidRPr="005E730D" w:rsidRDefault="00E2045D" w:rsidP="003A3769">
            <w:pPr>
              <w:pStyle w:val="CSDFigLegend"/>
              <w:rPr>
                <w:sz w:val="16"/>
                <w:szCs w:val="16"/>
              </w:rPr>
            </w:pPr>
            <w:r w:rsidRPr="005E730D">
              <w:rPr>
                <w:sz w:val="16"/>
                <w:szCs w:val="16"/>
              </w:rPr>
              <w:t>0.223</w:t>
            </w:r>
          </w:p>
          <w:p w14:paraId="2D69391C" w14:textId="45E67875" w:rsidR="003A3769" w:rsidRPr="005E730D" w:rsidRDefault="00E2045D" w:rsidP="003A3769">
            <w:pPr>
              <w:pStyle w:val="CSDFigLegend"/>
              <w:rPr>
                <w:sz w:val="16"/>
                <w:szCs w:val="16"/>
              </w:rPr>
            </w:pPr>
            <w:r w:rsidRPr="005E730D">
              <w:rPr>
                <w:sz w:val="16"/>
                <w:szCs w:val="16"/>
              </w:rPr>
              <w:t>±</w:t>
            </w:r>
            <w:r w:rsidR="000A5D9A" w:rsidRPr="005E730D">
              <w:rPr>
                <w:sz w:val="16"/>
                <w:szCs w:val="16"/>
              </w:rPr>
              <w:t>0.156</w:t>
            </w:r>
          </w:p>
        </w:tc>
        <w:tc>
          <w:tcPr>
            <w:tcW w:w="755" w:type="dxa"/>
            <w:noWrap/>
            <w:hideMark/>
          </w:tcPr>
          <w:p w14:paraId="4453CF22" w14:textId="77777777" w:rsidR="00E2045D" w:rsidRPr="005E730D" w:rsidRDefault="00E2045D" w:rsidP="003A3769">
            <w:pPr>
              <w:pStyle w:val="CSDFigLegend"/>
              <w:rPr>
                <w:sz w:val="16"/>
                <w:szCs w:val="16"/>
              </w:rPr>
            </w:pPr>
            <w:r w:rsidRPr="005E730D">
              <w:rPr>
                <w:sz w:val="16"/>
                <w:szCs w:val="16"/>
              </w:rPr>
              <w:t>0.095</w:t>
            </w:r>
          </w:p>
          <w:p w14:paraId="38C0B1E0" w14:textId="05DAA692" w:rsidR="003A3769" w:rsidRPr="005E730D" w:rsidRDefault="00E2045D" w:rsidP="003A3769">
            <w:pPr>
              <w:pStyle w:val="CSDFigLegend"/>
              <w:rPr>
                <w:sz w:val="16"/>
                <w:szCs w:val="16"/>
              </w:rPr>
            </w:pPr>
            <w:r w:rsidRPr="005E730D">
              <w:rPr>
                <w:sz w:val="16"/>
                <w:szCs w:val="16"/>
              </w:rPr>
              <w:t>±</w:t>
            </w:r>
            <w:r w:rsidR="000A5D9A" w:rsidRPr="005E730D">
              <w:rPr>
                <w:sz w:val="16"/>
                <w:szCs w:val="16"/>
              </w:rPr>
              <w:t>0.090</w:t>
            </w:r>
          </w:p>
        </w:tc>
        <w:tc>
          <w:tcPr>
            <w:tcW w:w="755" w:type="dxa"/>
            <w:noWrap/>
            <w:hideMark/>
          </w:tcPr>
          <w:p w14:paraId="4F9BD028" w14:textId="77777777" w:rsidR="00E2045D" w:rsidRPr="005E730D" w:rsidRDefault="00E2045D" w:rsidP="003A3769">
            <w:pPr>
              <w:pStyle w:val="CSDFigLegend"/>
              <w:rPr>
                <w:sz w:val="16"/>
                <w:szCs w:val="16"/>
              </w:rPr>
            </w:pPr>
            <w:r w:rsidRPr="005E730D">
              <w:rPr>
                <w:sz w:val="16"/>
                <w:szCs w:val="16"/>
              </w:rPr>
              <w:t>0.016</w:t>
            </w:r>
          </w:p>
          <w:p w14:paraId="5374BBE2" w14:textId="48EE941D" w:rsidR="003A3769" w:rsidRPr="005E730D" w:rsidRDefault="00E2045D" w:rsidP="003A3769">
            <w:pPr>
              <w:pStyle w:val="CSDFigLegend"/>
              <w:rPr>
                <w:sz w:val="16"/>
                <w:szCs w:val="16"/>
              </w:rPr>
            </w:pPr>
            <w:r w:rsidRPr="005E730D">
              <w:rPr>
                <w:sz w:val="16"/>
                <w:szCs w:val="16"/>
              </w:rPr>
              <w:t>±</w:t>
            </w:r>
            <w:r w:rsidR="000A5D9A" w:rsidRPr="005E730D">
              <w:rPr>
                <w:sz w:val="16"/>
                <w:szCs w:val="16"/>
              </w:rPr>
              <w:t>0.028</w:t>
            </w:r>
          </w:p>
        </w:tc>
      </w:tr>
      <w:tr w:rsidR="003A3769" w:rsidRPr="005E730D" w14:paraId="77B01EFD" w14:textId="77777777" w:rsidTr="00E2045D">
        <w:trPr>
          <w:trHeight w:val="320"/>
        </w:trPr>
        <w:tc>
          <w:tcPr>
            <w:tcW w:w="715" w:type="dxa"/>
            <w:noWrap/>
            <w:hideMark/>
          </w:tcPr>
          <w:p w14:paraId="27FD0FB4" w14:textId="77777777" w:rsidR="003A3769" w:rsidRPr="005E730D" w:rsidRDefault="003A3769" w:rsidP="003A3769">
            <w:pPr>
              <w:pStyle w:val="CSDFigLegend"/>
              <w:rPr>
                <w:sz w:val="16"/>
                <w:szCs w:val="16"/>
              </w:rPr>
            </w:pPr>
            <w:r w:rsidRPr="005E730D">
              <w:rPr>
                <w:sz w:val="16"/>
                <w:szCs w:val="16"/>
              </w:rPr>
              <w:t xml:space="preserve">SD </w:t>
            </w:r>
            <w:proofErr w:type="spellStart"/>
            <w:r w:rsidRPr="005E730D">
              <w:rPr>
                <w:sz w:val="16"/>
                <w:szCs w:val="16"/>
              </w:rPr>
              <w:t>Fluo</w:t>
            </w:r>
            <w:proofErr w:type="spellEnd"/>
          </w:p>
        </w:tc>
        <w:tc>
          <w:tcPr>
            <w:tcW w:w="1474" w:type="dxa"/>
            <w:noWrap/>
            <w:hideMark/>
          </w:tcPr>
          <w:p w14:paraId="47E60DAE" w14:textId="77777777" w:rsidR="003A3769" w:rsidRPr="005E730D" w:rsidRDefault="003A3769" w:rsidP="003A3769">
            <w:pPr>
              <w:pStyle w:val="CSDFigLegend"/>
              <w:rPr>
                <w:sz w:val="16"/>
                <w:szCs w:val="16"/>
              </w:rPr>
            </w:pPr>
            <w:r w:rsidRPr="005E730D">
              <w:rPr>
                <w:sz w:val="16"/>
                <w:szCs w:val="16"/>
              </w:rPr>
              <w:t xml:space="preserve">prob: 0.5, </w:t>
            </w:r>
            <w:proofErr w:type="spellStart"/>
            <w:r w:rsidRPr="005E730D">
              <w:rPr>
                <w:sz w:val="16"/>
                <w:szCs w:val="16"/>
              </w:rPr>
              <w:t>nms</w:t>
            </w:r>
            <w:proofErr w:type="spellEnd"/>
            <w:r w:rsidRPr="005E730D">
              <w:rPr>
                <w:sz w:val="16"/>
                <w:szCs w:val="16"/>
              </w:rPr>
              <w:t>: 0.2</w:t>
            </w:r>
          </w:p>
        </w:tc>
        <w:tc>
          <w:tcPr>
            <w:tcW w:w="786" w:type="dxa"/>
            <w:noWrap/>
            <w:hideMark/>
          </w:tcPr>
          <w:p w14:paraId="336EB7DB" w14:textId="77777777" w:rsidR="00E2045D" w:rsidRPr="005E730D" w:rsidRDefault="00E2045D" w:rsidP="003A3769">
            <w:pPr>
              <w:pStyle w:val="CSDFigLegend"/>
              <w:rPr>
                <w:sz w:val="16"/>
                <w:szCs w:val="16"/>
              </w:rPr>
            </w:pPr>
            <w:r w:rsidRPr="005E730D">
              <w:rPr>
                <w:sz w:val="16"/>
                <w:szCs w:val="16"/>
              </w:rPr>
              <w:t>0.049</w:t>
            </w:r>
          </w:p>
          <w:p w14:paraId="5FA7B256" w14:textId="3D576531" w:rsidR="003A3769" w:rsidRPr="005E730D" w:rsidRDefault="00E2045D" w:rsidP="003A3769">
            <w:pPr>
              <w:pStyle w:val="CSDFigLegend"/>
              <w:rPr>
                <w:sz w:val="16"/>
                <w:szCs w:val="16"/>
              </w:rPr>
            </w:pPr>
            <w:r w:rsidRPr="005E730D">
              <w:rPr>
                <w:sz w:val="16"/>
                <w:szCs w:val="16"/>
              </w:rPr>
              <w:t>±</w:t>
            </w:r>
            <w:r w:rsidR="000A5D9A" w:rsidRPr="005E730D">
              <w:rPr>
                <w:sz w:val="16"/>
                <w:szCs w:val="16"/>
              </w:rPr>
              <w:t>0.072</w:t>
            </w:r>
          </w:p>
        </w:tc>
        <w:tc>
          <w:tcPr>
            <w:tcW w:w="756" w:type="dxa"/>
            <w:noWrap/>
            <w:hideMark/>
          </w:tcPr>
          <w:p w14:paraId="76754BEC" w14:textId="77777777" w:rsidR="00E2045D" w:rsidRPr="005E730D" w:rsidRDefault="00E2045D" w:rsidP="003A3769">
            <w:pPr>
              <w:pStyle w:val="CSDFigLegend"/>
              <w:rPr>
                <w:sz w:val="16"/>
                <w:szCs w:val="16"/>
              </w:rPr>
            </w:pPr>
            <w:r w:rsidRPr="005E730D">
              <w:rPr>
                <w:sz w:val="16"/>
                <w:szCs w:val="16"/>
              </w:rPr>
              <w:t>0.029</w:t>
            </w:r>
          </w:p>
          <w:p w14:paraId="3F717D2F" w14:textId="7D24098B" w:rsidR="003A3769" w:rsidRPr="005E730D" w:rsidRDefault="00E2045D" w:rsidP="003A3769">
            <w:pPr>
              <w:pStyle w:val="CSDFigLegend"/>
              <w:rPr>
                <w:sz w:val="16"/>
                <w:szCs w:val="16"/>
              </w:rPr>
            </w:pPr>
            <w:r w:rsidRPr="005E730D">
              <w:rPr>
                <w:sz w:val="16"/>
                <w:szCs w:val="16"/>
              </w:rPr>
              <w:t>±</w:t>
            </w:r>
            <w:r w:rsidR="000A5D9A" w:rsidRPr="005E730D">
              <w:rPr>
                <w:sz w:val="16"/>
                <w:szCs w:val="16"/>
              </w:rPr>
              <w:t>0.046</w:t>
            </w:r>
          </w:p>
        </w:tc>
        <w:tc>
          <w:tcPr>
            <w:tcW w:w="755" w:type="dxa"/>
            <w:noWrap/>
            <w:hideMark/>
          </w:tcPr>
          <w:p w14:paraId="74A91DCE" w14:textId="77777777" w:rsidR="00E2045D" w:rsidRPr="005E730D" w:rsidRDefault="00E2045D" w:rsidP="003A3769">
            <w:pPr>
              <w:pStyle w:val="CSDFigLegend"/>
              <w:rPr>
                <w:sz w:val="16"/>
                <w:szCs w:val="16"/>
              </w:rPr>
            </w:pPr>
            <w:r w:rsidRPr="005E730D">
              <w:rPr>
                <w:sz w:val="16"/>
                <w:szCs w:val="16"/>
              </w:rPr>
              <w:t>0.016</w:t>
            </w:r>
          </w:p>
          <w:p w14:paraId="7FDC5C25" w14:textId="1B467B79" w:rsidR="003A3769" w:rsidRPr="005E730D" w:rsidRDefault="00E2045D" w:rsidP="003A3769">
            <w:pPr>
              <w:pStyle w:val="CSDFigLegend"/>
              <w:rPr>
                <w:sz w:val="16"/>
                <w:szCs w:val="16"/>
              </w:rPr>
            </w:pPr>
            <w:r w:rsidRPr="005E730D">
              <w:rPr>
                <w:sz w:val="16"/>
                <w:szCs w:val="16"/>
              </w:rPr>
              <w:t>±</w:t>
            </w:r>
            <w:r w:rsidR="000A5D9A" w:rsidRPr="005E730D">
              <w:rPr>
                <w:sz w:val="16"/>
                <w:szCs w:val="16"/>
              </w:rPr>
              <w:t>0.029</w:t>
            </w:r>
          </w:p>
        </w:tc>
        <w:tc>
          <w:tcPr>
            <w:tcW w:w="755" w:type="dxa"/>
            <w:noWrap/>
            <w:hideMark/>
          </w:tcPr>
          <w:p w14:paraId="6C00149F" w14:textId="77777777" w:rsidR="00E2045D" w:rsidRPr="005E730D" w:rsidRDefault="00E2045D" w:rsidP="003A3769">
            <w:pPr>
              <w:pStyle w:val="CSDFigLegend"/>
              <w:rPr>
                <w:sz w:val="16"/>
                <w:szCs w:val="16"/>
              </w:rPr>
            </w:pPr>
            <w:r w:rsidRPr="005E730D">
              <w:rPr>
                <w:sz w:val="16"/>
                <w:szCs w:val="16"/>
              </w:rPr>
              <w:t>0.009</w:t>
            </w:r>
          </w:p>
          <w:p w14:paraId="43C8031C" w14:textId="78C8AA85" w:rsidR="003A3769" w:rsidRPr="005E730D" w:rsidRDefault="00E2045D" w:rsidP="003A3769">
            <w:pPr>
              <w:pStyle w:val="CSDFigLegend"/>
              <w:rPr>
                <w:sz w:val="16"/>
                <w:szCs w:val="16"/>
              </w:rPr>
            </w:pPr>
            <w:r w:rsidRPr="005E730D">
              <w:rPr>
                <w:sz w:val="16"/>
                <w:szCs w:val="16"/>
              </w:rPr>
              <w:t>±</w:t>
            </w:r>
            <w:r w:rsidR="000A5D9A" w:rsidRPr="005E730D">
              <w:rPr>
                <w:sz w:val="16"/>
                <w:szCs w:val="16"/>
              </w:rPr>
              <w:t>0.019</w:t>
            </w:r>
          </w:p>
        </w:tc>
        <w:tc>
          <w:tcPr>
            <w:tcW w:w="755" w:type="dxa"/>
            <w:noWrap/>
            <w:hideMark/>
          </w:tcPr>
          <w:p w14:paraId="3745DCD8" w14:textId="77777777" w:rsidR="00E2045D" w:rsidRPr="005E730D" w:rsidRDefault="00E2045D" w:rsidP="003A3769">
            <w:pPr>
              <w:pStyle w:val="CSDFigLegend"/>
              <w:rPr>
                <w:sz w:val="16"/>
                <w:szCs w:val="16"/>
              </w:rPr>
            </w:pPr>
            <w:r w:rsidRPr="005E730D">
              <w:rPr>
                <w:sz w:val="16"/>
                <w:szCs w:val="16"/>
              </w:rPr>
              <w:t>0.004</w:t>
            </w:r>
          </w:p>
          <w:p w14:paraId="6B2C12D3" w14:textId="7FCB0D06" w:rsidR="003A3769" w:rsidRPr="005E730D" w:rsidRDefault="00E2045D" w:rsidP="003A3769">
            <w:pPr>
              <w:pStyle w:val="CSDFigLegend"/>
              <w:rPr>
                <w:sz w:val="16"/>
                <w:szCs w:val="16"/>
              </w:rPr>
            </w:pPr>
            <w:r w:rsidRPr="005E730D">
              <w:rPr>
                <w:sz w:val="16"/>
                <w:szCs w:val="16"/>
              </w:rPr>
              <w:t>±</w:t>
            </w:r>
            <w:r w:rsidR="000A5D9A" w:rsidRPr="005E730D">
              <w:rPr>
                <w:sz w:val="16"/>
                <w:szCs w:val="16"/>
              </w:rPr>
              <w:t>0.012</w:t>
            </w:r>
          </w:p>
        </w:tc>
        <w:tc>
          <w:tcPr>
            <w:tcW w:w="755" w:type="dxa"/>
            <w:noWrap/>
            <w:hideMark/>
          </w:tcPr>
          <w:p w14:paraId="7D856854" w14:textId="77777777" w:rsidR="00E2045D" w:rsidRPr="005E730D" w:rsidRDefault="00E2045D" w:rsidP="003A3769">
            <w:pPr>
              <w:pStyle w:val="CSDFigLegend"/>
              <w:rPr>
                <w:sz w:val="16"/>
                <w:szCs w:val="16"/>
              </w:rPr>
            </w:pPr>
            <w:r w:rsidRPr="005E730D">
              <w:rPr>
                <w:sz w:val="16"/>
                <w:szCs w:val="16"/>
              </w:rPr>
              <w:t>0.002</w:t>
            </w:r>
          </w:p>
          <w:p w14:paraId="14DB17B3" w14:textId="0DA68381" w:rsidR="003A3769" w:rsidRPr="005E730D" w:rsidRDefault="00E2045D" w:rsidP="003A3769">
            <w:pPr>
              <w:pStyle w:val="CSDFigLegend"/>
              <w:rPr>
                <w:sz w:val="16"/>
                <w:szCs w:val="16"/>
              </w:rPr>
            </w:pPr>
            <w:r w:rsidRPr="005E730D">
              <w:rPr>
                <w:sz w:val="16"/>
                <w:szCs w:val="16"/>
              </w:rPr>
              <w:t>±</w:t>
            </w:r>
            <w:r w:rsidR="000A5D9A" w:rsidRPr="005E730D">
              <w:rPr>
                <w:sz w:val="16"/>
                <w:szCs w:val="16"/>
              </w:rPr>
              <w:t>0.007</w:t>
            </w:r>
          </w:p>
        </w:tc>
        <w:tc>
          <w:tcPr>
            <w:tcW w:w="755" w:type="dxa"/>
            <w:noWrap/>
            <w:hideMark/>
          </w:tcPr>
          <w:p w14:paraId="4A1D5616" w14:textId="77777777" w:rsidR="00E2045D" w:rsidRPr="005E730D" w:rsidRDefault="00E2045D" w:rsidP="003A3769">
            <w:pPr>
              <w:pStyle w:val="CSDFigLegend"/>
              <w:rPr>
                <w:sz w:val="16"/>
                <w:szCs w:val="16"/>
              </w:rPr>
            </w:pPr>
            <w:r w:rsidRPr="005E730D">
              <w:rPr>
                <w:sz w:val="16"/>
                <w:szCs w:val="16"/>
              </w:rPr>
              <w:t>0.000</w:t>
            </w:r>
          </w:p>
          <w:p w14:paraId="3428E8D9" w14:textId="10DF6CEE" w:rsidR="003A3769" w:rsidRPr="005E730D" w:rsidRDefault="00E2045D" w:rsidP="003A3769">
            <w:pPr>
              <w:pStyle w:val="CSDFigLegend"/>
              <w:rPr>
                <w:sz w:val="16"/>
                <w:szCs w:val="16"/>
              </w:rPr>
            </w:pPr>
            <w:r w:rsidRPr="005E730D">
              <w:rPr>
                <w:sz w:val="16"/>
                <w:szCs w:val="16"/>
              </w:rPr>
              <w:t>±</w:t>
            </w:r>
            <w:r w:rsidR="000A5D9A" w:rsidRPr="005E730D">
              <w:rPr>
                <w:sz w:val="16"/>
                <w:szCs w:val="16"/>
              </w:rPr>
              <w:t>0.003</w:t>
            </w:r>
          </w:p>
        </w:tc>
        <w:tc>
          <w:tcPr>
            <w:tcW w:w="755" w:type="dxa"/>
            <w:noWrap/>
            <w:hideMark/>
          </w:tcPr>
          <w:p w14:paraId="6329C0EF" w14:textId="77777777" w:rsidR="00E2045D" w:rsidRPr="005E730D" w:rsidRDefault="00E2045D" w:rsidP="003A3769">
            <w:pPr>
              <w:pStyle w:val="CSDFigLegend"/>
              <w:rPr>
                <w:sz w:val="16"/>
                <w:szCs w:val="16"/>
              </w:rPr>
            </w:pPr>
            <w:r w:rsidRPr="005E730D">
              <w:rPr>
                <w:sz w:val="16"/>
                <w:szCs w:val="16"/>
              </w:rPr>
              <w:t>0.000</w:t>
            </w:r>
          </w:p>
          <w:p w14:paraId="207996DD" w14:textId="30AD3394" w:rsidR="003A3769" w:rsidRPr="005E730D" w:rsidRDefault="00E2045D" w:rsidP="003A3769">
            <w:pPr>
              <w:pStyle w:val="CSDFigLegend"/>
              <w:rPr>
                <w:sz w:val="16"/>
                <w:szCs w:val="16"/>
              </w:rPr>
            </w:pPr>
            <w:r w:rsidRPr="005E730D">
              <w:rPr>
                <w:sz w:val="16"/>
                <w:szCs w:val="16"/>
              </w:rPr>
              <w:t>±</w:t>
            </w:r>
            <w:r w:rsidR="000A5D9A" w:rsidRPr="005E730D">
              <w:rPr>
                <w:sz w:val="16"/>
                <w:szCs w:val="16"/>
              </w:rPr>
              <w:t>0.001</w:t>
            </w:r>
          </w:p>
        </w:tc>
        <w:tc>
          <w:tcPr>
            <w:tcW w:w="755" w:type="dxa"/>
            <w:noWrap/>
            <w:hideMark/>
          </w:tcPr>
          <w:p w14:paraId="552F98E2" w14:textId="77777777" w:rsidR="00E2045D" w:rsidRPr="005E730D" w:rsidRDefault="00E2045D" w:rsidP="003A3769">
            <w:pPr>
              <w:pStyle w:val="CSDFigLegend"/>
              <w:rPr>
                <w:sz w:val="16"/>
                <w:szCs w:val="16"/>
              </w:rPr>
            </w:pPr>
            <w:r w:rsidRPr="005E730D">
              <w:rPr>
                <w:sz w:val="16"/>
                <w:szCs w:val="16"/>
              </w:rPr>
              <w:t>0.000</w:t>
            </w:r>
          </w:p>
          <w:p w14:paraId="739D6171" w14:textId="0607D49B"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57FEFE4A" w14:textId="77777777" w:rsidTr="00E2045D">
        <w:trPr>
          <w:trHeight w:val="320"/>
        </w:trPr>
        <w:tc>
          <w:tcPr>
            <w:tcW w:w="715" w:type="dxa"/>
            <w:noWrap/>
            <w:hideMark/>
          </w:tcPr>
          <w:p w14:paraId="3AA1C22D" w14:textId="77777777" w:rsidR="003A3769" w:rsidRPr="005E730D" w:rsidRDefault="003A3769" w:rsidP="003A3769">
            <w:pPr>
              <w:pStyle w:val="CSDFigLegend"/>
              <w:rPr>
                <w:sz w:val="16"/>
                <w:szCs w:val="16"/>
              </w:rPr>
            </w:pPr>
            <w:r w:rsidRPr="005E730D">
              <w:rPr>
                <w:sz w:val="16"/>
                <w:szCs w:val="16"/>
              </w:rPr>
              <w:t xml:space="preserve">SD </w:t>
            </w:r>
            <w:proofErr w:type="spellStart"/>
            <w:r w:rsidRPr="005E730D">
              <w:rPr>
                <w:sz w:val="16"/>
                <w:szCs w:val="16"/>
              </w:rPr>
              <w:t>Fluo</w:t>
            </w:r>
            <w:proofErr w:type="spellEnd"/>
          </w:p>
        </w:tc>
        <w:tc>
          <w:tcPr>
            <w:tcW w:w="1474" w:type="dxa"/>
            <w:noWrap/>
            <w:hideMark/>
          </w:tcPr>
          <w:p w14:paraId="0D034CDB" w14:textId="77777777" w:rsidR="003A3769" w:rsidRPr="005E730D" w:rsidRDefault="003A3769" w:rsidP="003A3769">
            <w:pPr>
              <w:pStyle w:val="CSDFigLegend"/>
              <w:rPr>
                <w:sz w:val="16"/>
                <w:szCs w:val="16"/>
              </w:rPr>
            </w:pPr>
            <w:r w:rsidRPr="005E730D">
              <w:rPr>
                <w:sz w:val="16"/>
                <w:szCs w:val="16"/>
              </w:rPr>
              <w:t xml:space="preserve">prob: 0.5, </w:t>
            </w:r>
            <w:proofErr w:type="spellStart"/>
            <w:r w:rsidRPr="005E730D">
              <w:rPr>
                <w:sz w:val="16"/>
                <w:szCs w:val="16"/>
              </w:rPr>
              <w:t>nms</w:t>
            </w:r>
            <w:proofErr w:type="spellEnd"/>
            <w:r w:rsidRPr="005E730D">
              <w:rPr>
                <w:sz w:val="16"/>
                <w:szCs w:val="16"/>
              </w:rPr>
              <w:t>: 0.4</w:t>
            </w:r>
          </w:p>
        </w:tc>
        <w:tc>
          <w:tcPr>
            <w:tcW w:w="786" w:type="dxa"/>
            <w:noWrap/>
            <w:hideMark/>
          </w:tcPr>
          <w:p w14:paraId="6CC0D220" w14:textId="77777777" w:rsidR="00E2045D" w:rsidRPr="005E730D" w:rsidRDefault="00E2045D" w:rsidP="003A3769">
            <w:pPr>
              <w:pStyle w:val="CSDFigLegend"/>
              <w:rPr>
                <w:sz w:val="16"/>
                <w:szCs w:val="16"/>
              </w:rPr>
            </w:pPr>
            <w:r w:rsidRPr="005E730D">
              <w:rPr>
                <w:sz w:val="16"/>
                <w:szCs w:val="16"/>
              </w:rPr>
              <w:t>0.049</w:t>
            </w:r>
          </w:p>
          <w:p w14:paraId="52A81858" w14:textId="770259F8" w:rsidR="003A3769" w:rsidRPr="005E730D" w:rsidRDefault="00E2045D" w:rsidP="003A3769">
            <w:pPr>
              <w:pStyle w:val="CSDFigLegend"/>
              <w:rPr>
                <w:sz w:val="16"/>
                <w:szCs w:val="16"/>
              </w:rPr>
            </w:pPr>
            <w:r w:rsidRPr="005E730D">
              <w:rPr>
                <w:sz w:val="16"/>
                <w:szCs w:val="16"/>
              </w:rPr>
              <w:t>±</w:t>
            </w:r>
            <w:r w:rsidR="000A5D9A" w:rsidRPr="005E730D">
              <w:rPr>
                <w:sz w:val="16"/>
                <w:szCs w:val="16"/>
              </w:rPr>
              <w:t>0.072</w:t>
            </w:r>
          </w:p>
        </w:tc>
        <w:tc>
          <w:tcPr>
            <w:tcW w:w="756" w:type="dxa"/>
            <w:noWrap/>
            <w:hideMark/>
          </w:tcPr>
          <w:p w14:paraId="23CC5161" w14:textId="77777777" w:rsidR="00E2045D" w:rsidRPr="005E730D" w:rsidRDefault="00E2045D" w:rsidP="003A3769">
            <w:pPr>
              <w:pStyle w:val="CSDFigLegend"/>
              <w:rPr>
                <w:sz w:val="16"/>
                <w:szCs w:val="16"/>
              </w:rPr>
            </w:pPr>
            <w:r w:rsidRPr="005E730D">
              <w:rPr>
                <w:sz w:val="16"/>
                <w:szCs w:val="16"/>
              </w:rPr>
              <w:t>0.029</w:t>
            </w:r>
          </w:p>
          <w:p w14:paraId="15BAB6F2" w14:textId="2CB88BE5" w:rsidR="003A3769" w:rsidRPr="005E730D" w:rsidRDefault="00E2045D" w:rsidP="003A3769">
            <w:pPr>
              <w:pStyle w:val="CSDFigLegend"/>
              <w:rPr>
                <w:sz w:val="16"/>
                <w:szCs w:val="16"/>
              </w:rPr>
            </w:pPr>
            <w:r w:rsidRPr="005E730D">
              <w:rPr>
                <w:sz w:val="16"/>
                <w:szCs w:val="16"/>
              </w:rPr>
              <w:t>±</w:t>
            </w:r>
            <w:r w:rsidR="000A5D9A" w:rsidRPr="005E730D">
              <w:rPr>
                <w:sz w:val="16"/>
                <w:szCs w:val="16"/>
              </w:rPr>
              <w:t>0.046</w:t>
            </w:r>
          </w:p>
        </w:tc>
        <w:tc>
          <w:tcPr>
            <w:tcW w:w="755" w:type="dxa"/>
            <w:noWrap/>
            <w:hideMark/>
          </w:tcPr>
          <w:p w14:paraId="6BCD3C6E" w14:textId="77777777" w:rsidR="00E2045D" w:rsidRPr="005E730D" w:rsidRDefault="00E2045D" w:rsidP="003A3769">
            <w:pPr>
              <w:pStyle w:val="CSDFigLegend"/>
              <w:rPr>
                <w:sz w:val="16"/>
                <w:szCs w:val="16"/>
              </w:rPr>
            </w:pPr>
            <w:r w:rsidRPr="005E730D">
              <w:rPr>
                <w:sz w:val="16"/>
                <w:szCs w:val="16"/>
              </w:rPr>
              <w:t>0.016</w:t>
            </w:r>
          </w:p>
          <w:p w14:paraId="370926A0" w14:textId="504E6C09" w:rsidR="003A3769" w:rsidRPr="005E730D" w:rsidRDefault="00E2045D" w:rsidP="003A3769">
            <w:pPr>
              <w:pStyle w:val="CSDFigLegend"/>
              <w:rPr>
                <w:sz w:val="16"/>
                <w:szCs w:val="16"/>
              </w:rPr>
            </w:pPr>
            <w:r w:rsidRPr="005E730D">
              <w:rPr>
                <w:sz w:val="16"/>
                <w:szCs w:val="16"/>
              </w:rPr>
              <w:t>±</w:t>
            </w:r>
            <w:r w:rsidR="000A5D9A" w:rsidRPr="005E730D">
              <w:rPr>
                <w:sz w:val="16"/>
                <w:szCs w:val="16"/>
              </w:rPr>
              <w:t>0.029</w:t>
            </w:r>
          </w:p>
        </w:tc>
        <w:tc>
          <w:tcPr>
            <w:tcW w:w="755" w:type="dxa"/>
            <w:noWrap/>
            <w:hideMark/>
          </w:tcPr>
          <w:p w14:paraId="19C864C4" w14:textId="77777777" w:rsidR="00E2045D" w:rsidRPr="005E730D" w:rsidRDefault="00E2045D" w:rsidP="003A3769">
            <w:pPr>
              <w:pStyle w:val="CSDFigLegend"/>
              <w:rPr>
                <w:sz w:val="16"/>
                <w:szCs w:val="16"/>
              </w:rPr>
            </w:pPr>
            <w:r w:rsidRPr="005E730D">
              <w:rPr>
                <w:sz w:val="16"/>
                <w:szCs w:val="16"/>
              </w:rPr>
              <w:t>0.009</w:t>
            </w:r>
          </w:p>
          <w:p w14:paraId="751B9141" w14:textId="747A8116" w:rsidR="003A3769" w:rsidRPr="005E730D" w:rsidRDefault="00E2045D" w:rsidP="003A3769">
            <w:pPr>
              <w:pStyle w:val="CSDFigLegend"/>
              <w:rPr>
                <w:sz w:val="16"/>
                <w:szCs w:val="16"/>
              </w:rPr>
            </w:pPr>
            <w:r w:rsidRPr="005E730D">
              <w:rPr>
                <w:sz w:val="16"/>
                <w:szCs w:val="16"/>
              </w:rPr>
              <w:t>±</w:t>
            </w:r>
            <w:r w:rsidR="000A5D9A" w:rsidRPr="005E730D">
              <w:rPr>
                <w:sz w:val="16"/>
                <w:szCs w:val="16"/>
              </w:rPr>
              <w:t>0.019</w:t>
            </w:r>
          </w:p>
        </w:tc>
        <w:tc>
          <w:tcPr>
            <w:tcW w:w="755" w:type="dxa"/>
            <w:noWrap/>
            <w:hideMark/>
          </w:tcPr>
          <w:p w14:paraId="5B0902E5" w14:textId="77777777" w:rsidR="00E2045D" w:rsidRPr="005E730D" w:rsidRDefault="00E2045D" w:rsidP="003A3769">
            <w:pPr>
              <w:pStyle w:val="CSDFigLegend"/>
              <w:rPr>
                <w:sz w:val="16"/>
                <w:szCs w:val="16"/>
              </w:rPr>
            </w:pPr>
            <w:r w:rsidRPr="005E730D">
              <w:rPr>
                <w:sz w:val="16"/>
                <w:szCs w:val="16"/>
              </w:rPr>
              <w:t>0.004</w:t>
            </w:r>
          </w:p>
          <w:p w14:paraId="3DA04F3E" w14:textId="48F0DD73" w:rsidR="003A3769" w:rsidRPr="005E730D" w:rsidRDefault="00E2045D" w:rsidP="003A3769">
            <w:pPr>
              <w:pStyle w:val="CSDFigLegend"/>
              <w:rPr>
                <w:sz w:val="16"/>
                <w:szCs w:val="16"/>
              </w:rPr>
            </w:pPr>
            <w:r w:rsidRPr="005E730D">
              <w:rPr>
                <w:sz w:val="16"/>
                <w:szCs w:val="16"/>
              </w:rPr>
              <w:t>±</w:t>
            </w:r>
            <w:r w:rsidR="000A5D9A" w:rsidRPr="005E730D">
              <w:rPr>
                <w:sz w:val="16"/>
                <w:szCs w:val="16"/>
              </w:rPr>
              <w:t>0.012</w:t>
            </w:r>
          </w:p>
        </w:tc>
        <w:tc>
          <w:tcPr>
            <w:tcW w:w="755" w:type="dxa"/>
            <w:noWrap/>
            <w:hideMark/>
          </w:tcPr>
          <w:p w14:paraId="7F2B3F5F" w14:textId="77777777" w:rsidR="00E2045D" w:rsidRPr="005E730D" w:rsidRDefault="00E2045D" w:rsidP="003A3769">
            <w:pPr>
              <w:pStyle w:val="CSDFigLegend"/>
              <w:rPr>
                <w:sz w:val="16"/>
                <w:szCs w:val="16"/>
              </w:rPr>
            </w:pPr>
            <w:r w:rsidRPr="005E730D">
              <w:rPr>
                <w:sz w:val="16"/>
                <w:szCs w:val="16"/>
              </w:rPr>
              <w:t>0.002</w:t>
            </w:r>
          </w:p>
          <w:p w14:paraId="4A0CD544" w14:textId="6B5E47E9" w:rsidR="003A3769" w:rsidRPr="005E730D" w:rsidRDefault="00E2045D" w:rsidP="003A3769">
            <w:pPr>
              <w:pStyle w:val="CSDFigLegend"/>
              <w:rPr>
                <w:sz w:val="16"/>
                <w:szCs w:val="16"/>
              </w:rPr>
            </w:pPr>
            <w:r w:rsidRPr="005E730D">
              <w:rPr>
                <w:sz w:val="16"/>
                <w:szCs w:val="16"/>
              </w:rPr>
              <w:t>±</w:t>
            </w:r>
            <w:r w:rsidR="000A5D9A" w:rsidRPr="005E730D">
              <w:rPr>
                <w:sz w:val="16"/>
                <w:szCs w:val="16"/>
              </w:rPr>
              <w:t>0.007</w:t>
            </w:r>
          </w:p>
        </w:tc>
        <w:tc>
          <w:tcPr>
            <w:tcW w:w="755" w:type="dxa"/>
            <w:noWrap/>
            <w:hideMark/>
          </w:tcPr>
          <w:p w14:paraId="503F6CA7" w14:textId="77777777" w:rsidR="00E2045D" w:rsidRPr="005E730D" w:rsidRDefault="00E2045D" w:rsidP="003A3769">
            <w:pPr>
              <w:pStyle w:val="CSDFigLegend"/>
              <w:rPr>
                <w:sz w:val="16"/>
                <w:szCs w:val="16"/>
              </w:rPr>
            </w:pPr>
            <w:r w:rsidRPr="005E730D">
              <w:rPr>
                <w:sz w:val="16"/>
                <w:szCs w:val="16"/>
              </w:rPr>
              <w:t>0.000</w:t>
            </w:r>
          </w:p>
          <w:p w14:paraId="695E6013" w14:textId="2DB618D3" w:rsidR="003A3769" w:rsidRPr="005E730D" w:rsidRDefault="00E2045D" w:rsidP="003A3769">
            <w:pPr>
              <w:pStyle w:val="CSDFigLegend"/>
              <w:rPr>
                <w:sz w:val="16"/>
                <w:szCs w:val="16"/>
              </w:rPr>
            </w:pPr>
            <w:r w:rsidRPr="005E730D">
              <w:rPr>
                <w:sz w:val="16"/>
                <w:szCs w:val="16"/>
              </w:rPr>
              <w:t>±</w:t>
            </w:r>
            <w:r w:rsidR="000A5D9A" w:rsidRPr="005E730D">
              <w:rPr>
                <w:sz w:val="16"/>
                <w:szCs w:val="16"/>
              </w:rPr>
              <w:t>0.003</w:t>
            </w:r>
          </w:p>
        </w:tc>
        <w:tc>
          <w:tcPr>
            <w:tcW w:w="755" w:type="dxa"/>
            <w:noWrap/>
            <w:hideMark/>
          </w:tcPr>
          <w:p w14:paraId="3630AA6B" w14:textId="77777777" w:rsidR="00E2045D" w:rsidRPr="005E730D" w:rsidRDefault="00E2045D" w:rsidP="003A3769">
            <w:pPr>
              <w:pStyle w:val="CSDFigLegend"/>
              <w:rPr>
                <w:sz w:val="16"/>
                <w:szCs w:val="16"/>
              </w:rPr>
            </w:pPr>
            <w:r w:rsidRPr="005E730D">
              <w:rPr>
                <w:sz w:val="16"/>
                <w:szCs w:val="16"/>
              </w:rPr>
              <w:t>0.000</w:t>
            </w:r>
          </w:p>
          <w:p w14:paraId="6498B8F4" w14:textId="7FB15E67" w:rsidR="003A3769" w:rsidRPr="005E730D" w:rsidRDefault="00E2045D" w:rsidP="003A3769">
            <w:pPr>
              <w:pStyle w:val="CSDFigLegend"/>
              <w:rPr>
                <w:sz w:val="16"/>
                <w:szCs w:val="16"/>
              </w:rPr>
            </w:pPr>
            <w:r w:rsidRPr="005E730D">
              <w:rPr>
                <w:sz w:val="16"/>
                <w:szCs w:val="16"/>
              </w:rPr>
              <w:t>±</w:t>
            </w:r>
            <w:r w:rsidR="000A5D9A" w:rsidRPr="005E730D">
              <w:rPr>
                <w:sz w:val="16"/>
                <w:szCs w:val="16"/>
              </w:rPr>
              <w:t>0.001</w:t>
            </w:r>
          </w:p>
        </w:tc>
        <w:tc>
          <w:tcPr>
            <w:tcW w:w="755" w:type="dxa"/>
            <w:noWrap/>
            <w:hideMark/>
          </w:tcPr>
          <w:p w14:paraId="4543F0F1" w14:textId="77777777" w:rsidR="00E2045D" w:rsidRPr="005E730D" w:rsidRDefault="00E2045D" w:rsidP="003A3769">
            <w:pPr>
              <w:pStyle w:val="CSDFigLegend"/>
              <w:rPr>
                <w:sz w:val="16"/>
                <w:szCs w:val="16"/>
              </w:rPr>
            </w:pPr>
            <w:r w:rsidRPr="005E730D">
              <w:rPr>
                <w:sz w:val="16"/>
                <w:szCs w:val="16"/>
              </w:rPr>
              <w:t>0.000</w:t>
            </w:r>
          </w:p>
          <w:p w14:paraId="51FC52BD" w14:textId="0A06F84D"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066746D3" w14:textId="77777777" w:rsidTr="00E2045D">
        <w:trPr>
          <w:trHeight w:val="320"/>
        </w:trPr>
        <w:tc>
          <w:tcPr>
            <w:tcW w:w="715" w:type="dxa"/>
            <w:noWrap/>
            <w:hideMark/>
          </w:tcPr>
          <w:p w14:paraId="6C6E50B8" w14:textId="77777777" w:rsidR="003A3769" w:rsidRPr="005E730D" w:rsidRDefault="003A3769" w:rsidP="003A3769">
            <w:pPr>
              <w:pStyle w:val="CSDFigLegend"/>
              <w:rPr>
                <w:sz w:val="16"/>
                <w:szCs w:val="16"/>
              </w:rPr>
            </w:pPr>
            <w:r w:rsidRPr="005E730D">
              <w:rPr>
                <w:sz w:val="16"/>
                <w:szCs w:val="16"/>
              </w:rPr>
              <w:t xml:space="preserve">SD </w:t>
            </w:r>
            <w:proofErr w:type="spellStart"/>
            <w:r w:rsidRPr="005E730D">
              <w:rPr>
                <w:sz w:val="16"/>
                <w:szCs w:val="16"/>
              </w:rPr>
              <w:t>Fluo</w:t>
            </w:r>
            <w:proofErr w:type="spellEnd"/>
          </w:p>
        </w:tc>
        <w:tc>
          <w:tcPr>
            <w:tcW w:w="1474" w:type="dxa"/>
            <w:noWrap/>
            <w:hideMark/>
          </w:tcPr>
          <w:p w14:paraId="413CA143" w14:textId="77777777" w:rsidR="003A3769" w:rsidRPr="005E730D" w:rsidRDefault="003A3769" w:rsidP="003A3769">
            <w:pPr>
              <w:pStyle w:val="CSDFigLegend"/>
              <w:rPr>
                <w:sz w:val="16"/>
                <w:szCs w:val="16"/>
              </w:rPr>
            </w:pPr>
            <w:r w:rsidRPr="005E730D">
              <w:rPr>
                <w:sz w:val="16"/>
                <w:szCs w:val="16"/>
              </w:rPr>
              <w:t xml:space="preserve">prob: 0.5, </w:t>
            </w:r>
            <w:proofErr w:type="spellStart"/>
            <w:r w:rsidRPr="005E730D">
              <w:rPr>
                <w:sz w:val="16"/>
                <w:szCs w:val="16"/>
              </w:rPr>
              <w:t>nms</w:t>
            </w:r>
            <w:proofErr w:type="spellEnd"/>
            <w:r w:rsidRPr="005E730D">
              <w:rPr>
                <w:sz w:val="16"/>
                <w:szCs w:val="16"/>
              </w:rPr>
              <w:t>: def</w:t>
            </w:r>
          </w:p>
        </w:tc>
        <w:tc>
          <w:tcPr>
            <w:tcW w:w="786" w:type="dxa"/>
            <w:noWrap/>
            <w:hideMark/>
          </w:tcPr>
          <w:p w14:paraId="2C79C91C" w14:textId="77777777" w:rsidR="00E2045D" w:rsidRPr="005E730D" w:rsidRDefault="00E2045D" w:rsidP="003A3769">
            <w:pPr>
              <w:pStyle w:val="CSDFigLegend"/>
              <w:rPr>
                <w:sz w:val="16"/>
                <w:szCs w:val="16"/>
              </w:rPr>
            </w:pPr>
            <w:r w:rsidRPr="005E730D">
              <w:rPr>
                <w:sz w:val="16"/>
                <w:szCs w:val="16"/>
              </w:rPr>
              <w:t>0.049</w:t>
            </w:r>
          </w:p>
          <w:p w14:paraId="4E036B72" w14:textId="148B943D" w:rsidR="003A3769" w:rsidRPr="005E730D" w:rsidRDefault="00E2045D" w:rsidP="003A3769">
            <w:pPr>
              <w:pStyle w:val="CSDFigLegend"/>
              <w:rPr>
                <w:sz w:val="16"/>
                <w:szCs w:val="16"/>
              </w:rPr>
            </w:pPr>
            <w:r w:rsidRPr="005E730D">
              <w:rPr>
                <w:sz w:val="16"/>
                <w:szCs w:val="16"/>
              </w:rPr>
              <w:t>±</w:t>
            </w:r>
            <w:r w:rsidR="000A5D9A" w:rsidRPr="005E730D">
              <w:rPr>
                <w:sz w:val="16"/>
                <w:szCs w:val="16"/>
              </w:rPr>
              <w:t>0.072</w:t>
            </w:r>
          </w:p>
        </w:tc>
        <w:tc>
          <w:tcPr>
            <w:tcW w:w="756" w:type="dxa"/>
            <w:noWrap/>
            <w:hideMark/>
          </w:tcPr>
          <w:p w14:paraId="5DC55D3A" w14:textId="77777777" w:rsidR="00E2045D" w:rsidRPr="005E730D" w:rsidRDefault="00E2045D" w:rsidP="003A3769">
            <w:pPr>
              <w:pStyle w:val="CSDFigLegend"/>
              <w:rPr>
                <w:sz w:val="16"/>
                <w:szCs w:val="16"/>
              </w:rPr>
            </w:pPr>
            <w:r w:rsidRPr="005E730D">
              <w:rPr>
                <w:sz w:val="16"/>
                <w:szCs w:val="16"/>
              </w:rPr>
              <w:t>0.029</w:t>
            </w:r>
          </w:p>
          <w:p w14:paraId="743DC1AA" w14:textId="16EC11F2" w:rsidR="003A3769" w:rsidRPr="005E730D" w:rsidRDefault="00E2045D" w:rsidP="003A3769">
            <w:pPr>
              <w:pStyle w:val="CSDFigLegend"/>
              <w:rPr>
                <w:sz w:val="16"/>
                <w:szCs w:val="16"/>
              </w:rPr>
            </w:pPr>
            <w:r w:rsidRPr="005E730D">
              <w:rPr>
                <w:sz w:val="16"/>
                <w:szCs w:val="16"/>
              </w:rPr>
              <w:t>±</w:t>
            </w:r>
            <w:r w:rsidR="000A5D9A" w:rsidRPr="005E730D">
              <w:rPr>
                <w:sz w:val="16"/>
                <w:szCs w:val="16"/>
              </w:rPr>
              <w:t>0.046</w:t>
            </w:r>
          </w:p>
        </w:tc>
        <w:tc>
          <w:tcPr>
            <w:tcW w:w="755" w:type="dxa"/>
            <w:noWrap/>
            <w:hideMark/>
          </w:tcPr>
          <w:p w14:paraId="59F33842" w14:textId="77777777" w:rsidR="00E2045D" w:rsidRPr="005E730D" w:rsidRDefault="00E2045D" w:rsidP="003A3769">
            <w:pPr>
              <w:pStyle w:val="CSDFigLegend"/>
              <w:rPr>
                <w:sz w:val="16"/>
                <w:szCs w:val="16"/>
              </w:rPr>
            </w:pPr>
            <w:r w:rsidRPr="005E730D">
              <w:rPr>
                <w:sz w:val="16"/>
                <w:szCs w:val="16"/>
              </w:rPr>
              <w:t>0.016</w:t>
            </w:r>
          </w:p>
          <w:p w14:paraId="003B7B04" w14:textId="7C780E48" w:rsidR="003A3769" w:rsidRPr="005E730D" w:rsidRDefault="00E2045D" w:rsidP="003A3769">
            <w:pPr>
              <w:pStyle w:val="CSDFigLegend"/>
              <w:rPr>
                <w:sz w:val="16"/>
                <w:szCs w:val="16"/>
              </w:rPr>
            </w:pPr>
            <w:r w:rsidRPr="005E730D">
              <w:rPr>
                <w:sz w:val="16"/>
                <w:szCs w:val="16"/>
              </w:rPr>
              <w:t>±</w:t>
            </w:r>
            <w:r w:rsidR="000A5D9A" w:rsidRPr="005E730D">
              <w:rPr>
                <w:sz w:val="16"/>
                <w:szCs w:val="16"/>
              </w:rPr>
              <w:t>0.029</w:t>
            </w:r>
          </w:p>
        </w:tc>
        <w:tc>
          <w:tcPr>
            <w:tcW w:w="755" w:type="dxa"/>
            <w:noWrap/>
            <w:hideMark/>
          </w:tcPr>
          <w:p w14:paraId="1B2827C3" w14:textId="77777777" w:rsidR="00E2045D" w:rsidRPr="005E730D" w:rsidRDefault="00E2045D" w:rsidP="003A3769">
            <w:pPr>
              <w:pStyle w:val="CSDFigLegend"/>
              <w:rPr>
                <w:sz w:val="16"/>
                <w:szCs w:val="16"/>
              </w:rPr>
            </w:pPr>
            <w:r w:rsidRPr="005E730D">
              <w:rPr>
                <w:sz w:val="16"/>
                <w:szCs w:val="16"/>
              </w:rPr>
              <w:t>0.009</w:t>
            </w:r>
          </w:p>
          <w:p w14:paraId="04EAFD48" w14:textId="7AC1FA0F" w:rsidR="003A3769" w:rsidRPr="005E730D" w:rsidRDefault="00E2045D" w:rsidP="003A3769">
            <w:pPr>
              <w:pStyle w:val="CSDFigLegend"/>
              <w:rPr>
                <w:sz w:val="16"/>
                <w:szCs w:val="16"/>
              </w:rPr>
            </w:pPr>
            <w:r w:rsidRPr="005E730D">
              <w:rPr>
                <w:sz w:val="16"/>
                <w:szCs w:val="16"/>
              </w:rPr>
              <w:t>±</w:t>
            </w:r>
            <w:r w:rsidR="000A5D9A" w:rsidRPr="005E730D">
              <w:rPr>
                <w:sz w:val="16"/>
                <w:szCs w:val="16"/>
              </w:rPr>
              <w:t>0.019</w:t>
            </w:r>
          </w:p>
        </w:tc>
        <w:tc>
          <w:tcPr>
            <w:tcW w:w="755" w:type="dxa"/>
            <w:noWrap/>
            <w:hideMark/>
          </w:tcPr>
          <w:p w14:paraId="5365BDEF" w14:textId="77777777" w:rsidR="00E2045D" w:rsidRPr="005E730D" w:rsidRDefault="00E2045D" w:rsidP="003A3769">
            <w:pPr>
              <w:pStyle w:val="CSDFigLegend"/>
              <w:rPr>
                <w:sz w:val="16"/>
                <w:szCs w:val="16"/>
              </w:rPr>
            </w:pPr>
            <w:r w:rsidRPr="005E730D">
              <w:rPr>
                <w:sz w:val="16"/>
                <w:szCs w:val="16"/>
              </w:rPr>
              <w:t>0.004</w:t>
            </w:r>
          </w:p>
          <w:p w14:paraId="460368CE" w14:textId="280D901F" w:rsidR="003A3769" w:rsidRPr="005E730D" w:rsidRDefault="00E2045D" w:rsidP="003A3769">
            <w:pPr>
              <w:pStyle w:val="CSDFigLegend"/>
              <w:rPr>
                <w:sz w:val="16"/>
                <w:szCs w:val="16"/>
              </w:rPr>
            </w:pPr>
            <w:r w:rsidRPr="005E730D">
              <w:rPr>
                <w:sz w:val="16"/>
                <w:szCs w:val="16"/>
              </w:rPr>
              <w:t>±</w:t>
            </w:r>
            <w:r w:rsidR="000A5D9A" w:rsidRPr="005E730D">
              <w:rPr>
                <w:sz w:val="16"/>
                <w:szCs w:val="16"/>
              </w:rPr>
              <w:t>0.012</w:t>
            </w:r>
          </w:p>
        </w:tc>
        <w:tc>
          <w:tcPr>
            <w:tcW w:w="755" w:type="dxa"/>
            <w:noWrap/>
            <w:hideMark/>
          </w:tcPr>
          <w:p w14:paraId="07067F11" w14:textId="77777777" w:rsidR="00E2045D" w:rsidRPr="005E730D" w:rsidRDefault="00E2045D" w:rsidP="003A3769">
            <w:pPr>
              <w:pStyle w:val="CSDFigLegend"/>
              <w:rPr>
                <w:sz w:val="16"/>
                <w:szCs w:val="16"/>
              </w:rPr>
            </w:pPr>
            <w:r w:rsidRPr="005E730D">
              <w:rPr>
                <w:sz w:val="16"/>
                <w:szCs w:val="16"/>
              </w:rPr>
              <w:t>0.002</w:t>
            </w:r>
          </w:p>
          <w:p w14:paraId="0BD89126" w14:textId="1E8B891A" w:rsidR="003A3769" w:rsidRPr="005E730D" w:rsidRDefault="00E2045D" w:rsidP="003A3769">
            <w:pPr>
              <w:pStyle w:val="CSDFigLegend"/>
              <w:rPr>
                <w:sz w:val="16"/>
                <w:szCs w:val="16"/>
              </w:rPr>
            </w:pPr>
            <w:r w:rsidRPr="005E730D">
              <w:rPr>
                <w:sz w:val="16"/>
                <w:szCs w:val="16"/>
              </w:rPr>
              <w:t>±</w:t>
            </w:r>
            <w:r w:rsidR="000A5D9A" w:rsidRPr="005E730D">
              <w:rPr>
                <w:sz w:val="16"/>
                <w:szCs w:val="16"/>
              </w:rPr>
              <w:t>0.007</w:t>
            </w:r>
          </w:p>
        </w:tc>
        <w:tc>
          <w:tcPr>
            <w:tcW w:w="755" w:type="dxa"/>
            <w:noWrap/>
            <w:hideMark/>
          </w:tcPr>
          <w:p w14:paraId="53E421A7" w14:textId="77777777" w:rsidR="00E2045D" w:rsidRPr="005E730D" w:rsidRDefault="00E2045D" w:rsidP="003A3769">
            <w:pPr>
              <w:pStyle w:val="CSDFigLegend"/>
              <w:rPr>
                <w:sz w:val="16"/>
                <w:szCs w:val="16"/>
              </w:rPr>
            </w:pPr>
            <w:r w:rsidRPr="005E730D">
              <w:rPr>
                <w:sz w:val="16"/>
                <w:szCs w:val="16"/>
              </w:rPr>
              <w:t>0.000</w:t>
            </w:r>
          </w:p>
          <w:p w14:paraId="0E451821" w14:textId="4977DF8D" w:rsidR="003A3769" w:rsidRPr="005E730D" w:rsidRDefault="00E2045D" w:rsidP="003A3769">
            <w:pPr>
              <w:pStyle w:val="CSDFigLegend"/>
              <w:rPr>
                <w:sz w:val="16"/>
                <w:szCs w:val="16"/>
              </w:rPr>
            </w:pPr>
            <w:r w:rsidRPr="005E730D">
              <w:rPr>
                <w:sz w:val="16"/>
                <w:szCs w:val="16"/>
              </w:rPr>
              <w:t>±</w:t>
            </w:r>
            <w:r w:rsidR="000A5D9A" w:rsidRPr="005E730D">
              <w:rPr>
                <w:sz w:val="16"/>
                <w:szCs w:val="16"/>
              </w:rPr>
              <w:t>0.003</w:t>
            </w:r>
          </w:p>
        </w:tc>
        <w:tc>
          <w:tcPr>
            <w:tcW w:w="755" w:type="dxa"/>
            <w:noWrap/>
            <w:hideMark/>
          </w:tcPr>
          <w:p w14:paraId="68FE04BE" w14:textId="77777777" w:rsidR="00E2045D" w:rsidRPr="005E730D" w:rsidRDefault="00E2045D" w:rsidP="003A3769">
            <w:pPr>
              <w:pStyle w:val="CSDFigLegend"/>
              <w:rPr>
                <w:sz w:val="16"/>
                <w:szCs w:val="16"/>
              </w:rPr>
            </w:pPr>
            <w:r w:rsidRPr="005E730D">
              <w:rPr>
                <w:sz w:val="16"/>
                <w:szCs w:val="16"/>
              </w:rPr>
              <w:t>0.000</w:t>
            </w:r>
          </w:p>
          <w:p w14:paraId="0BBB5BBF" w14:textId="24931C43" w:rsidR="003A3769" w:rsidRPr="005E730D" w:rsidRDefault="00E2045D" w:rsidP="003A3769">
            <w:pPr>
              <w:pStyle w:val="CSDFigLegend"/>
              <w:rPr>
                <w:sz w:val="16"/>
                <w:szCs w:val="16"/>
              </w:rPr>
            </w:pPr>
            <w:r w:rsidRPr="005E730D">
              <w:rPr>
                <w:sz w:val="16"/>
                <w:szCs w:val="16"/>
              </w:rPr>
              <w:t>±</w:t>
            </w:r>
            <w:r w:rsidR="000A5D9A" w:rsidRPr="005E730D">
              <w:rPr>
                <w:sz w:val="16"/>
                <w:szCs w:val="16"/>
              </w:rPr>
              <w:t>0.001</w:t>
            </w:r>
          </w:p>
        </w:tc>
        <w:tc>
          <w:tcPr>
            <w:tcW w:w="755" w:type="dxa"/>
            <w:noWrap/>
            <w:hideMark/>
          </w:tcPr>
          <w:p w14:paraId="0A44BA9A" w14:textId="77777777" w:rsidR="00E2045D" w:rsidRPr="005E730D" w:rsidRDefault="00E2045D" w:rsidP="003A3769">
            <w:pPr>
              <w:pStyle w:val="CSDFigLegend"/>
              <w:rPr>
                <w:sz w:val="16"/>
                <w:szCs w:val="16"/>
              </w:rPr>
            </w:pPr>
            <w:r w:rsidRPr="005E730D">
              <w:rPr>
                <w:sz w:val="16"/>
                <w:szCs w:val="16"/>
              </w:rPr>
              <w:t>0.000</w:t>
            </w:r>
          </w:p>
          <w:p w14:paraId="2DBB52E1" w14:textId="17AB76F7"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5225AD70" w14:textId="77777777" w:rsidTr="00E2045D">
        <w:trPr>
          <w:trHeight w:val="320"/>
        </w:trPr>
        <w:tc>
          <w:tcPr>
            <w:tcW w:w="715" w:type="dxa"/>
            <w:noWrap/>
            <w:hideMark/>
          </w:tcPr>
          <w:p w14:paraId="4314D243" w14:textId="77777777" w:rsidR="003A3769" w:rsidRPr="005E730D" w:rsidRDefault="003A3769" w:rsidP="003A3769">
            <w:pPr>
              <w:pStyle w:val="CSDFigLegend"/>
              <w:rPr>
                <w:sz w:val="16"/>
                <w:szCs w:val="16"/>
              </w:rPr>
            </w:pPr>
            <w:r w:rsidRPr="005E730D">
              <w:rPr>
                <w:sz w:val="16"/>
                <w:szCs w:val="16"/>
              </w:rPr>
              <w:t xml:space="preserve">SD </w:t>
            </w:r>
            <w:proofErr w:type="spellStart"/>
            <w:r w:rsidRPr="005E730D">
              <w:rPr>
                <w:sz w:val="16"/>
                <w:szCs w:val="16"/>
              </w:rPr>
              <w:t>Fluo</w:t>
            </w:r>
            <w:proofErr w:type="spellEnd"/>
          </w:p>
        </w:tc>
        <w:tc>
          <w:tcPr>
            <w:tcW w:w="1474" w:type="dxa"/>
            <w:noWrap/>
            <w:hideMark/>
          </w:tcPr>
          <w:p w14:paraId="0F26DD54" w14:textId="77777777" w:rsidR="003A3769" w:rsidRPr="005E730D" w:rsidRDefault="003A3769" w:rsidP="003A3769">
            <w:pPr>
              <w:pStyle w:val="CSDFigLegend"/>
              <w:rPr>
                <w:sz w:val="16"/>
                <w:szCs w:val="16"/>
              </w:rPr>
            </w:pPr>
            <w:r w:rsidRPr="005E730D">
              <w:rPr>
                <w:sz w:val="16"/>
                <w:szCs w:val="16"/>
              </w:rPr>
              <w:t xml:space="preserve">prob: 0.8, </w:t>
            </w:r>
            <w:proofErr w:type="spellStart"/>
            <w:r w:rsidRPr="005E730D">
              <w:rPr>
                <w:sz w:val="16"/>
                <w:szCs w:val="16"/>
              </w:rPr>
              <w:t>nms</w:t>
            </w:r>
            <w:proofErr w:type="spellEnd"/>
            <w:r w:rsidRPr="005E730D">
              <w:rPr>
                <w:sz w:val="16"/>
                <w:szCs w:val="16"/>
              </w:rPr>
              <w:t>: 0.2</w:t>
            </w:r>
          </w:p>
        </w:tc>
        <w:tc>
          <w:tcPr>
            <w:tcW w:w="786" w:type="dxa"/>
            <w:noWrap/>
            <w:hideMark/>
          </w:tcPr>
          <w:p w14:paraId="4FC596B1" w14:textId="77777777" w:rsidR="00E2045D" w:rsidRPr="005E730D" w:rsidRDefault="00E2045D" w:rsidP="003A3769">
            <w:pPr>
              <w:pStyle w:val="CSDFigLegend"/>
              <w:rPr>
                <w:sz w:val="16"/>
                <w:szCs w:val="16"/>
              </w:rPr>
            </w:pPr>
            <w:r w:rsidRPr="005E730D">
              <w:rPr>
                <w:sz w:val="16"/>
                <w:szCs w:val="16"/>
              </w:rPr>
              <w:t>0.030</w:t>
            </w:r>
          </w:p>
          <w:p w14:paraId="61059550" w14:textId="28A97A5E" w:rsidR="003A3769" w:rsidRPr="005E730D" w:rsidRDefault="00E2045D" w:rsidP="003A3769">
            <w:pPr>
              <w:pStyle w:val="CSDFigLegend"/>
              <w:rPr>
                <w:sz w:val="16"/>
                <w:szCs w:val="16"/>
              </w:rPr>
            </w:pPr>
            <w:r w:rsidRPr="005E730D">
              <w:rPr>
                <w:sz w:val="16"/>
                <w:szCs w:val="16"/>
              </w:rPr>
              <w:t>±</w:t>
            </w:r>
            <w:r w:rsidR="000A5D9A" w:rsidRPr="005E730D">
              <w:rPr>
                <w:sz w:val="16"/>
                <w:szCs w:val="16"/>
              </w:rPr>
              <w:t>0.066</w:t>
            </w:r>
          </w:p>
        </w:tc>
        <w:tc>
          <w:tcPr>
            <w:tcW w:w="756" w:type="dxa"/>
            <w:noWrap/>
            <w:hideMark/>
          </w:tcPr>
          <w:p w14:paraId="33060EA8" w14:textId="77777777" w:rsidR="00E2045D" w:rsidRPr="005E730D" w:rsidRDefault="00E2045D" w:rsidP="003A3769">
            <w:pPr>
              <w:pStyle w:val="CSDFigLegend"/>
              <w:rPr>
                <w:sz w:val="16"/>
                <w:szCs w:val="16"/>
              </w:rPr>
            </w:pPr>
            <w:r w:rsidRPr="005E730D">
              <w:rPr>
                <w:sz w:val="16"/>
                <w:szCs w:val="16"/>
              </w:rPr>
              <w:t>0.016</w:t>
            </w:r>
          </w:p>
          <w:p w14:paraId="2E3E07F0" w14:textId="5FC49B4C" w:rsidR="003A3769" w:rsidRPr="005E730D" w:rsidRDefault="00E2045D" w:rsidP="003A3769">
            <w:pPr>
              <w:pStyle w:val="CSDFigLegend"/>
              <w:rPr>
                <w:sz w:val="16"/>
                <w:szCs w:val="16"/>
              </w:rPr>
            </w:pPr>
            <w:r w:rsidRPr="005E730D">
              <w:rPr>
                <w:sz w:val="16"/>
                <w:szCs w:val="16"/>
              </w:rPr>
              <w:t>±</w:t>
            </w:r>
            <w:r w:rsidR="000A5D9A" w:rsidRPr="005E730D">
              <w:rPr>
                <w:sz w:val="16"/>
                <w:szCs w:val="16"/>
              </w:rPr>
              <w:t>0.044</w:t>
            </w:r>
          </w:p>
        </w:tc>
        <w:tc>
          <w:tcPr>
            <w:tcW w:w="755" w:type="dxa"/>
            <w:noWrap/>
            <w:hideMark/>
          </w:tcPr>
          <w:p w14:paraId="518F59BE" w14:textId="77777777" w:rsidR="00E2045D" w:rsidRPr="005E730D" w:rsidRDefault="00E2045D" w:rsidP="003A3769">
            <w:pPr>
              <w:pStyle w:val="CSDFigLegend"/>
              <w:rPr>
                <w:sz w:val="16"/>
                <w:szCs w:val="16"/>
              </w:rPr>
            </w:pPr>
            <w:r w:rsidRPr="005E730D">
              <w:rPr>
                <w:sz w:val="16"/>
                <w:szCs w:val="16"/>
              </w:rPr>
              <w:t>0.008</w:t>
            </w:r>
          </w:p>
          <w:p w14:paraId="1CC34EEB" w14:textId="3ABFBC39" w:rsidR="003A3769" w:rsidRPr="005E730D" w:rsidRDefault="00E2045D" w:rsidP="003A3769">
            <w:pPr>
              <w:pStyle w:val="CSDFigLegend"/>
              <w:rPr>
                <w:sz w:val="16"/>
                <w:szCs w:val="16"/>
              </w:rPr>
            </w:pPr>
            <w:r w:rsidRPr="005E730D">
              <w:rPr>
                <w:sz w:val="16"/>
                <w:szCs w:val="16"/>
              </w:rPr>
              <w:t>±</w:t>
            </w:r>
            <w:r w:rsidR="000A5D9A" w:rsidRPr="005E730D">
              <w:rPr>
                <w:sz w:val="16"/>
                <w:szCs w:val="16"/>
              </w:rPr>
              <w:t>0.028</w:t>
            </w:r>
          </w:p>
        </w:tc>
        <w:tc>
          <w:tcPr>
            <w:tcW w:w="755" w:type="dxa"/>
            <w:noWrap/>
            <w:hideMark/>
          </w:tcPr>
          <w:p w14:paraId="36E322D8" w14:textId="77777777" w:rsidR="00E2045D" w:rsidRPr="005E730D" w:rsidRDefault="00E2045D" w:rsidP="003A3769">
            <w:pPr>
              <w:pStyle w:val="CSDFigLegend"/>
              <w:rPr>
                <w:sz w:val="16"/>
                <w:szCs w:val="16"/>
              </w:rPr>
            </w:pPr>
            <w:r w:rsidRPr="005E730D">
              <w:rPr>
                <w:sz w:val="16"/>
                <w:szCs w:val="16"/>
              </w:rPr>
              <w:t>0.004</w:t>
            </w:r>
          </w:p>
          <w:p w14:paraId="0BB740DA" w14:textId="298204CB" w:rsidR="003A3769" w:rsidRPr="005E730D" w:rsidRDefault="00E2045D" w:rsidP="003A3769">
            <w:pPr>
              <w:pStyle w:val="CSDFigLegend"/>
              <w:rPr>
                <w:sz w:val="16"/>
                <w:szCs w:val="16"/>
              </w:rPr>
            </w:pPr>
            <w:r w:rsidRPr="005E730D">
              <w:rPr>
                <w:sz w:val="16"/>
                <w:szCs w:val="16"/>
              </w:rPr>
              <w:t>±</w:t>
            </w:r>
            <w:r w:rsidR="000A5D9A" w:rsidRPr="005E730D">
              <w:rPr>
                <w:sz w:val="16"/>
                <w:szCs w:val="16"/>
              </w:rPr>
              <w:t>0.020</w:t>
            </w:r>
          </w:p>
        </w:tc>
        <w:tc>
          <w:tcPr>
            <w:tcW w:w="755" w:type="dxa"/>
            <w:noWrap/>
            <w:hideMark/>
          </w:tcPr>
          <w:p w14:paraId="70DEDA75" w14:textId="77777777" w:rsidR="00E2045D" w:rsidRPr="005E730D" w:rsidRDefault="00E2045D" w:rsidP="003A3769">
            <w:pPr>
              <w:pStyle w:val="CSDFigLegend"/>
              <w:rPr>
                <w:sz w:val="16"/>
                <w:szCs w:val="16"/>
              </w:rPr>
            </w:pPr>
            <w:r w:rsidRPr="005E730D">
              <w:rPr>
                <w:sz w:val="16"/>
                <w:szCs w:val="16"/>
              </w:rPr>
              <w:t>0.002</w:t>
            </w:r>
          </w:p>
          <w:p w14:paraId="103F9682" w14:textId="0CA63797" w:rsidR="003A3769" w:rsidRPr="005E730D" w:rsidRDefault="00E2045D" w:rsidP="003A3769">
            <w:pPr>
              <w:pStyle w:val="CSDFigLegend"/>
              <w:rPr>
                <w:sz w:val="16"/>
                <w:szCs w:val="16"/>
              </w:rPr>
            </w:pPr>
            <w:r w:rsidRPr="005E730D">
              <w:rPr>
                <w:sz w:val="16"/>
                <w:szCs w:val="16"/>
              </w:rPr>
              <w:t>±</w:t>
            </w:r>
            <w:r w:rsidR="000A5D9A" w:rsidRPr="005E730D">
              <w:rPr>
                <w:sz w:val="16"/>
                <w:szCs w:val="16"/>
              </w:rPr>
              <w:t>0.013</w:t>
            </w:r>
          </w:p>
        </w:tc>
        <w:tc>
          <w:tcPr>
            <w:tcW w:w="755" w:type="dxa"/>
            <w:noWrap/>
            <w:hideMark/>
          </w:tcPr>
          <w:p w14:paraId="5916129F" w14:textId="77777777" w:rsidR="00E2045D" w:rsidRPr="005E730D" w:rsidRDefault="00E2045D" w:rsidP="003A3769">
            <w:pPr>
              <w:pStyle w:val="CSDFigLegend"/>
              <w:rPr>
                <w:sz w:val="16"/>
                <w:szCs w:val="16"/>
              </w:rPr>
            </w:pPr>
            <w:r w:rsidRPr="005E730D">
              <w:rPr>
                <w:sz w:val="16"/>
                <w:szCs w:val="16"/>
              </w:rPr>
              <w:t>0.001</w:t>
            </w:r>
          </w:p>
          <w:p w14:paraId="727DAC40" w14:textId="3DFF1E0A" w:rsidR="003A3769" w:rsidRPr="005E730D" w:rsidRDefault="00E2045D" w:rsidP="003A3769">
            <w:pPr>
              <w:pStyle w:val="CSDFigLegend"/>
              <w:rPr>
                <w:sz w:val="16"/>
                <w:szCs w:val="16"/>
              </w:rPr>
            </w:pPr>
            <w:r w:rsidRPr="005E730D">
              <w:rPr>
                <w:sz w:val="16"/>
                <w:szCs w:val="16"/>
              </w:rPr>
              <w:t>±</w:t>
            </w:r>
            <w:r w:rsidR="000A5D9A" w:rsidRPr="005E730D">
              <w:rPr>
                <w:sz w:val="16"/>
                <w:szCs w:val="16"/>
              </w:rPr>
              <w:t>0.007</w:t>
            </w:r>
          </w:p>
        </w:tc>
        <w:tc>
          <w:tcPr>
            <w:tcW w:w="755" w:type="dxa"/>
            <w:noWrap/>
            <w:hideMark/>
          </w:tcPr>
          <w:p w14:paraId="0A2DBF91" w14:textId="77777777" w:rsidR="00E2045D" w:rsidRPr="005E730D" w:rsidRDefault="00E2045D" w:rsidP="003A3769">
            <w:pPr>
              <w:pStyle w:val="CSDFigLegend"/>
              <w:rPr>
                <w:sz w:val="16"/>
                <w:szCs w:val="16"/>
              </w:rPr>
            </w:pPr>
            <w:r w:rsidRPr="005E730D">
              <w:rPr>
                <w:sz w:val="16"/>
                <w:szCs w:val="16"/>
              </w:rPr>
              <w:t>0.000</w:t>
            </w:r>
          </w:p>
          <w:p w14:paraId="5A4607D6" w14:textId="252D8B7D" w:rsidR="003A3769" w:rsidRPr="005E730D" w:rsidRDefault="00E2045D" w:rsidP="003A3769">
            <w:pPr>
              <w:pStyle w:val="CSDFigLegend"/>
              <w:rPr>
                <w:sz w:val="16"/>
                <w:szCs w:val="16"/>
              </w:rPr>
            </w:pPr>
            <w:r w:rsidRPr="005E730D">
              <w:rPr>
                <w:sz w:val="16"/>
                <w:szCs w:val="16"/>
              </w:rPr>
              <w:t>±</w:t>
            </w:r>
            <w:r w:rsidR="000A5D9A" w:rsidRPr="005E730D">
              <w:rPr>
                <w:sz w:val="16"/>
                <w:szCs w:val="16"/>
              </w:rPr>
              <w:t>0.003</w:t>
            </w:r>
          </w:p>
        </w:tc>
        <w:tc>
          <w:tcPr>
            <w:tcW w:w="755" w:type="dxa"/>
            <w:noWrap/>
            <w:hideMark/>
          </w:tcPr>
          <w:p w14:paraId="2C2324E2" w14:textId="77777777" w:rsidR="00E2045D" w:rsidRPr="005E730D" w:rsidRDefault="00E2045D" w:rsidP="003A3769">
            <w:pPr>
              <w:pStyle w:val="CSDFigLegend"/>
              <w:rPr>
                <w:sz w:val="16"/>
                <w:szCs w:val="16"/>
              </w:rPr>
            </w:pPr>
            <w:r w:rsidRPr="005E730D">
              <w:rPr>
                <w:sz w:val="16"/>
                <w:szCs w:val="16"/>
              </w:rPr>
              <w:t>0.000</w:t>
            </w:r>
          </w:p>
          <w:p w14:paraId="4BA78EDC" w14:textId="3E8CE4B9" w:rsidR="003A3769" w:rsidRPr="005E730D" w:rsidRDefault="00E2045D" w:rsidP="003A3769">
            <w:pPr>
              <w:pStyle w:val="CSDFigLegend"/>
              <w:rPr>
                <w:sz w:val="16"/>
                <w:szCs w:val="16"/>
              </w:rPr>
            </w:pPr>
            <w:r w:rsidRPr="005E730D">
              <w:rPr>
                <w:sz w:val="16"/>
                <w:szCs w:val="16"/>
              </w:rPr>
              <w:t>±</w:t>
            </w:r>
            <w:r w:rsidR="000A5D9A" w:rsidRPr="005E730D">
              <w:rPr>
                <w:sz w:val="16"/>
                <w:szCs w:val="16"/>
              </w:rPr>
              <w:t>0.000</w:t>
            </w:r>
          </w:p>
        </w:tc>
        <w:tc>
          <w:tcPr>
            <w:tcW w:w="755" w:type="dxa"/>
            <w:noWrap/>
            <w:hideMark/>
          </w:tcPr>
          <w:p w14:paraId="4FFF255F" w14:textId="77777777" w:rsidR="00E2045D" w:rsidRPr="005E730D" w:rsidRDefault="00E2045D" w:rsidP="003A3769">
            <w:pPr>
              <w:pStyle w:val="CSDFigLegend"/>
              <w:rPr>
                <w:sz w:val="16"/>
                <w:szCs w:val="16"/>
              </w:rPr>
            </w:pPr>
            <w:r w:rsidRPr="005E730D">
              <w:rPr>
                <w:sz w:val="16"/>
                <w:szCs w:val="16"/>
              </w:rPr>
              <w:t>0.000</w:t>
            </w:r>
          </w:p>
          <w:p w14:paraId="762059E5" w14:textId="094CAD1F"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2B509AF3" w14:textId="77777777" w:rsidTr="00E2045D">
        <w:trPr>
          <w:trHeight w:val="320"/>
        </w:trPr>
        <w:tc>
          <w:tcPr>
            <w:tcW w:w="715" w:type="dxa"/>
            <w:noWrap/>
            <w:hideMark/>
          </w:tcPr>
          <w:p w14:paraId="0A7B7649" w14:textId="77777777" w:rsidR="003A3769" w:rsidRPr="005E730D" w:rsidRDefault="003A3769" w:rsidP="003A3769">
            <w:pPr>
              <w:pStyle w:val="CSDFigLegend"/>
              <w:rPr>
                <w:sz w:val="16"/>
                <w:szCs w:val="16"/>
              </w:rPr>
            </w:pPr>
            <w:r w:rsidRPr="005E730D">
              <w:rPr>
                <w:sz w:val="16"/>
                <w:szCs w:val="16"/>
              </w:rPr>
              <w:t xml:space="preserve">SD </w:t>
            </w:r>
            <w:proofErr w:type="spellStart"/>
            <w:r w:rsidRPr="005E730D">
              <w:rPr>
                <w:sz w:val="16"/>
                <w:szCs w:val="16"/>
              </w:rPr>
              <w:t>Fluo</w:t>
            </w:r>
            <w:proofErr w:type="spellEnd"/>
          </w:p>
        </w:tc>
        <w:tc>
          <w:tcPr>
            <w:tcW w:w="1474" w:type="dxa"/>
            <w:noWrap/>
            <w:hideMark/>
          </w:tcPr>
          <w:p w14:paraId="60734086" w14:textId="77777777" w:rsidR="003A3769" w:rsidRPr="005E730D" w:rsidRDefault="003A3769" w:rsidP="003A3769">
            <w:pPr>
              <w:pStyle w:val="CSDFigLegend"/>
              <w:rPr>
                <w:sz w:val="16"/>
                <w:szCs w:val="16"/>
              </w:rPr>
            </w:pPr>
            <w:r w:rsidRPr="005E730D">
              <w:rPr>
                <w:sz w:val="16"/>
                <w:szCs w:val="16"/>
              </w:rPr>
              <w:t xml:space="preserve">prob: 0.8, </w:t>
            </w:r>
            <w:proofErr w:type="spellStart"/>
            <w:r w:rsidRPr="005E730D">
              <w:rPr>
                <w:sz w:val="16"/>
                <w:szCs w:val="16"/>
              </w:rPr>
              <w:t>nms</w:t>
            </w:r>
            <w:proofErr w:type="spellEnd"/>
            <w:r w:rsidRPr="005E730D">
              <w:rPr>
                <w:sz w:val="16"/>
                <w:szCs w:val="16"/>
              </w:rPr>
              <w:t>: 0.4</w:t>
            </w:r>
          </w:p>
        </w:tc>
        <w:tc>
          <w:tcPr>
            <w:tcW w:w="786" w:type="dxa"/>
            <w:noWrap/>
            <w:hideMark/>
          </w:tcPr>
          <w:p w14:paraId="22CE7E26" w14:textId="77777777" w:rsidR="00E2045D" w:rsidRPr="005E730D" w:rsidRDefault="00E2045D" w:rsidP="003A3769">
            <w:pPr>
              <w:pStyle w:val="CSDFigLegend"/>
              <w:rPr>
                <w:sz w:val="16"/>
                <w:szCs w:val="16"/>
              </w:rPr>
            </w:pPr>
            <w:r w:rsidRPr="005E730D">
              <w:rPr>
                <w:sz w:val="16"/>
                <w:szCs w:val="16"/>
              </w:rPr>
              <w:t>0.030</w:t>
            </w:r>
          </w:p>
          <w:p w14:paraId="407F2F0B" w14:textId="3ECFC11C" w:rsidR="003A3769" w:rsidRPr="005E730D" w:rsidRDefault="00E2045D" w:rsidP="003A3769">
            <w:pPr>
              <w:pStyle w:val="CSDFigLegend"/>
              <w:rPr>
                <w:sz w:val="16"/>
                <w:szCs w:val="16"/>
              </w:rPr>
            </w:pPr>
            <w:r w:rsidRPr="005E730D">
              <w:rPr>
                <w:sz w:val="16"/>
                <w:szCs w:val="16"/>
              </w:rPr>
              <w:t>±</w:t>
            </w:r>
            <w:r w:rsidR="000A5D9A" w:rsidRPr="005E730D">
              <w:rPr>
                <w:sz w:val="16"/>
                <w:szCs w:val="16"/>
              </w:rPr>
              <w:t>0.066</w:t>
            </w:r>
          </w:p>
        </w:tc>
        <w:tc>
          <w:tcPr>
            <w:tcW w:w="756" w:type="dxa"/>
            <w:noWrap/>
            <w:hideMark/>
          </w:tcPr>
          <w:p w14:paraId="69E6FCA2" w14:textId="77777777" w:rsidR="00E2045D" w:rsidRPr="005E730D" w:rsidRDefault="00E2045D" w:rsidP="003A3769">
            <w:pPr>
              <w:pStyle w:val="CSDFigLegend"/>
              <w:rPr>
                <w:sz w:val="16"/>
                <w:szCs w:val="16"/>
              </w:rPr>
            </w:pPr>
            <w:r w:rsidRPr="005E730D">
              <w:rPr>
                <w:sz w:val="16"/>
                <w:szCs w:val="16"/>
              </w:rPr>
              <w:t>0.016</w:t>
            </w:r>
          </w:p>
          <w:p w14:paraId="6A3C9515" w14:textId="454C35DB" w:rsidR="003A3769" w:rsidRPr="005E730D" w:rsidRDefault="00E2045D" w:rsidP="003A3769">
            <w:pPr>
              <w:pStyle w:val="CSDFigLegend"/>
              <w:rPr>
                <w:sz w:val="16"/>
                <w:szCs w:val="16"/>
              </w:rPr>
            </w:pPr>
            <w:r w:rsidRPr="005E730D">
              <w:rPr>
                <w:sz w:val="16"/>
                <w:szCs w:val="16"/>
              </w:rPr>
              <w:t>±</w:t>
            </w:r>
            <w:r w:rsidR="000A5D9A" w:rsidRPr="005E730D">
              <w:rPr>
                <w:sz w:val="16"/>
                <w:szCs w:val="16"/>
              </w:rPr>
              <w:t>0.044</w:t>
            </w:r>
          </w:p>
        </w:tc>
        <w:tc>
          <w:tcPr>
            <w:tcW w:w="755" w:type="dxa"/>
            <w:noWrap/>
            <w:hideMark/>
          </w:tcPr>
          <w:p w14:paraId="02C0E24E" w14:textId="77777777" w:rsidR="00E2045D" w:rsidRPr="005E730D" w:rsidRDefault="00E2045D" w:rsidP="003A3769">
            <w:pPr>
              <w:pStyle w:val="CSDFigLegend"/>
              <w:rPr>
                <w:sz w:val="16"/>
                <w:szCs w:val="16"/>
              </w:rPr>
            </w:pPr>
            <w:r w:rsidRPr="005E730D">
              <w:rPr>
                <w:sz w:val="16"/>
                <w:szCs w:val="16"/>
              </w:rPr>
              <w:t>0.008</w:t>
            </w:r>
          </w:p>
          <w:p w14:paraId="31302989" w14:textId="61E5F33E" w:rsidR="003A3769" w:rsidRPr="005E730D" w:rsidRDefault="00E2045D" w:rsidP="003A3769">
            <w:pPr>
              <w:pStyle w:val="CSDFigLegend"/>
              <w:rPr>
                <w:sz w:val="16"/>
                <w:szCs w:val="16"/>
              </w:rPr>
            </w:pPr>
            <w:r w:rsidRPr="005E730D">
              <w:rPr>
                <w:sz w:val="16"/>
                <w:szCs w:val="16"/>
              </w:rPr>
              <w:t>±</w:t>
            </w:r>
            <w:r w:rsidR="000A5D9A" w:rsidRPr="005E730D">
              <w:rPr>
                <w:sz w:val="16"/>
                <w:szCs w:val="16"/>
              </w:rPr>
              <w:t>0.028</w:t>
            </w:r>
          </w:p>
        </w:tc>
        <w:tc>
          <w:tcPr>
            <w:tcW w:w="755" w:type="dxa"/>
            <w:noWrap/>
            <w:hideMark/>
          </w:tcPr>
          <w:p w14:paraId="4282CFDD" w14:textId="77777777" w:rsidR="00E2045D" w:rsidRPr="005E730D" w:rsidRDefault="00E2045D" w:rsidP="003A3769">
            <w:pPr>
              <w:pStyle w:val="CSDFigLegend"/>
              <w:rPr>
                <w:sz w:val="16"/>
                <w:szCs w:val="16"/>
              </w:rPr>
            </w:pPr>
            <w:r w:rsidRPr="005E730D">
              <w:rPr>
                <w:sz w:val="16"/>
                <w:szCs w:val="16"/>
              </w:rPr>
              <w:t>0.004</w:t>
            </w:r>
          </w:p>
          <w:p w14:paraId="1FB63D9F" w14:textId="43F82C7C" w:rsidR="003A3769" w:rsidRPr="005E730D" w:rsidRDefault="00E2045D" w:rsidP="003A3769">
            <w:pPr>
              <w:pStyle w:val="CSDFigLegend"/>
              <w:rPr>
                <w:sz w:val="16"/>
                <w:szCs w:val="16"/>
              </w:rPr>
            </w:pPr>
            <w:r w:rsidRPr="005E730D">
              <w:rPr>
                <w:sz w:val="16"/>
                <w:szCs w:val="16"/>
              </w:rPr>
              <w:t>±</w:t>
            </w:r>
            <w:r w:rsidR="000A5D9A" w:rsidRPr="005E730D">
              <w:rPr>
                <w:sz w:val="16"/>
                <w:szCs w:val="16"/>
              </w:rPr>
              <w:t>0.020</w:t>
            </w:r>
          </w:p>
        </w:tc>
        <w:tc>
          <w:tcPr>
            <w:tcW w:w="755" w:type="dxa"/>
            <w:noWrap/>
            <w:hideMark/>
          </w:tcPr>
          <w:p w14:paraId="22E53BBE" w14:textId="77777777" w:rsidR="00E2045D" w:rsidRPr="005E730D" w:rsidRDefault="00E2045D" w:rsidP="003A3769">
            <w:pPr>
              <w:pStyle w:val="CSDFigLegend"/>
              <w:rPr>
                <w:sz w:val="16"/>
                <w:szCs w:val="16"/>
              </w:rPr>
            </w:pPr>
            <w:r w:rsidRPr="005E730D">
              <w:rPr>
                <w:sz w:val="16"/>
                <w:szCs w:val="16"/>
              </w:rPr>
              <w:t>0.002</w:t>
            </w:r>
          </w:p>
          <w:p w14:paraId="2D66AFDD" w14:textId="56775034" w:rsidR="003A3769" w:rsidRPr="005E730D" w:rsidRDefault="00E2045D" w:rsidP="003A3769">
            <w:pPr>
              <w:pStyle w:val="CSDFigLegend"/>
              <w:rPr>
                <w:sz w:val="16"/>
                <w:szCs w:val="16"/>
              </w:rPr>
            </w:pPr>
            <w:r w:rsidRPr="005E730D">
              <w:rPr>
                <w:sz w:val="16"/>
                <w:szCs w:val="16"/>
              </w:rPr>
              <w:t>±</w:t>
            </w:r>
            <w:r w:rsidR="000A5D9A" w:rsidRPr="005E730D">
              <w:rPr>
                <w:sz w:val="16"/>
                <w:szCs w:val="16"/>
              </w:rPr>
              <w:t>0.013</w:t>
            </w:r>
          </w:p>
        </w:tc>
        <w:tc>
          <w:tcPr>
            <w:tcW w:w="755" w:type="dxa"/>
            <w:noWrap/>
            <w:hideMark/>
          </w:tcPr>
          <w:p w14:paraId="6EC5F5CC" w14:textId="77777777" w:rsidR="00E2045D" w:rsidRPr="005E730D" w:rsidRDefault="00E2045D" w:rsidP="003A3769">
            <w:pPr>
              <w:pStyle w:val="CSDFigLegend"/>
              <w:rPr>
                <w:sz w:val="16"/>
                <w:szCs w:val="16"/>
              </w:rPr>
            </w:pPr>
            <w:r w:rsidRPr="005E730D">
              <w:rPr>
                <w:sz w:val="16"/>
                <w:szCs w:val="16"/>
              </w:rPr>
              <w:t>0.001</w:t>
            </w:r>
          </w:p>
          <w:p w14:paraId="5775867A" w14:textId="3E801051" w:rsidR="003A3769" w:rsidRPr="005E730D" w:rsidRDefault="00E2045D" w:rsidP="003A3769">
            <w:pPr>
              <w:pStyle w:val="CSDFigLegend"/>
              <w:rPr>
                <w:sz w:val="16"/>
                <w:szCs w:val="16"/>
              </w:rPr>
            </w:pPr>
            <w:r w:rsidRPr="005E730D">
              <w:rPr>
                <w:sz w:val="16"/>
                <w:szCs w:val="16"/>
              </w:rPr>
              <w:t>±</w:t>
            </w:r>
            <w:r w:rsidR="000A5D9A" w:rsidRPr="005E730D">
              <w:rPr>
                <w:sz w:val="16"/>
                <w:szCs w:val="16"/>
              </w:rPr>
              <w:t>0.007</w:t>
            </w:r>
          </w:p>
        </w:tc>
        <w:tc>
          <w:tcPr>
            <w:tcW w:w="755" w:type="dxa"/>
            <w:noWrap/>
            <w:hideMark/>
          </w:tcPr>
          <w:p w14:paraId="08A3B032" w14:textId="77777777" w:rsidR="00E2045D" w:rsidRPr="005E730D" w:rsidRDefault="00E2045D" w:rsidP="003A3769">
            <w:pPr>
              <w:pStyle w:val="CSDFigLegend"/>
              <w:rPr>
                <w:sz w:val="16"/>
                <w:szCs w:val="16"/>
              </w:rPr>
            </w:pPr>
            <w:r w:rsidRPr="005E730D">
              <w:rPr>
                <w:sz w:val="16"/>
                <w:szCs w:val="16"/>
              </w:rPr>
              <w:t>0.000</w:t>
            </w:r>
          </w:p>
          <w:p w14:paraId="52B4E450" w14:textId="35B1AA7C" w:rsidR="003A3769" w:rsidRPr="005E730D" w:rsidRDefault="00E2045D" w:rsidP="003A3769">
            <w:pPr>
              <w:pStyle w:val="CSDFigLegend"/>
              <w:rPr>
                <w:sz w:val="16"/>
                <w:szCs w:val="16"/>
              </w:rPr>
            </w:pPr>
            <w:r w:rsidRPr="005E730D">
              <w:rPr>
                <w:sz w:val="16"/>
                <w:szCs w:val="16"/>
              </w:rPr>
              <w:t>±</w:t>
            </w:r>
            <w:r w:rsidR="000A5D9A" w:rsidRPr="005E730D">
              <w:rPr>
                <w:sz w:val="16"/>
                <w:szCs w:val="16"/>
              </w:rPr>
              <w:t>0.003</w:t>
            </w:r>
          </w:p>
        </w:tc>
        <w:tc>
          <w:tcPr>
            <w:tcW w:w="755" w:type="dxa"/>
            <w:noWrap/>
            <w:hideMark/>
          </w:tcPr>
          <w:p w14:paraId="01057948" w14:textId="77777777" w:rsidR="00E2045D" w:rsidRPr="005E730D" w:rsidRDefault="00E2045D" w:rsidP="003A3769">
            <w:pPr>
              <w:pStyle w:val="CSDFigLegend"/>
              <w:rPr>
                <w:sz w:val="16"/>
                <w:szCs w:val="16"/>
              </w:rPr>
            </w:pPr>
            <w:r w:rsidRPr="005E730D">
              <w:rPr>
                <w:sz w:val="16"/>
                <w:szCs w:val="16"/>
              </w:rPr>
              <w:t>0.000</w:t>
            </w:r>
          </w:p>
          <w:p w14:paraId="00A7C3C8" w14:textId="391DBE5E" w:rsidR="003A3769" w:rsidRPr="005E730D" w:rsidRDefault="00E2045D" w:rsidP="003A3769">
            <w:pPr>
              <w:pStyle w:val="CSDFigLegend"/>
              <w:rPr>
                <w:sz w:val="16"/>
                <w:szCs w:val="16"/>
              </w:rPr>
            </w:pPr>
            <w:r w:rsidRPr="005E730D">
              <w:rPr>
                <w:sz w:val="16"/>
                <w:szCs w:val="16"/>
              </w:rPr>
              <w:t>±</w:t>
            </w:r>
            <w:r w:rsidR="000A5D9A" w:rsidRPr="005E730D">
              <w:rPr>
                <w:sz w:val="16"/>
                <w:szCs w:val="16"/>
              </w:rPr>
              <w:t>0.000</w:t>
            </w:r>
          </w:p>
        </w:tc>
        <w:tc>
          <w:tcPr>
            <w:tcW w:w="755" w:type="dxa"/>
            <w:noWrap/>
            <w:hideMark/>
          </w:tcPr>
          <w:p w14:paraId="0F06E534" w14:textId="77777777" w:rsidR="00E2045D" w:rsidRPr="005E730D" w:rsidRDefault="00E2045D" w:rsidP="003A3769">
            <w:pPr>
              <w:pStyle w:val="CSDFigLegend"/>
              <w:rPr>
                <w:sz w:val="16"/>
                <w:szCs w:val="16"/>
              </w:rPr>
            </w:pPr>
            <w:r w:rsidRPr="005E730D">
              <w:rPr>
                <w:sz w:val="16"/>
                <w:szCs w:val="16"/>
              </w:rPr>
              <w:t>0.000</w:t>
            </w:r>
          </w:p>
          <w:p w14:paraId="3F0E86A7" w14:textId="21899CD5"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21147EC2" w14:textId="77777777" w:rsidTr="00E2045D">
        <w:trPr>
          <w:trHeight w:val="320"/>
        </w:trPr>
        <w:tc>
          <w:tcPr>
            <w:tcW w:w="715" w:type="dxa"/>
            <w:noWrap/>
            <w:hideMark/>
          </w:tcPr>
          <w:p w14:paraId="4E5518E5" w14:textId="77777777" w:rsidR="003A3769" w:rsidRPr="005E730D" w:rsidRDefault="003A3769" w:rsidP="003A3769">
            <w:pPr>
              <w:pStyle w:val="CSDFigLegend"/>
              <w:rPr>
                <w:sz w:val="16"/>
                <w:szCs w:val="16"/>
              </w:rPr>
            </w:pPr>
            <w:r w:rsidRPr="005E730D">
              <w:rPr>
                <w:sz w:val="16"/>
                <w:szCs w:val="16"/>
              </w:rPr>
              <w:t xml:space="preserve">SD </w:t>
            </w:r>
            <w:proofErr w:type="spellStart"/>
            <w:r w:rsidRPr="005E730D">
              <w:rPr>
                <w:sz w:val="16"/>
                <w:szCs w:val="16"/>
              </w:rPr>
              <w:t>Fluo</w:t>
            </w:r>
            <w:proofErr w:type="spellEnd"/>
          </w:p>
        </w:tc>
        <w:tc>
          <w:tcPr>
            <w:tcW w:w="1474" w:type="dxa"/>
            <w:noWrap/>
            <w:hideMark/>
          </w:tcPr>
          <w:p w14:paraId="36CCDF12" w14:textId="77777777" w:rsidR="003A3769" w:rsidRPr="005E730D" w:rsidRDefault="003A3769" w:rsidP="003A3769">
            <w:pPr>
              <w:pStyle w:val="CSDFigLegend"/>
              <w:rPr>
                <w:sz w:val="16"/>
                <w:szCs w:val="16"/>
              </w:rPr>
            </w:pPr>
            <w:r w:rsidRPr="005E730D">
              <w:rPr>
                <w:sz w:val="16"/>
                <w:szCs w:val="16"/>
              </w:rPr>
              <w:t xml:space="preserve">prob: 0.8, </w:t>
            </w:r>
            <w:proofErr w:type="spellStart"/>
            <w:r w:rsidRPr="005E730D">
              <w:rPr>
                <w:sz w:val="16"/>
                <w:szCs w:val="16"/>
              </w:rPr>
              <w:t>nms</w:t>
            </w:r>
            <w:proofErr w:type="spellEnd"/>
            <w:r w:rsidRPr="005E730D">
              <w:rPr>
                <w:sz w:val="16"/>
                <w:szCs w:val="16"/>
              </w:rPr>
              <w:t>: def</w:t>
            </w:r>
          </w:p>
        </w:tc>
        <w:tc>
          <w:tcPr>
            <w:tcW w:w="786" w:type="dxa"/>
            <w:noWrap/>
            <w:hideMark/>
          </w:tcPr>
          <w:p w14:paraId="232F993B" w14:textId="77777777" w:rsidR="00E2045D" w:rsidRPr="005E730D" w:rsidRDefault="00E2045D" w:rsidP="003A3769">
            <w:pPr>
              <w:pStyle w:val="CSDFigLegend"/>
              <w:rPr>
                <w:sz w:val="16"/>
                <w:szCs w:val="16"/>
              </w:rPr>
            </w:pPr>
            <w:r w:rsidRPr="005E730D">
              <w:rPr>
                <w:sz w:val="16"/>
                <w:szCs w:val="16"/>
              </w:rPr>
              <w:t>0.030</w:t>
            </w:r>
          </w:p>
          <w:p w14:paraId="6C968B1B" w14:textId="060274F5" w:rsidR="003A3769" w:rsidRPr="005E730D" w:rsidRDefault="00E2045D" w:rsidP="003A3769">
            <w:pPr>
              <w:pStyle w:val="CSDFigLegend"/>
              <w:rPr>
                <w:sz w:val="16"/>
                <w:szCs w:val="16"/>
              </w:rPr>
            </w:pPr>
            <w:r w:rsidRPr="005E730D">
              <w:rPr>
                <w:sz w:val="16"/>
                <w:szCs w:val="16"/>
              </w:rPr>
              <w:t>±</w:t>
            </w:r>
            <w:r w:rsidR="000A5D9A" w:rsidRPr="005E730D">
              <w:rPr>
                <w:sz w:val="16"/>
                <w:szCs w:val="16"/>
              </w:rPr>
              <w:t>0.066</w:t>
            </w:r>
          </w:p>
        </w:tc>
        <w:tc>
          <w:tcPr>
            <w:tcW w:w="756" w:type="dxa"/>
            <w:noWrap/>
            <w:hideMark/>
          </w:tcPr>
          <w:p w14:paraId="09E03917" w14:textId="77777777" w:rsidR="00E2045D" w:rsidRPr="005E730D" w:rsidRDefault="00E2045D" w:rsidP="003A3769">
            <w:pPr>
              <w:pStyle w:val="CSDFigLegend"/>
              <w:rPr>
                <w:sz w:val="16"/>
                <w:szCs w:val="16"/>
              </w:rPr>
            </w:pPr>
            <w:r w:rsidRPr="005E730D">
              <w:rPr>
                <w:sz w:val="16"/>
                <w:szCs w:val="16"/>
              </w:rPr>
              <w:t>0.016</w:t>
            </w:r>
          </w:p>
          <w:p w14:paraId="66637548" w14:textId="52572E58" w:rsidR="003A3769" w:rsidRPr="005E730D" w:rsidRDefault="00E2045D" w:rsidP="003A3769">
            <w:pPr>
              <w:pStyle w:val="CSDFigLegend"/>
              <w:rPr>
                <w:sz w:val="16"/>
                <w:szCs w:val="16"/>
              </w:rPr>
            </w:pPr>
            <w:r w:rsidRPr="005E730D">
              <w:rPr>
                <w:sz w:val="16"/>
                <w:szCs w:val="16"/>
              </w:rPr>
              <w:t>±</w:t>
            </w:r>
            <w:r w:rsidR="000A5D9A" w:rsidRPr="005E730D">
              <w:rPr>
                <w:sz w:val="16"/>
                <w:szCs w:val="16"/>
              </w:rPr>
              <w:t>0.044</w:t>
            </w:r>
          </w:p>
        </w:tc>
        <w:tc>
          <w:tcPr>
            <w:tcW w:w="755" w:type="dxa"/>
            <w:noWrap/>
            <w:hideMark/>
          </w:tcPr>
          <w:p w14:paraId="77636010" w14:textId="77777777" w:rsidR="00E2045D" w:rsidRPr="005E730D" w:rsidRDefault="00E2045D" w:rsidP="003A3769">
            <w:pPr>
              <w:pStyle w:val="CSDFigLegend"/>
              <w:rPr>
                <w:sz w:val="16"/>
                <w:szCs w:val="16"/>
              </w:rPr>
            </w:pPr>
            <w:r w:rsidRPr="005E730D">
              <w:rPr>
                <w:sz w:val="16"/>
                <w:szCs w:val="16"/>
              </w:rPr>
              <w:t>0.008</w:t>
            </w:r>
          </w:p>
          <w:p w14:paraId="10972958" w14:textId="5384BC09" w:rsidR="003A3769" w:rsidRPr="005E730D" w:rsidRDefault="00E2045D" w:rsidP="003A3769">
            <w:pPr>
              <w:pStyle w:val="CSDFigLegend"/>
              <w:rPr>
                <w:sz w:val="16"/>
                <w:szCs w:val="16"/>
              </w:rPr>
            </w:pPr>
            <w:r w:rsidRPr="005E730D">
              <w:rPr>
                <w:sz w:val="16"/>
                <w:szCs w:val="16"/>
              </w:rPr>
              <w:t>±</w:t>
            </w:r>
            <w:r w:rsidR="000A5D9A" w:rsidRPr="005E730D">
              <w:rPr>
                <w:sz w:val="16"/>
                <w:szCs w:val="16"/>
              </w:rPr>
              <w:t>0.028</w:t>
            </w:r>
          </w:p>
        </w:tc>
        <w:tc>
          <w:tcPr>
            <w:tcW w:w="755" w:type="dxa"/>
            <w:noWrap/>
            <w:hideMark/>
          </w:tcPr>
          <w:p w14:paraId="7B8E934F" w14:textId="77777777" w:rsidR="00E2045D" w:rsidRPr="005E730D" w:rsidRDefault="00E2045D" w:rsidP="003A3769">
            <w:pPr>
              <w:pStyle w:val="CSDFigLegend"/>
              <w:rPr>
                <w:sz w:val="16"/>
                <w:szCs w:val="16"/>
              </w:rPr>
            </w:pPr>
            <w:r w:rsidRPr="005E730D">
              <w:rPr>
                <w:sz w:val="16"/>
                <w:szCs w:val="16"/>
              </w:rPr>
              <w:t>0.004</w:t>
            </w:r>
          </w:p>
          <w:p w14:paraId="1219D4D0" w14:textId="24AFC317" w:rsidR="003A3769" w:rsidRPr="005E730D" w:rsidRDefault="00E2045D" w:rsidP="003A3769">
            <w:pPr>
              <w:pStyle w:val="CSDFigLegend"/>
              <w:rPr>
                <w:sz w:val="16"/>
                <w:szCs w:val="16"/>
              </w:rPr>
            </w:pPr>
            <w:r w:rsidRPr="005E730D">
              <w:rPr>
                <w:sz w:val="16"/>
                <w:szCs w:val="16"/>
              </w:rPr>
              <w:t>±</w:t>
            </w:r>
            <w:r w:rsidR="000A5D9A" w:rsidRPr="005E730D">
              <w:rPr>
                <w:sz w:val="16"/>
                <w:szCs w:val="16"/>
              </w:rPr>
              <w:t>0.020</w:t>
            </w:r>
          </w:p>
        </w:tc>
        <w:tc>
          <w:tcPr>
            <w:tcW w:w="755" w:type="dxa"/>
            <w:noWrap/>
            <w:hideMark/>
          </w:tcPr>
          <w:p w14:paraId="79B02430" w14:textId="77777777" w:rsidR="00E2045D" w:rsidRPr="005E730D" w:rsidRDefault="00E2045D" w:rsidP="003A3769">
            <w:pPr>
              <w:pStyle w:val="CSDFigLegend"/>
              <w:rPr>
                <w:sz w:val="16"/>
                <w:szCs w:val="16"/>
              </w:rPr>
            </w:pPr>
            <w:r w:rsidRPr="005E730D">
              <w:rPr>
                <w:sz w:val="16"/>
                <w:szCs w:val="16"/>
              </w:rPr>
              <w:t>0.002</w:t>
            </w:r>
          </w:p>
          <w:p w14:paraId="0405D9C0" w14:textId="70BDD247" w:rsidR="003A3769" w:rsidRPr="005E730D" w:rsidRDefault="00E2045D" w:rsidP="003A3769">
            <w:pPr>
              <w:pStyle w:val="CSDFigLegend"/>
              <w:rPr>
                <w:sz w:val="16"/>
                <w:szCs w:val="16"/>
              </w:rPr>
            </w:pPr>
            <w:r w:rsidRPr="005E730D">
              <w:rPr>
                <w:sz w:val="16"/>
                <w:szCs w:val="16"/>
              </w:rPr>
              <w:t>±</w:t>
            </w:r>
            <w:r w:rsidR="000A5D9A" w:rsidRPr="005E730D">
              <w:rPr>
                <w:sz w:val="16"/>
                <w:szCs w:val="16"/>
              </w:rPr>
              <w:t>0.013</w:t>
            </w:r>
          </w:p>
        </w:tc>
        <w:tc>
          <w:tcPr>
            <w:tcW w:w="755" w:type="dxa"/>
            <w:noWrap/>
            <w:hideMark/>
          </w:tcPr>
          <w:p w14:paraId="44851D4C" w14:textId="77777777" w:rsidR="00E2045D" w:rsidRPr="005E730D" w:rsidRDefault="00E2045D" w:rsidP="003A3769">
            <w:pPr>
              <w:pStyle w:val="CSDFigLegend"/>
              <w:rPr>
                <w:sz w:val="16"/>
                <w:szCs w:val="16"/>
              </w:rPr>
            </w:pPr>
            <w:r w:rsidRPr="005E730D">
              <w:rPr>
                <w:sz w:val="16"/>
                <w:szCs w:val="16"/>
              </w:rPr>
              <w:t>0.001</w:t>
            </w:r>
          </w:p>
          <w:p w14:paraId="6F7F5857" w14:textId="590BF917" w:rsidR="003A3769" w:rsidRPr="005E730D" w:rsidRDefault="00E2045D" w:rsidP="003A3769">
            <w:pPr>
              <w:pStyle w:val="CSDFigLegend"/>
              <w:rPr>
                <w:sz w:val="16"/>
                <w:szCs w:val="16"/>
              </w:rPr>
            </w:pPr>
            <w:r w:rsidRPr="005E730D">
              <w:rPr>
                <w:sz w:val="16"/>
                <w:szCs w:val="16"/>
              </w:rPr>
              <w:t>±</w:t>
            </w:r>
            <w:r w:rsidR="000A5D9A" w:rsidRPr="005E730D">
              <w:rPr>
                <w:sz w:val="16"/>
                <w:szCs w:val="16"/>
              </w:rPr>
              <w:t>0.007</w:t>
            </w:r>
          </w:p>
        </w:tc>
        <w:tc>
          <w:tcPr>
            <w:tcW w:w="755" w:type="dxa"/>
            <w:noWrap/>
            <w:hideMark/>
          </w:tcPr>
          <w:p w14:paraId="0EAA95D7" w14:textId="77777777" w:rsidR="00E2045D" w:rsidRPr="005E730D" w:rsidRDefault="00E2045D" w:rsidP="003A3769">
            <w:pPr>
              <w:pStyle w:val="CSDFigLegend"/>
              <w:rPr>
                <w:sz w:val="16"/>
                <w:szCs w:val="16"/>
              </w:rPr>
            </w:pPr>
            <w:r w:rsidRPr="005E730D">
              <w:rPr>
                <w:sz w:val="16"/>
                <w:szCs w:val="16"/>
              </w:rPr>
              <w:t>0.000</w:t>
            </w:r>
          </w:p>
          <w:p w14:paraId="036CE74A" w14:textId="449C8629" w:rsidR="003A3769" w:rsidRPr="005E730D" w:rsidRDefault="00E2045D" w:rsidP="003A3769">
            <w:pPr>
              <w:pStyle w:val="CSDFigLegend"/>
              <w:rPr>
                <w:sz w:val="16"/>
                <w:szCs w:val="16"/>
              </w:rPr>
            </w:pPr>
            <w:r w:rsidRPr="005E730D">
              <w:rPr>
                <w:sz w:val="16"/>
                <w:szCs w:val="16"/>
              </w:rPr>
              <w:t>±</w:t>
            </w:r>
            <w:r w:rsidR="000A5D9A" w:rsidRPr="005E730D">
              <w:rPr>
                <w:sz w:val="16"/>
                <w:szCs w:val="16"/>
              </w:rPr>
              <w:t>0.003</w:t>
            </w:r>
          </w:p>
        </w:tc>
        <w:tc>
          <w:tcPr>
            <w:tcW w:w="755" w:type="dxa"/>
            <w:noWrap/>
            <w:hideMark/>
          </w:tcPr>
          <w:p w14:paraId="4A82F938" w14:textId="77777777" w:rsidR="00E2045D" w:rsidRPr="005E730D" w:rsidRDefault="00E2045D" w:rsidP="003A3769">
            <w:pPr>
              <w:pStyle w:val="CSDFigLegend"/>
              <w:rPr>
                <w:sz w:val="16"/>
                <w:szCs w:val="16"/>
              </w:rPr>
            </w:pPr>
            <w:r w:rsidRPr="005E730D">
              <w:rPr>
                <w:sz w:val="16"/>
                <w:szCs w:val="16"/>
              </w:rPr>
              <w:t>0.000</w:t>
            </w:r>
          </w:p>
          <w:p w14:paraId="03F1A1BB" w14:textId="73242CF8" w:rsidR="003A3769" w:rsidRPr="005E730D" w:rsidRDefault="00E2045D" w:rsidP="003A3769">
            <w:pPr>
              <w:pStyle w:val="CSDFigLegend"/>
              <w:rPr>
                <w:sz w:val="16"/>
                <w:szCs w:val="16"/>
              </w:rPr>
            </w:pPr>
            <w:r w:rsidRPr="005E730D">
              <w:rPr>
                <w:sz w:val="16"/>
                <w:szCs w:val="16"/>
              </w:rPr>
              <w:t>±</w:t>
            </w:r>
            <w:r w:rsidR="000A5D9A" w:rsidRPr="005E730D">
              <w:rPr>
                <w:sz w:val="16"/>
                <w:szCs w:val="16"/>
              </w:rPr>
              <w:t>0.000</w:t>
            </w:r>
          </w:p>
        </w:tc>
        <w:tc>
          <w:tcPr>
            <w:tcW w:w="755" w:type="dxa"/>
            <w:noWrap/>
            <w:hideMark/>
          </w:tcPr>
          <w:p w14:paraId="63ADD804" w14:textId="77777777" w:rsidR="00E2045D" w:rsidRPr="005E730D" w:rsidRDefault="00E2045D" w:rsidP="003A3769">
            <w:pPr>
              <w:pStyle w:val="CSDFigLegend"/>
              <w:rPr>
                <w:sz w:val="16"/>
                <w:szCs w:val="16"/>
              </w:rPr>
            </w:pPr>
            <w:r w:rsidRPr="005E730D">
              <w:rPr>
                <w:sz w:val="16"/>
                <w:szCs w:val="16"/>
              </w:rPr>
              <w:t>0.000</w:t>
            </w:r>
          </w:p>
          <w:p w14:paraId="67D63DFA" w14:textId="3F927FA9"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60854AED" w14:textId="77777777" w:rsidTr="00E2045D">
        <w:trPr>
          <w:trHeight w:val="320"/>
        </w:trPr>
        <w:tc>
          <w:tcPr>
            <w:tcW w:w="715" w:type="dxa"/>
            <w:noWrap/>
            <w:hideMark/>
          </w:tcPr>
          <w:p w14:paraId="2A4F9146" w14:textId="77777777" w:rsidR="003A3769" w:rsidRPr="005E730D" w:rsidRDefault="003A3769" w:rsidP="003A3769">
            <w:pPr>
              <w:pStyle w:val="CSDFigLegend"/>
              <w:rPr>
                <w:sz w:val="16"/>
                <w:szCs w:val="16"/>
              </w:rPr>
            </w:pPr>
            <w:r w:rsidRPr="005E730D">
              <w:rPr>
                <w:sz w:val="16"/>
                <w:szCs w:val="16"/>
              </w:rPr>
              <w:t xml:space="preserve">SD </w:t>
            </w:r>
            <w:proofErr w:type="spellStart"/>
            <w:r w:rsidRPr="005E730D">
              <w:rPr>
                <w:sz w:val="16"/>
                <w:szCs w:val="16"/>
              </w:rPr>
              <w:t>Fluo</w:t>
            </w:r>
            <w:proofErr w:type="spellEnd"/>
          </w:p>
        </w:tc>
        <w:tc>
          <w:tcPr>
            <w:tcW w:w="1474" w:type="dxa"/>
            <w:noWrap/>
            <w:hideMark/>
          </w:tcPr>
          <w:p w14:paraId="0D2FF1B1" w14:textId="77777777" w:rsidR="003A3769" w:rsidRPr="005E730D" w:rsidRDefault="003A3769" w:rsidP="003A3769">
            <w:pPr>
              <w:pStyle w:val="CSDFigLegend"/>
              <w:rPr>
                <w:sz w:val="16"/>
                <w:szCs w:val="16"/>
              </w:rPr>
            </w:pPr>
            <w:r w:rsidRPr="005E730D">
              <w:rPr>
                <w:sz w:val="16"/>
                <w:szCs w:val="16"/>
              </w:rPr>
              <w:t xml:space="preserve">prob: def, </w:t>
            </w:r>
            <w:proofErr w:type="spellStart"/>
            <w:r w:rsidRPr="005E730D">
              <w:rPr>
                <w:sz w:val="16"/>
                <w:szCs w:val="16"/>
              </w:rPr>
              <w:t>nms</w:t>
            </w:r>
            <w:proofErr w:type="spellEnd"/>
            <w:r w:rsidRPr="005E730D">
              <w:rPr>
                <w:sz w:val="16"/>
                <w:szCs w:val="16"/>
              </w:rPr>
              <w:t>: 0.2</w:t>
            </w:r>
          </w:p>
        </w:tc>
        <w:tc>
          <w:tcPr>
            <w:tcW w:w="786" w:type="dxa"/>
            <w:noWrap/>
            <w:hideMark/>
          </w:tcPr>
          <w:p w14:paraId="75DAF76B" w14:textId="77777777" w:rsidR="00E2045D" w:rsidRPr="005E730D" w:rsidRDefault="00E2045D" w:rsidP="003A3769">
            <w:pPr>
              <w:pStyle w:val="CSDFigLegend"/>
              <w:rPr>
                <w:sz w:val="16"/>
                <w:szCs w:val="16"/>
              </w:rPr>
            </w:pPr>
            <w:r w:rsidRPr="005E730D">
              <w:rPr>
                <w:sz w:val="16"/>
                <w:szCs w:val="16"/>
              </w:rPr>
              <w:t>0.050</w:t>
            </w:r>
          </w:p>
          <w:p w14:paraId="0357D5C4" w14:textId="46B78C54" w:rsidR="003A3769" w:rsidRPr="005E730D" w:rsidRDefault="00E2045D" w:rsidP="003A3769">
            <w:pPr>
              <w:pStyle w:val="CSDFigLegend"/>
              <w:rPr>
                <w:sz w:val="16"/>
                <w:szCs w:val="16"/>
              </w:rPr>
            </w:pPr>
            <w:r w:rsidRPr="005E730D">
              <w:rPr>
                <w:sz w:val="16"/>
                <w:szCs w:val="16"/>
              </w:rPr>
              <w:t>±</w:t>
            </w:r>
            <w:r w:rsidR="000A5D9A" w:rsidRPr="005E730D">
              <w:rPr>
                <w:sz w:val="16"/>
                <w:szCs w:val="16"/>
              </w:rPr>
              <w:t>0.072</w:t>
            </w:r>
          </w:p>
        </w:tc>
        <w:tc>
          <w:tcPr>
            <w:tcW w:w="756" w:type="dxa"/>
            <w:noWrap/>
            <w:hideMark/>
          </w:tcPr>
          <w:p w14:paraId="316ABD04" w14:textId="77777777" w:rsidR="00E2045D" w:rsidRPr="005E730D" w:rsidRDefault="00E2045D" w:rsidP="003A3769">
            <w:pPr>
              <w:pStyle w:val="CSDFigLegend"/>
              <w:rPr>
                <w:sz w:val="16"/>
                <w:szCs w:val="16"/>
              </w:rPr>
            </w:pPr>
            <w:r w:rsidRPr="005E730D">
              <w:rPr>
                <w:sz w:val="16"/>
                <w:szCs w:val="16"/>
              </w:rPr>
              <w:t>0.029</w:t>
            </w:r>
          </w:p>
          <w:p w14:paraId="5BB07819" w14:textId="7599C726" w:rsidR="003A3769" w:rsidRPr="005E730D" w:rsidRDefault="00E2045D" w:rsidP="003A3769">
            <w:pPr>
              <w:pStyle w:val="CSDFigLegend"/>
              <w:rPr>
                <w:sz w:val="16"/>
                <w:szCs w:val="16"/>
              </w:rPr>
            </w:pPr>
            <w:r w:rsidRPr="005E730D">
              <w:rPr>
                <w:sz w:val="16"/>
                <w:szCs w:val="16"/>
              </w:rPr>
              <w:t>±</w:t>
            </w:r>
            <w:r w:rsidR="000A5D9A" w:rsidRPr="005E730D">
              <w:rPr>
                <w:sz w:val="16"/>
                <w:szCs w:val="16"/>
              </w:rPr>
              <w:t>0.046</w:t>
            </w:r>
          </w:p>
        </w:tc>
        <w:tc>
          <w:tcPr>
            <w:tcW w:w="755" w:type="dxa"/>
            <w:noWrap/>
            <w:hideMark/>
          </w:tcPr>
          <w:p w14:paraId="634B8304" w14:textId="77777777" w:rsidR="00E2045D" w:rsidRPr="005E730D" w:rsidRDefault="00E2045D" w:rsidP="003A3769">
            <w:pPr>
              <w:pStyle w:val="CSDFigLegend"/>
              <w:rPr>
                <w:sz w:val="16"/>
                <w:szCs w:val="16"/>
              </w:rPr>
            </w:pPr>
            <w:r w:rsidRPr="005E730D">
              <w:rPr>
                <w:sz w:val="16"/>
                <w:szCs w:val="16"/>
              </w:rPr>
              <w:t>0.016</w:t>
            </w:r>
          </w:p>
          <w:p w14:paraId="1BFC4441" w14:textId="262E7BF7" w:rsidR="003A3769" w:rsidRPr="005E730D" w:rsidRDefault="00E2045D" w:rsidP="003A3769">
            <w:pPr>
              <w:pStyle w:val="CSDFigLegend"/>
              <w:rPr>
                <w:sz w:val="16"/>
                <w:szCs w:val="16"/>
              </w:rPr>
            </w:pPr>
            <w:r w:rsidRPr="005E730D">
              <w:rPr>
                <w:sz w:val="16"/>
                <w:szCs w:val="16"/>
              </w:rPr>
              <w:t>±</w:t>
            </w:r>
            <w:r w:rsidR="000A5D9A" w:rsidRPr="005E730D">
              <w:rPr>
                <w:sz w:val="16"/>
                <w:szCs w:val="16"/>
              </w:rPr>
              <w:t>0.029</w:t>
            </w:r>
          </w:p>
        </w:tc>
        <w:tc>
          <w:tcPr>
            <w:tcW w:w="755" w:type="dxa"/>
            <w:noWrap/>
            <w:hideMark/>
          </w:tcPr>
          <w:p w14:paraId="00FAF218" w14:textId="77777777" w:rsidR="00E2045D" w:rsidRPr="005E730D" w:rsidRDefault="00E2045D" w:rsidP="003A3769">
            <w:pPr>
              <w:pStyle w:val="CSDFigLegend"/>
              <w:rPr>
                <w:sz w:val="16"/>
                <w:szCs w:val="16"/>
              </w:rPr>
            </w:pPr>
            <w:r w:rsidRPr="005E730D">
              <w:rPr>
                <w:sz w:val="16"/>
                <w:szCs w:val="16"/>
              </w:rPr>
              <w:t>0.009</w:t>
            </w:r>
          </w:p>
          <w:p w14:paraId="37D33E0A" w14:textId="05DC0C58" w:rsidR="003A3769" w:rsidRPr="005E730D" w:rsidRDefault="00E2045D" w:rsidP="003A3769">
            <w:pPr>
              <w:pStyle w:val="CSDFigLegend"/>
              <w:rPr>
                <w:sz w:val="16"/>
                <w:szCs w:val="16"/>
              </w:rPr>
            </w:pPr>
            <w:r w:rsidRPr="005E730D">
              <w:rPr>
                <w:sz w:val="16"/>
                <w:szCs w:val="16"/>
              </w:rPr>
              <w:t>±</w:t>
            </w:r>
            <w:r w:rsidR="000A5D9A" w:rsidRPr="005E730D">
              <w:rPr>
                <w:sz w:val="16"/>
                <w:szCs w:val="16"/>
              </w:rPr>
              <w:t>0.019</w:t>
            </w:r>
          </w:p>
        </w:tc>
        <w:tc>
          <w:tcPr>
            <w:tcW w:w="755" w:type="dxa"/>
            <w:noWrap/>
            <w:hideMark/>
          </w:tcPr>
          <w:p w14:paraId="1383E453" w14:textId="77777777" w:rsidR="00E2045D" w:rsidRPr="005E730D" w:rsidRDefault="00E2045D" w:rsidP="003A3769">
            <w:pPr>
              <w:pStyle w:val="CSDFigLegend"/>
              <w:rPr>
                <w:sz w:val="16"/>
                <w:szCs w:val="16"/>
              </w:rPr>
            </w:pPr>
            <w:r w:rsidRPr="005E730D">
              <w:rPr>
                <w:sz w:val="16"/>
                <w:szCs w:val="16"/>
              </w:rPr>
              <w:t>0.004</w:t>
            </w:r>
          </w:p>
          <w:p w14:paraId="3DFFE9F6" w14:textId="3D38EED2" w:rsidR="003A3769" w:rsidRPr="005E730D" w:rsidRDefault="00E2045D" w:rsidP="003A3769">
            <w:pPr>
              <w:pStyle w:val="CSDFigLegend"/>
              <w:rPr>
                <w:sz w:val="16"/>
                <w:szCs w:val="16"/>
              </w:rPr>
            </w:pPr>
            <w:r w:rsidRPr="005E730D">
              <w:rPr>
                <w:sz w:val="16"/>
                <w:szCs w:val="16"/>
              </w:rPr>
              <w:t>±</w:t>
            </w:r>
            <w:r w:rsidR="000A5D9A" w:rsidRPr="005E730D">
              <w:rPr>
                <w:sz w:val="16"/>
                <w:szCs w:val="16"/>
              </w:rPr>
              <w:t>0.012</w:t>
            </w:r>
          </w:p>
        </w:tc>
        <w:tc>
          <w:tcPr>
            <w:tcW w:w="755" w:type="dxa"/>
            <w:noWrap/>
            <w:hideMark/>
          </w:tcPr>
          <w:p w14:paraId="1D813545" w14:textId="77777777" w:rsidR="00E2045D" w:rsidRPr="005E730D" w:rsidRDefault="00E2045D" w:rsidP="003A3769">
            <w:pPr>
              <w:pStyle w:val="CSDFigLegend"/>
              <w:rPr>
                <w:sz w:val="16"/>
                <w:szCs w:val="16"/>
              </w:rPr>
            </w:pPr>
            <w:r w:rsidRPr="005E730D">
              <w:rPr>
                <w:sz w:val="16"/>
                <w:szCs w:val="16"/>
              </w:rPr>
              <w:t>0.002</w:t>
            </w:r>
          </w:p>
          <w:p w14:paraId="1DBF6487" w14:textId="374421DB" w:rsidR="003A3769" w:rsidRPr="005E730D" w:rsidRDefault="00E2045D" w:rsidP="003A3769">
            <w:pPr>
              <w:pStyle w:val="CSDFigLegend"/>
              <w:rPr>
                <w:sz w:val="16"/>
                <w:szCs w:val="16"/>
              </w:rPr>
            </w:pPr>
            <w:r w:rsidRPr="005E730D">
              <w:rPr>
                <w:sz w:val="16"/>
                <w:szCs w:val="16"/>
              </w:rPr>
              <w:t>±</w:t>
            </w:r>
            <w:r w:rsidR="000A5D9A" w:rsidRPr="005E730D">
              <w:rPr>
                <w:sz w:val="16"/>
                <w:szCs w:val="16"/>
              </w:rPr>
              <w:t>0.007</w:t>
            </w:r>
          </w:p>
        </w:tc>
        <w:tc>
          <w:tcPr>
            <w:tcW w:w="755" w:type="dxa"/>
            <w:noWrap/>
            <w:hideMark/>
          </w:tcPr>
          <w:p w14:paraId="23A1FEEC" w14:textId="77777777" w:rsidR="00E2045D" w:rsidRPr="005E730D" w:rsidRDefault="00E2045D" w:rsidP="003A3769">
            <w:pPr>
              <w:pStyle w:val="CSDFigLegend"/>
              <w:rPr>
                <w:sz w:val="16"/>
                <w:szCs w:val="16"/>
              </w:rPr>
            </w:pPr>
            <w:r w:rsidRPr="005E730D">
              <w:rPr>
                <w:sz w:val="16"/>
                <w:szCs w:val="16"/>
              </w:rPr>
              <w:t>0.001</w:t>
            </w:r>
          </w:p>
          <w:p w14:paraId="52804092" w14:textId="694A7C4B" w:rsidR="003A3769" w:rsidRPr="005E730D" w:rsidRDefault="00E2045D" w:rsidP="003A3769">
            <w:pPr>
              <w:pStyle w:val="CSDFigLegend"/>
              <w:rPr>
                <w:sz w:val="16"/>
                <w:szCs w:val="16"/>
              </w:rPr>
            </w:pPr>
            <w:r w:rsidRPr="005E730D">
              <w:rPr>
                <w:sz w:val="16"/>
                <w:szCs w:val="16"/>
              </w:rPr>
              <w:t>±</w:t>
            </w:r>
            <w:r w:rsidR="000A5D9A" w:rsidRPr="005E730D">
              <w:rPr>
                <w:sz w:val="16"/>
                <w:szCs w:val="16"/>
              </w:rPr>
              <w:t>0.003</w:t>
            </w:r>
          </w:p>
        </w:tc>
        <w:tc>
          <w:tcPr>
            <w:tcW w:w="755" w:type="dxa"/>
            <w:noWrap/>
            <w:hideMark/>
          </w:tcPr>
          <w:p w14:paraId="5650BA67" w14:textId="77777777" w:rsidR="00E2045D" w:rsidRPr="005E730D" w:rsidRDefault="00E2045D" w:rsidP="003A3769">
            <w:pPr>
              <w:pStyle w:val="CSDFigLegend"/>
              <w:rPr>
                <w:sz w:val="16"/>
                <w:szCs w:val="16"/>
              </w:rPr>
            </w:pPr>
            <w:r w:rsidRPr="005E730D">
              <w:rPr>
                <w:sz w:val="16"/>
                <w:szCs w:val="16"/>
              </w:rPr>
              <w:t>0.000</w:t>
            </w:r>
          </w:p>
          <w:p w14:paraId="1D39FD5A" w14:textId="4DDE0E9E" w:rsidR="003A3769" w:rsidRPr="005E730D" w:rsidRDefault="00E2045D" w:rsidP="003A3769">
            <w:pPr>
              <w:pStyle w:val="CSDFigLegend"/>
              <w:rPr>
                <w:sz w:val="16"/>
                <w:szCs w:val="16"/>
              </w:rPr>
            </w:pPr>
            <w:r w:rsidRPr="005E730D">
              <w:rPr>
                <w:sz w:val="16"/>
                <w:szCs w:val="16"/>
              </w:rPr>
              <w:t>±</w:t>
            </w:r>
            <w:r w:rsidR="000A5D9A" w:rsidRPr="005E730D">
              <w:rPr>
                <w:sz w:val="16"/>
                <w:szCs w:val="16"/>
              </w:rPr>
              <w:t>0.001</w:t>
            </w:r>
          </w:p>
        </w:tc>
        <w:tc>
          <w:tcPr>
            <w:tcW w:w="755" w:type="dxa"/>
            <w:noWrap/>
            <w:hideMark/>
          </w:tcPr>
          <w:p w14:paraId="1DED1BF7" w14:textId="77777777" w:rsidR="00E2045D" w:rsidRPr="005E730D" w:rsidRDefault="00E2045D" w:rsidP="003A3769">
            <w:pPr>
              <w:pStyle w:val="CSDFigLegend"/>
              <w:rPr>
                <w:sz w:val="16"/>
                <w:szCs w:val="16"/>
              </w:rPr>
            </w:pPr>
            <w:r w:rsidRPr="005E730D">
              <w:rPr>
                <w:sz w:val="16"/>
                <w:szCs w:val="16"/>
              </w:rPr>
              <w:t>0.000</w:t>
            </w:r>
          </w:p>
          <w:p w14:paraId="54B93724" w14:textId="12369B5A"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043386B6" w14:textId="77777777" w:rsidTr="00E2045D">
        <w:trPr>
          <w:trHeight w:val="320"/>
        </w:trPr>
        <w:tc>
          <w:tcPr>
            <w:tcW w:w="715" w:type="dxa"/>
            <w:noWrap/>
            <w:hideMark/>
          </w:tcPr>
          <w:p w14:paraId="749840AF" w14:textId="77777777" w:rsidR="003A3769" w:rsidRPr="005E730D" w:rsidRDefault="003A3769" w:rsidP="003A3769">
            <w:pPr>
              <w:pStyle w:val="CSDFigLegend"/>
              <w:rPr>
                <w:sz w:val="16"/>
                <w:szCs w:val="16"/>
              </w:rPr>
            </w:pPr>
            <w:r w:rsidRPr="005E730D">
              <w:rPr>
                <w:sz w:val="16"/>
                <w:szCs w:val="16"/>
              </w:rPr>
              <w:t xml:space="preserve">SD </w:t>
            </w:r>
            <w:proofErr w:type="spellStart"/>
            <w:r w:rsidRPr="005E730D">
              <w:rPr>
                <w:sz w:val="16"/>
                <w:szCs w:val="16"/>
              </w:rPr>
              <w:t>Fluo</w:t>
            </w:r>
            <w:proofErr w:type="spellEnd"/>
          </w:p>
        </w:tc>
        <w:tc>
          <w:tcPr>
            <w:tcW w:w="1474" w:type="dxa"/>
            <w:noWrap/>
            <w:hideMark/>
          </w:tcPr>
          <w:p w14:paraId="7B631337" w14:textId="77777777" w:rsidR="003A3769" w:rsidRPr="005E730D" w:rsidRDefault="003A3769" w:rsidP="003A3769">
            <w:pPr>
              <w:pStyle w:val="CSDFigLegend"/>
              <w:rPr>
                <w:sz w:val="16"/>
                <w:szCs w:val="16"/>
              </w:rPr>
            </w:pPr>
            <w:r w:rsidRPr="005E730D">
              <w:rPr>
                <w:sz w:val="16"/>
                <w:szCs w:val="16"/>
              </w:rPr>
              <w:t xml:space="preserve">prob: def, </w:t>
            </w:r>
            <w:proofErr w:type="spellStart"/>
            <w:r w:rsidRPr="005E730D">
              <w:rPr>
                <w:sz w:val="16"/>
                <w:szCs w:val="16"/>
              </w:rPr>
              <w:t>nms</w:t>
            </w:r>
            <w:proofErr w:type="spellEnd"/>
            <w:r w:rsidRPr="005E730D">
              <w:rPr>
                <w:sz w:val="16"/>
                <w:szCs w:val="16"/>
              </w:rPr>
              <w:t>: 0.4</w:t>
            </w:r>
          </w:p>
        </w:tc>
        <w:tc>
          <w:tcPr>
            <w:tcW w:w="786" w:type="dxa"/>
            <w:noWrap/>
            <w:hideMark/>
          </w:tcPr>
          <w:p w14:paraId="7758D2E4" w14:textId="77777777" w:rsidR="00E2045D" w:rsidRPr="005E730D" w:rsidRDefault="00E2045D" w:rsidP="003A3769">
            <w:pPr>
              <w:pStyle w:val="CSDFigLegend"/>
              <w:rPr>
                <w:sz w:val="16"/>
                <w:szCs w:val="16"/>
              </w:rPr>
            </w:pPr>
            <w:r w:rsidRPr="005E730D">
              <w:rPr>
                <w:sz w:val="16"/>
                <w:szCs w:val="16"/>
              </w:rPr>
              <w:t>0.049</w:t>
            </w:r>
          </w:p>
          <w:p w14:paraId="22E51D51" w14:textId="26136289" w:rsidR="003A3769" w:rsidRPr="005E730D" w:rsidRDefault="00E2045D" w:rsidP="003A3769">
            <w:pPr>
              <w:pStyle w:val="CSDFigLegend"/>
              <w:rPr>
                <w:sz w:val="16"/>
                <w:szCs w:val="16"/>
              </w:rPr>
            </w:pPr>
            <w:r w:rsidRPr="005E730D">
              <w:rPr>
                <w:sz w:val="16"/>
                <w:szCs w:val="16"/>
              </w:rPr>
              <w:t>±</w:t>
            </w:r>
            <w:r w:rsidR="000A5D9A" w:rsidRPr="005E730D">
              <w:rPr>
                <w:sz w:val="16"/>
                <w:szCs w:val="16"/>
              </w:rPr>
              <w:t>0.072</w:t>
            </w:r>
          </w:p>
        </w:tc>
        <w:tc>
          <w:tcPr>
            <w:tcW w:w="756" w:type="dxa"/>
            <w:noWrap/>
            <w:hideMark/>
          </w:tcPr>
          <w:p w14:paraId="7ECCB857" w14:textId="77777777" w:rsidR="00E2045D" w:rsidRPr="005E730D" w:rsidRDefault="00E2045D" w:rsidP="003A3769">
            <w:pPr>
              <w:pStyle w:val="CSDFigLegend"/>
              <w:rPr>
                <w:sz w:val="16"/>
                <w:szCs w:val="16"/>
              </w:rPr>
            </w:pPr>
            <w:r w:rsidRPr="005E730D">
              <w:rPr>
                <w:sz w:val="16"/>
                <w:szCs w:val="16"/>
              </w:rPr>
              <w:t>0.029</w:t>
            </w:r>
          </w:p>
          <w:p w14:paraId="4AA27B53" w14:textId="336C5D8B" w:rsidR="003A3769" w:rsidRPr="005E730D" w:rsidRDefault="00E2045D" w:rsidP="003A3769">
            <w:pPr>
              <w:pStyle w:val="CSDFigLegend"/>
              <w:rPr>
                <w:sz w:val="16"/>
                <w:szCs w:val="16"/>
              </w:rPr>
            </w:pPr>
            <w:r w:rsidRPr="005E730D">
              <w:rPr>
                <w:sz w:val="16"/>
                <w:szCs w:val="16"/>
              </w:rPr>
              <w:t>±</w:t>
            </w:r>
            <w:r w:rsidR="000A5D9A" w:rsidRPr="005E730D">
              <w:rPr>
                <w:sz w:val="16"/>
                <w:szCs w:val="16"/>
              </w:rPr>
              <w:t>0.046</w:t>
            </w:r>
          </w:p>
        </w:tc>
        <w:tc>
          <w:tcPr>
            <w:tcW w:w="755" w:type="dxa"/>
            <w:noWrap/>
            <w:hideMark/>
          </w:tcPr>
          <w:p w14:paraId="2B7AB1AD" w14:textId="77777777" w:rsidR="00E2045D" w:rsidRPr="005E730D" w:rsidRDefault="00E2045D" w:rsidP="003A3769">
            <w:pPr>
              <w:pStyle w:val="CSDFigLegend"/>
              <w:rPr>
                <w:sz w:val="16"/>
                <w:szCs w:val="16"/>
              </w:rPr>
            </w:pPr>
            <w:r w:rsidRPr="005E730D">
              <w:rPr>
                <w:sz w:val="16"/>
                <w:szCs w:val="16"/>
              </w:rPr>
              <w:t>0.016</w:t>
            </w:r>
          </w:p>
          <w:p w14:paraId="56620341" w14:textId="221DB2EB" w:rsidR="003A3769" w:rsidRPr="005E730D" w:rsidRDefault="00E2045D" w:rsidP="003A3769">
            <w:pPr>
              <w:pStyle w:val="CSDFigLegend"/>
              <w:rPr>
                <w:sz w:val="16"/>
                <w:szCs w:val="16"/>
              </w:rPr>
            </w:pPr>
            <w:r w:rsidRPr="005E730D">
              <w:rPr>
                <w:sz w:val="16"/>
                <w:szCs w:val="16"/>
              </w:rPr>
              <w:t>±</w:t>
            </w:r>
            <w:r w:rsidR="000A5D9A" w:rsidRPr="005E730D">
              <w:rPr>
                <w:sz w:val="16"/>
                <w:szCs w:val="16"/>
              </w:rPr>
              <w:t>0.029</w:t>
            </w:r>
          </w:p>
        </w:tc>
        <w:tc>
          <w:tcPr>
            <w:tcW w:w="755" w:type="dxa"/>
            <w:noWrap/>
            <w:hideMark/>
          </w:tcPr>
          <w:p w14:paraId="20C10DE5" w14:textId="77777777" w:rsidR="00E2045D" w:rsidRPr="005E730D" w:rsidRDefault="00E2045D" w:rsidP="003A3769">
            <w:pPr>
              <w:pStyle w:val="CSDFigLegend"/>
              <w:rPr>
                <w:sz w:val="16"/>
                <w:szCs w:val="16"/>
              </w:rPr>
            </w:pPr>
            <w:r w:rsidRPr="005E730D">
              <w:rPr>
                <w:sz w:val="16"/>
                <w:szCs w:val="16"/>
              </w:rPr>
              <w:t>0.009</w:t>
            </w:r>
          </w:p>
          <w:p w14:paraId="0923C83B" w14:textId="49B36612" w:rsidR="003A3769" w:rsidRPr="005E730D" w:rsidRDefault="00E2045D" w:rsidP="003A3769">
            <w:pPr>
              <w:pStyle w:val="CSDFigLegend"/>
              <w:rPr>
                <w:sz w:val="16"/>
                <w:szCs w:val="16"/>
              </w:rPr>
            </w:pPr>
            <w:r w:rsidRPr="005E730D">
              <w:rPr>
                <w:sz w:val="16"/>
                <w:szCs w:val="16"/>
              </w:rPr>
              <w:t>±</w:t>
            </w:r>
            <w:r w:rsidR="000A5D9A" w:rsidRPr="005E730D">
              <w:rPr>
                <w:sz w:val="16"/>
                <w:szCs w:val="16"/>
              </w:rPr>
              <w:t>0.019</w:t>
            </w:r>
          </w:p>
        </w:tc>
        <w:tc>
          <w:tcPr>
            <w:tcW w:w="755" w:type="dxa"/>
            <w:noWrap/>
            <w:hideMark/>
          </w:tcPr>
          <w:p w14:paraId="0BAAE85E" w14:textId="77777777" w:rsidR="00E2045D" w:rsidRPr="005E730D" w:rsidRDefault="00E2045D" w:rsidP="003A3769">
            <w:pPr>
              <w:pStyle w:val="CSDFigLegend"/>
              <w:rPr>
                <w:sz w:val="16"/>
                <w:szCs w:val="16"/>
              </w:rPr>
            </w:pPr>
            <w:r w:rsidRPr="005E730D">
              <w:rPr>
                <w:sz w:val="16"/>
                <w:szCs w:val="16"/>
              </w:rPr>
              <w:t>0.004</w:t>
            </w:r>
          </w:p>
          <w:p w14:paraId="3CC53D53" w14:textId="23E336D6" w:rsidR="003A3769" w:rsidRPr="005E730D" w:rsidRDefault="00E2045D" w:rsidP="003A3769">
            <w:pPr>
              <w:pStyle w:val="CSDFigLegend"/>
              <w:rPr>
                <w:sz w:val="16"/>
                <w:szCs w:val="16"/>
              </w:rPr>
            </w:pPr>
            <w:r w:rsidRPr="005E730D">
              <w:rPr>
                <w:sz w:val="16"/>
                <w:szCs w:val="16"/>
              </w:rPr>
              <w:t>±</w:t>
            </w:r>
            <w:r w:rsidR="000A5D9A" w:rsidRPr="005E730D">
              <w:rPr>
                <w:sz w:val="16"/>
                <w:szCs w:val="16"/>
              </w:rPr>
              <w:t>0.012</w:t>
            </w:r>
          </w:p>
        </w:tc>
        <w:tc>
          <w:tcPr>
            <w:tcW w:w="755" w:type="dxa"/>
            <w:noWrap/>
            <w:hideMark/>
          </w:tcPr>
          <w:p w14:paraId="11133835" w14:textId="77777777" w:rsidR="00E2045D" w:rsidRPr="005E730D" w:rsidRDefault="00E2045D" w:rsidP="003A3769">
            <w:pPr>
              <w:pStyle w:val="CSDFigLegend"/>
              <w:rPr>
                <w:sz w:val="16"/>
                <w:szCs w:val="16"/>
              </w:rPr>
            </w:pPr>
            <w:r w:rsidRPr="005E730D">
              <w:rPr>
                <w:sz w:val="16"/>
                <w:szCs w:val="16"/>
              </w:rPr>
              <w:t>0.002</w:t>
            </w:r>
          </w:p>
          <w:p w14:paraId="75CE7456" w14:textId="7C6CF066" w:rsidR="003A3769" w:rsidRPr="005E730D" w:rsidRDefault="00E2045D" w:rsidP="003A3769">
            <w:pPr>
              <w:pStyle w:val="CSDFigLegend"/>
              <w:rPr>
                <w:sz w:val="16"/>
                <w:szCs w:val="16"/>
              </w:rPr>
            </w:pPr>
            <w:r w:rsidRPr="005E730D">
              <w:rPr>
                <w:sz w:val="16"/>
                <w:szCs w:val="16"/>
              </w:rPr>
              <w:t>±</w:t>
            </w:r>
            <w:r w:rsidR="000A5D9A" w:rsidRPr="005E730D">
              <w:rPr>
                <w:sz w:val="16"/>
                <w:szCs w:val="16"/>
              </w:rPr>
              <w:t>0.007</w:t>
            </w:r>
          </w:p>
        </w:tc>
        <w:tc>
          <w:tcPr>
            <w:tcW w:w="755" w:type="dxa"/>
            <w:noWrap/>
            <w:hideMark/>
          </w:tcPr>
          <w:p w14:paraId="1A1288F8" w14:textId="77777777" w:rsidR="00E2045D" w:rsidRPr="005E730D" w:rsidRDefault="00E2045D" w:rsidP="003A3769">
            <w:pPr>
              <w:pStyle w:val="CSDFigLegend"/>
              <w:rPr>
                <w:sz w:val="16"/>
                <w:szCs w:val="16"/>
              </w:rPr>
            </w:pPr>
            <w:r w:rsidRPr="005E730D">
              <w:rPr>
                <w:sz w:val="16"/>
                <w:szCs w:val="16"/>
              </w:rPr>
              <w:t>0.001</w:t>
            </w:r>
          </w:p>
          <w:p w14:paraId="0C52099F" w14:textId="63381698" w:rsidR="003A3769" w:rsidRPr="005E730D" w:rsidRDefault="00E2045D" w:rsidP="003A3769">
            <w:pPr>
              <w:pStyle w:val="CSDFigLegend"/>
              <w:rPr>
                <w:sz w:val="16"/>
                <w:szCs w:val="16"/>
              </w:rPr>
            </w:pPr>
            <w:r w:rsidRPr="005E730D">
              <w:rPr>
                <w:sz w:val="16"/>
                <w:szCs w:val="16"/>
              </w:rPr>
              <w:t>±</w:t>
            </w:r>
            <w:r w:rsidR="000A5D9A" w:rsidRPr="005E730D">
              <w:rPr>
                <w:sz w:val="16"/>
                <w:szCs w:val="16"/>
              </w:rPr>
              <w:t>0.003</w:t>
            </w:r>
          </w:p>
        </w:tc>
        <w:tc>
          <w:tcPr>
            <w:tcW w:w="755" w:type="dxa"/>
            <w:noWrap/>
            <w:hideMark/>
          </w:tcPr>
          <w:p w14:paraId="37B14172" w14:textId="77777777" w:rsidR="00E2045D" w:rsidRPr="005E730D" w:rsidRDefault="00E2045D" w:rsidP="003A3769">
            <w:pPr>
              <w:pStyle w:val="CSDFigLegend"/>
              <w:rPr>
                <w:sz w:val="16"/>
                <w:szCs w:val="16"/>
              </w:rPr>
            </w:pPr>
            <w:r w:rsidRPr="005E730D">
              <w:rPr>
                <w:sz w:val="16"/>
                <w:szCs w:val="16"/>
              </w:rPr>
              <w:t>0.000</w:t>
            </w:r>
          </w:p>
          <w:p w14:paraId="4247CE56" w14:textId="11E7C27C" w:rsidR="003A3769" w:rsidRPr="005E730D" w:rsidRDefault="00E2045D" w:rsidP="003A3769">
            <w:pPr>
              <w:pStyle w:val="CSDFigLegend"/>
              <w:rPr>
                <w:sz w:val="16"/>
                <w:szCs w:val="16"/>
              </w:rPr>
            </w:pPr>
            <w:r w:rsidRPr="005E730D">
              <w:rPr>
                <w:sz w:val="16"/>
                <w:szCs w:val="16"/>
              </w:rPr>
              <w:t>±</w:t>
            </w:r>
            <w:r w:rsidR="000A5D9A" w:rsidRPr="005E730D">
              <w:rPr>
                <w:sz w:val="16"/>
                <w:szCs w:val="16"/>
              </w:rPr>
              <w:t>0.001</w:t>
            </w:r>
          </w:p>
        </w:tc>
        <w:tc>
          <w:tcPr>
            <w:tcW w:w="755" w:type="dxa"/>
            <w:noWrap/>
            <w:hideMark/>
          </w:tcPr>
          <w:p w14:paraId="4F522077" w14:textId="77777777" w:rsidR="00E2045D" w:rsidRPr="005E730D" w:rsidRDefault="00E2045D" w:rsidP="003A3769">
            <w:pPr>
              <w:pStyle w:val="CSDFigLegend"/>
              <w:rPr>
                <w:sz w:val="16"/>
                <w:szCs w:val="16"/>
              </w:rPr>
            </w:pPr>
            <w:r w:rsidRPr="005E730D">
              <w:rPr>
                <w:sz w:val="16"/>
                <w:szCs w:val="16"/>
              </w:rPr>
              <w:t>0.000</w:t>
            </w:r>
          </w:p>
          <w:p w14:paraId="57C38E36" w14:textId="18A2B3E9"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0CB8698D" w14:textId="77777777" w:rsidTr="00E2045D">
        <w:trPr>
          <w:trHeight w:val="320"/>
        </w:trPr>
        <w:tc>
          <w:tcPr>
            <w:tcW w:w="715" w:type="dxa"/>
            <w:noWrap/>
            <w:hideMark/>
          </w:tcPr>
          <w:p w14:paraId="47C3A678" w14:textId="77777777" w:rsidR="003A3769" w:rsidRPr="005E730D" w:rsidRDefault="003A3769" w:rsidP="003A3769">
            <w:pPr>
              <w:pStyle w:val="CSDFigLegend"/>
              <w:rPr>
                <w:sz w:val="16"/>
                <w:szCs w:val="16"/>
              </w:rPr>
            </w:pPr>
            <w:r w:rsidRPr="005E730D">
              <w:rPr>
                <w:sz w:val="16"/>
                <w:szCs w:val="16"/>
              </w:rPr>
              <w:t xml:space="preserve">SD </w:t>
            </w:r>
            <w:proofErr w:type="spellStart"/>
            <w:r w:rsidRPr="005E730D">
              <w:rPr>
                <w:sz w:val="16"/>
                <w:szCs w:val="16"/>
              </w:rPr>
              <w:t>Fluo</w:t>
            </w:r>
            <w:proofErr w:type="spellEnd"/>
          </w:p>
        </w:tc>
        <w:tc>
          <w:tcPr>
            <w:tcW w:w="1474" w:type="dxa"/>
            <w:noWrap/>
            <w:hideMark/>
          </w:tcPr>
          <w:p w14:paraId="2D7626DC" w14:textId="77777777" w:rsidR="003A3769" w:rsidRPr="005E730D" w:rsidRDefault="003A3769" w:rsidP="003A3769">
            <w:pPr>
              <w:pStyle w:val="CSDFigLegend"/>
              <w:rPr>
                <w:sz w:val="16"/>
                <w:szCs w:val="16"/>
              </w:rPr>
            </w:pPr>
            <w:r w:rsidRPr="005E730D">
              <w:rPr>
                <w:sz w:val="16"/>
                <w:szCs w:val="16"/>
              </w:rPr>
              <w:t xml:space="preserve">prob: def, </w:t>
            </w:r>
            <w:proofErr w:type="spellStart"/>
            <w:r w:rsidRPr="005E730D">
              <w:rPr>
                <w:sz w:val="16"/>
                <w:szCs w:val="16"/>
              </w:rPr>
              <w:t>nms</w:t>
            </w:r>
            <w:proofErr w:type="spellEnd"/>
            <w:r w:rsidRPr="005E730D">
              <w:rPr>
                <w:sz w:val="16"/>
                <w:szCs w:val="16"/>
              </w:rPr>
              <w:t>: def</w:t>
            </w:r>
          </w:p>
        </w:tc>
        <w:tc>
          <w:tcPr>
            <w:tcW w:w="786" w:type="dxa"/>
            <w:noWrap/>
            <w:hideMark/>
          </w:tcPr>
          <w:p w14:paraId="5133C78F" w14:textId="77777777" w:rsidR="00E2045D" w:rsidRPr="005E730D" w:rsidRDefault="00E2045D" w:rsidP="003A3769">
            <w:pPr>
              <w:pStyle w:val="CSDFigLegend"/>
              <w:rPr>
                <w:sz w:val="16"/>
                <w:szCs w:val="16"/>
              </w:rPr>
            </w:pPr>
            <w:r w:rsidRPr="005E730D">
              <w:rPr>
                <w:sz w:val="16"/>
                <w:szCs w:val="16"/>
              </w:rPr>
              <w:t>0.050</w:t>
            </w:r>
          </w:p>
          <w:p w14:paraId="28BD8E87" w14:textId="69FB1B36" w:rsidR="003A3769" w:rsidRPr="005E730D" w:rsidRDefault="00E2045D" w:rsidP="003A3769">
            <w:pPr>
              <w:pStyle w:val="CSDFigLegend"/>
              <w:rPr>
                <w:sz w:val="16"/>
                <w:szCs w:val="16"/>
              </w:rPr>
            </w:pPr>
            <w:r w:rsidRPr="005E730D">
              <w:rPr>
                <w:sz w:val="16"/>
                <w:szCs w:val="16"/>
              </w:rPr>
              <w:t>±</w:t>
            </w:r>
            <w:r w:rsidR="000A5D9A" w:rsidRPr="005E730D">
              <w:rPr>
                <w:sz w:val="16"/>
                <w:szCs w:val="16"/>
              </w:rPr>
              <w:t>0.072</w:t>
            </w:r>
          </w:p>
        </w:tc>
        <w:tc>
          <w:tcPr>
            <w:tcW w:w="756" w:type="dxa"/>
            <w:noWrap/>
            <w:hideMark/>
          </w:tcPr>
          <w:p w14:paraId="25503EA7" w14:textId="77777777" w:rsidR="00E2045D" w:rsidRPr="005E730D" w:rsidRDefault="00E2045D" w:rsidP="003A3769">
            <w:pPr>
              <w:pStyle w:val="CSDFigLegend"/>
              <w:rPr>
                <w:sz w:val="16"/>
                <w:szCs w:val="16"/>
              </w:rPr>
            </w:pPr>
            <w:r w:rsidRPr="005E730D">
              <w:rPr>
                <w:sz w:val="16"/>
                <w:szCs w:val="16"/>
              </w:rPr>
              <w:t>0.029</w:t>
            </w:r>
          </w:p>
          <w:p w14:paraId="0B11AB43" w14:textId="28E79537" w:rsidR="003A3769" w:rsidRPr="005E730D" w:rsidRDefault="00E2045D" w:rsidP="003A3769">
            <w:pPr>
              <w:pStyle w:val="CSDFigLegend"/>
              <w:rPr>
                <w:sz w:val="16"/>
                <w:szCs w:val="16"/>
              </w:rPr>
            </w:pPr>
            <w:r w:rsidRPr="005E730D">
              <w:rPr>
                <w:sz w:val="16"/>
                <w:szCs w:val="16"/>
              </w:rPr>
              <w:t>±</w:t>
            </w:r>
            <w:r w:rsidR="000A5D9A" w:rsidRPr="005E730D">
              <w:rPr>
                <w:sz w:val="16"/>
                <w:szCs w:val="16"/>
              </w:rPr>
              <w:t>0.046</w:t>
            </w:r>
          </w:p>
        </w:tc>
        <w:tc>
          <w:tcPr>
            <w:tcW w:w="755" w:type="dxa"/>
            <w:noWrap/>
            <w:hideMark/>
          </w:tcPr>
          <w:p w14:paraId="7F942AE7" w14:textId="77777777" w:rsidR="00E2045D" w:rsidRPr="005E730D" w:rsidRDefault="00E2045D" w:rsidP="003A3769">
            <w:pPr>
              <w:pStyle w:val="CSDFigLegend"/>
              <w:rPr>
                <w:sz w:val="16"/>
                <w:szCs w:val="16"/>
              </w:rPr>
            </w:pPr>
            <w:r w:rsidRPr="005E730D">
              <w:rPr>
                <w:sz w:val="16"/>
                <w:szCs w:val="16"/>
              </w:rPr>
              <w:t>0.016</w:t>
            </w:r>
          </w:p>
          <w:p w14:paraId="3FE3D121" w14:textId="29A39332" w:rsidR="003A3769" w:rsidRPr="005E730D" w:rsidRDefault="00E2045D" w:rsidP="003A3769">
            <w:pPr>
              <w:pStyle w:val="CSDFigLegend"/>
              <w:rPr>
                <w:sz w:val="16"/>
                <w:szCs w:val="16"/>
              </w:rPr>
            </w:pPr>
            <w:r w:rsidRPr="005E730D">
              <w:rPr>
                <w:sz w:val="16"/>
                <w:szCs w:val="16"/>
              </w:rPr>
              <w:t>±</w:t>
            </w:r>
            <w:r w:rsidR="000A5D9A" w:rsidRPr="005E730D">
              <w:rPr>
                <w:sz w:val="16"/>
                <w:szCs w:val="16"/>
              </w:rPr>
              <w:t>0.029</w:t>
            </w:r>
          </w:p>
        </w:tc>
        <w:tc>
          <w:tcPr>
            <w:tcW w:w="755" w:type="dxa"/>
            <w:noWrap/>
            <w:hideMark/>
          </w:tcPr>
          <w:p w14:paraId="24E9298E" w14:textId="77777777" w:rsidR="00E2045D" w:rsidRPr="005E730D" w:rsidRDefault="00E2045D" w:rsidP="003A3769">
            <w:pPr>
              <w:pStyle w:val="CSDFigLegend"/>
              <w:rPr>
                <w:sz w:val="16"/>
                <w:szCs w:val="16"/>
              </w:rPr>
            </w:pPr>
            <w:r w:rsidRPr="005E730D">
              <w:rPr>
                <w:sz w:val="16"/>
                <w:szCs w:val="16"/>
              </w:rPr>
              <w:t>0.009</w:t>
            </w:r>
          </w:p>
          <w:p w14:paraId="21DAA3C6" w14:textId="37C6701D" w:rsidR="003A3769" w:rsidRPr="005E730D" w:rsidRDefault="00E2045D" w:rsidP="003A3769">
            <w:pPr>
              <w:pStyle w:val="CSDFigLegend"/>
              <w:rPr>
                <w:sz w:val="16"/>
                <w:szCs w:val="16"/>
              </w:rPr>
            </w:pPr>
            <w:r w:rsidRPr="005E730D">
              <w:rPr>
                <w:sz w:val="16"/>
                <w:szCs w:val="16"/>
              </w:rPr>
              <w:t>±</w:t>
            </w:r>
            <w:r w:rsidR="000A5D9A" w:rsidRPr="005E730D">
              <w:rPr>
                <w:sz w:val="16"/>
                <w:szCs w:val="16"/>
              </w:rPr>
              <w:t>0.019</w:t>
            </w:r>
          </w:p>
        </w:tc>
        <w:tc>
          <w:tcPr>
            <w:tcW w:w="755" w:type="dxa"/>
            <w:noWrap/>
            <w:hideMark/>
          </w:tcPr>
          <w:p w14:paraId="39170473" w14:textId="77777777" w:rsidR="00E2045D" w:rsidRPr="005E730D" w:rsidRDefault="00E2045D" w:rsidP="003A3769">
            <w:pPr>
              <w:pStyle w:val="CSDFigLegend"/>
              <w:rPr>
                <w:sz w:val="16"/>
                <w:szCs w:val="16"/>
              </w:rPr>
            </w:pPr>
            <w:r w:rsidRPr="005E730D">
              <w:rPr>
                <w:sz w:val="16"/>
                <w:szCs w:val="16"/>
              </w:rPr>
              <w:t>0.004</w:t>
            </w:r>
          </w:p>
          <w:p w14:paraId="5BC9B307" w14:textId="358F6787" w:rsidR="003A3769" w:rsidRPr="005E730D" w:rsidRDefault="00E2045D" w:rsidP="003A3769">
            <w:pPr>
              <w:pStyle w:val="CSDFigLegend"/>
              <w:rPr>
                <w:sz w:val="16"/>
                <w:szCs w:val="16"/>
              </w:rPr>
            </w:pPr>
            <w:r w:rsidRPr="005E730D">
              <w:rPr>
                <w:sz w:val="16"/>
                <w:szCs w:val="16"/>
              </w:rPr>
              <w:t>±</w:t>
            </w:r>
            <w:r w:rsidR="000A5D9A" w:rsidRPr="005E730D">
              <w:rPr>
                <w:sz w:val="16"/>
                <w:szCs w:val="16"/>
              </w:rPr>
              <w:t>0.012</w:t>
            </w:r>
          </w:p>
        </w:tc>
        <w:tc>
          <w:tcPr>
            <w:tcW w:w="755" w:type="dxa"/>
            <w:noWrap/>
            <w:hideMark/>
          </w:tcPr>
          <w:p w14:paraId="54D73A6A" w14:textId="77777777" w:rsidR="00E2045D" w:rsidRPr="005E730D" w:rsidRDefault="00E2045D" w:rsidP="003A3769">
            <w:pPr>
              <w:pStyle w:val="CSDFigLegend"/>
              <w:rPr>
                <w:sz w:val="16"/>
                <w:szCs w:val="16"/>
              </w:rPr>
            </w:pPr>
            <w:r w:rsidRPr="005E730D">
              <w:rPr>
                <w:sz w:val="16"/>
                <w:szCs w:val="16"/>
              </w:rPr>
              <w:t>0.002</w:t>
            </w:r>
          </w:p>
          <w:p w14:paraId="63E5F40C" w14:textId="6418C7F9" w:rsidR="003A3769" w:rsidRPr="005E730D" w:rsidRDefault="00E2045D" w:rsidP="003A3769">
            <w:pPr>
              <w:pStyle w:val="CSDFigLegend"/>
              <w:rPr>
                <w:sz w:val="16"/>
                <w:szCs w:val="16"/>
              </w:rPr>
            </w:pPr>
            <w:r w:rsidRPr="005E730D">
              <w:rPr>
                <w:sz w:val="16"/>
                <w:szCs w:val="16"/>
              </w:rPr>
              <w:t>±</w:t>
            </w:r>
            <w:r w:rsidR="000A5D9A" w:rsidRPr="005E730D">
              <w:rPr>
                <w:sz w:val="16"/>
                <w:szCs w:val="16"/>
              </w:rPr>
              <w:t>0.007</w:t>
            </w:r>
          </w:p>
        </w:tc>
        <w:tc>
          <w:tcPr>
            <w:tcW w:w="755" w:type="dxa"/>
            <w:noWrap/>
            <w:hideMark/>
          </w:tcPr>
          <w:p w14:paraId="700C150D" w14:textId="77777777" w:rsidR="00E2045D" w:rsidRPr="005E730D" w:rsidRDefault="00E2045D" w:rsidP="003A3769">
            <w:pPr>
              <w:pStyle w:val="CSDFigLegend"/>
              <w:rPr>
                <w:sz w:val="16"/>
                <w:szCs w:val="16"/>
              </w:rPr>
            </w:pPr>
            <w:r w:rsidRPr="005E730D">
              <w:rPr>
                <w:sz w:val="16"/>
                <w:szCs w:val="16"/>
              </w:rPr>
              <w:t>0.001</w:t>
            </w:r>
          </w:p>
          <w:p w14:paraId="07D06EC4" w14:textId="012C653A" w:rsidR="003A3769" w:rsidRPr="005E730D" w:rsidRDefault="00E2045D" w:rsidP="003A3769">
            <w:pPr>
              <w:pStyle w:val="CSDFigLegend"/>
              <w:rPr>
                <w:sz w:val="16"/>
                <w:szCs w:val="16"/>
              </w:rPr>
            </w:pPr>
            <w:r w:rsidRPr="005E730D">
              <w:rPr>
                <w:sz w:val="16"/>
                <w:szCs w:val="16"/>
              </w:rPr>
              <w:t>±</w:t>
            </w:r>
            <w:r w:rsidR="000A5D9A" w:rsidRPr="005E730D">
              <w:rPr>
                <w:sz w:val="16"/>
                <w:szCs w:val="16"/>
              </w:rPr>
              <w:t>0.003</w:t>
            </w:r>
          </w:p>
        </w:tc>
        <w:tc>
          <w:tcPr>
            <w:tcW w:w="755" w:type="dxa"/>
            <w:noWrap/>
            <w:hideMark/>
          </w:tcPr>
          <w:p w14:paraId="4D32FA01" w14:textId="77777777" w:rsidR="00E2045D" w:rsidRPr="005E730D" w:rsidRDefault="00E2045D" w:rsidP="003A3769">
            <w:pPr>
              <w:pStyle w:val="CSDFigLegend"/>
              <w:rPr>
                <w:sz w:val="16"/>
                <w:szCs w:val="16"/>
              </w:rPr>
            </w:pPr>
            <w:r w:rsidRPr="005E730D">
              <w:rPr>
                <w:sz w:val="16"/>
                <w:szCs w:val="16"/>
              </w:rPr>
              <w:t>0.000</w:t>
            </w:r>
          </w:p>
          <w:p w14:paraId="62361916" w14:textId="49AA5AE4" w:rsidR="003A3769" w:rsidRPr="005E730D" w:rsidRDefault="00E2045D" w:rsidP="003A3769">
            <w:pPr>
              <w:pStyle w:val="CSDFigLegend"/>
              <w:rPr>
                <w:sz w:val="16"/>
                <w:szCs w:val="16"/>
              </w:rPr>
            </w:pPr>
            <w:r w:rsidRPr="005E730D">
              <w:rPr>
                <w:sz w:val="16"/>
                <w:szCs w:val="16"/>
              </w:rPr>
              <w:t>±</w:t>
            </w:r>
            <w:r w:rsidR="000A5D9A" w:rsidRPr="005E730D">
              <w:rPr>
                <w:sz w:val="16"/>
                <w:szCs w:val="16"/>
              </w:rPr>
              <w:t>0.001</w:t>
            </w:r>
          </w:p>
        </w:tc>
        <w:tc>
          <w:tcPr>
            <w:tcW w:w="755" w:type="dxa"/>
            <w:noWrap/>
            <w:hideMark/>
          </w:tcPr>
          <w:p w14:paraId="1F0C31C5" w14:textId="77777777" w:rsidR="00E2045D" w:rsidRPr="005E730D" w:rsidRDefault="00E2045D" w:rsidP="003A3769">
            <w:pPr>
              <w:pStyle w:val="CSDFigLegend"/>
              <w:rPr>
                <w:sz w:val="16"/>
                <w:szCs w:val="16"/>
              </w:rPr>
            </w:pPr>
            <w:r w:rsidRPr="005E730D">
              <w:rPr>
                <w:sz w:val="16"/>
                <w:szCs w:val="16"/>
              </w:rPr>
              <w:t>0.000</w:t>
            </w:r>
          </w:p>
          <w:p w14:paraId="506D508F" w14:textId="6AA86220"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35CE83F8" w14:textId="77777777" w:rsidTr="00E2045D">
        <w:trPr>
          <w:trHeight w:val="320"/>
        </w:trPr>
        <w:tc>
          <w:tcPr>
            <w:tcW w:w="715" w:type="dxa"/>
            <w:noWrap/>
            <w:hideMark/>
          </w:tcPr>
          <w:p w14:paraId="19B5F368" w14:textId="77777777" w:rsidR="003A3769" w:rsidRPr="005E730D" w:rsidRDefault="003A3769" w:rsidP="003A3769">
            <w:pPr>
              <w:pStyle w:val="CSDFigLegend"/>
              <w:rPr>
                <w:sz w:val="16"/>
                <w:szCs w:val="16"/>
              </w:rPr>
            </w:pPr>
            <w:r w:rsidRPr="005E730D">
              <w:rPr>
                <w:sz w:val="16"/>
                <w:szCs w:val="16"/>
              </w:rPr>
              <w:t>SD He</w:t>
            </w:r>
          </w:p>
        </w:tc>
        <w:tc>
          <w:tcPr>
            <w:tcW w:w="1474" w:type="dxa"/>
            <w:noWrap/>
            <w:hideMark/>
          </w:tcPr>
          <w:p w14:paraId="7B810299" w14:textId="77777777" w:rsidR="003A3769" w:rsidRPr="005E730D" w:rsidRDefault="003A3769" w:rsidP="003A3769">
            <w:pPr>
              <w:pStyle w:val="CSDFigLegend"/>
              <w:rPr>
                <w:sz w:val="16"/>
                <w:szCs w:val="16"/>
              </w:rPr>
            </w:pPr>
            <w:r w:rsidRPr="005E730D">
              <w:rPr>
                <w:sz w:val="16"/>
                <w:szCs w:val="16"/>
              </w:rPr>
              <w:t xml:space="preserve">prob: 0.5, </w:t>
            </w:r>
            <w:proofErr w:type="spellStart"/>
            <w:r w:rsidRPr="005E730D">
              <w:rPr>
                <w:sz w:val="16"/>
                <w:szCs w:val="16"/>
              </w:rPr>
              <w:t>nms</w:t>
            </w:r>
            <w:proofErr w:type="spellEnd"/>
            <w:r w:rsidRPr="005E730D">
              <w:rPr>
                <w:sz w:val="16"/>
                <w:szCs w:val="16"/>
              </w:rPr>
              <w:t>: 0.2</w:t>
            </w:r>
          </w:p>
        </w:tc>
        <w:tc>
          <w:tcPr>
            <w:tcW w:w="786" w:type="dxa"/>
            <w:noWrap/>
            <w:hideMark/>
          </w:tcPr>
          <w:p w14:paraId="20BAEEA6" w14:textId="77777777" w:rsidR="00E2045D" w:rsidRPr="005E730D" w:rsidRDefault="00E2045D" w:rsidP="003A3769">
            <w:pPr>
              <w:pStyle w:val="CSDFigLegend"/>
              <w:rPr>
                <w:sz w:val="16"/>
                <w:szCs w:val="16"/>
              </w:rPr>
            </w:pPr>
            <w:r w:rsidRPr="005E730D">
              <w:rPr>
                <w:sz w:val="16"/>
                <w:szCs w:val="16"/>
              </w:rPr>
              <w:t>0.012</w:t>
            </w:r>
          </w:p>
          <w:p w14:paraId="1F4DA324" w14:textId="35985389" w:rsidR="003A3769" w:rsidRPr="005E730D" w:rsidRDefault="00E2045D" w:rsidP="003A3769">
            <w:pPr>
              <w:pStyle w:val="CSDFigLegend"/>
              <w:rPr>
                <w:sz w:val="16"/>
                <w:szCs w:val="16"/>
              </w:rPr>
            </w:pPr>
            <w:r w:rsidRPr="005E730D">
              <w:rPr>
                <w:sz w:val="16"/>
                <w:szCs w:val="16"/>
              </w:rPr>
              <w:t>±</w:t>
            </w:r>
            <w:r w:rsidR="007F3FBE" w:rsidRPr="005E730D">
              <w:rPr>
                <w:sz w:val="16"/>
                <w:szCs w:val="16"/>
              </w:rPr>
              <w:t>0.027</w:t>
            </w:r>
          </w:p>
        </w:tc>
        <w:tc>
          <w:tcPr>
            <w:tcW w:w="756" w:type="dxa"/>
            <w:noWrap/>
            <w:hideMark/>
          </w:tcPr>
          <w:p w14:paraId="33E2B63E" w14:textId="77777777" w:rsidR="00E2045D" w:rsidRPr="005E730D" w:rsidRDefault="00E2045D" w:rsidP="003A3769">
            <w:pPr>
              <w:pStyle w:val="CSDFigLegend"/>
              <w:rPr>
                <w:sz w:val="16"/>
                <w:szCs w:val="16"/>
              </w:rPr>
            </w:pPr>
            <w:r w:rsidRPr="005E730D">
              <w:rPr>
                <w:sz w:val="16"/>
                <w:szCs w:val="16"/>
              </w:rPr>
              <w:t>0.007</w:t>
            </w:r>
          </w:p>
          <w:p w14:paraId="007863CA" w14:textId="24B6CF0E" w:rsidR="003A3769" w:rsidRPr="005E730D" w:rsidRDefault="00E2045D" w:rsidP="003A3769">
            <w:pPr>
              <w:pStyle w:val="CSDFigLegend"/>
              <w:rPr>
                <w:sz w:val="16"/>
                <w:szCs w:val="16"/>
              </w:rPr>
            </w:pPr>
            <w:r w:rsidRPr="005E730D">
              <w:rPr>
                <w:sz w:val="16"/>
                <w:szCs w:val="16"/>
              </w:rPr>
              <w:t>±</w:t>
            </w:r>
            <w:r w:rsidR="007F3FBE" w:rsidRPr="005E730D">
              <w:rPr>
                <w:sz w:val="16"/>
                <w:szCs w:val="16"/>
              </w:rPr>
              <w:t>0.018</w:t>
            </w:r>
          </w:p>
        </w:tc>
        <w:tc>
          <w:tcPr>
            <w:tcW w:w="755" w:type="dxa"/>
            <w:noWrap/>
            <w:hideMark/>
          </w:tcPr>
          <w:p w14:paraId="37F01F1F" w14:textId="77777777" w:rsidR="00E2045D" w:rsidRPr="005E730D" w:rsidRDefault="00E2045D" w:rsidP="003A3769">
            <w:pPr>
              <w:pStyle w:val="CSDFigLegend"/>
              <w:rPr>
                <w:sz w:val="16"/>
                <w:szCs w:val="16"/>
              </w:rPr>
            </w:pPr>
            <w:r w:rsidRPr="005E730D">
              <w:rPr>
                <w:sz w:val="16"/>
                <w:szCs w:val="16"/>
              </w:rPr>
              <w:t>0.004</w:t>
            </w:r>
          </w:p>
          <w:p w14:paraId="2598E957" w14:textId="15D8B33B" w:rsidR="003A3769" w:rsidRPr="005E730D" w:rsidRDefault="00E2045D" w:rsidP="003A3769">
            <w:pPr>
              <w:pStyle w:val="CSDFigLegend"/>
              <w:rPr>
                <w:sz w:val="16"/>
                <w:szCs w:val="16"/>
              </w:rPr>
            </w:pPr>
            <w:r w:rsidRPr="005E730D">
              <w:rPr>
                <w:sz w:val="16"/>
                <w:szCs w:val="16"/>
              </w:rPr>
              <w:t>±</w:t>
            </w:r>
            <w:r w:rsidR="007F3FBE" w:rsidRPr="005E730D">
              <w:rPr>
                <w:sz w:val="16"/>
                <w:szCs w:val="16"/>
              </w:rPr>
              <w:t>0.012</w:t>
            </w:r>
          </w:p>
        </w:tc>
        <w:tc>
          <w:tcPr>
            <w:tcW w:w="755" w:type="dxa"/>
            <w:noWrap/>
            <w:hideMark/>
          </w:tcPr>
          <w:p w14:paraId="105ED47D" w14:textId="77777777" w:rsidR="00E2045D" w:rsidRPr="005E730D" w:rsidRDefault="00E2045D" w:rsidP="003A3769">
            <w:pPr>
              <w:pStyle w:val="CSDFigLegend"/>
              <w:rPr>
                <w:sz w:val="16"/>
                <w:szCs w:val="16"/>
              </w:rPr>
            </w:pPr>
            <w:r w:rsidRPr="005E730D">
              <w:rPr>
                <w:sz w:val="16"/>
                <w:szCs w:val="16"/>
              </w:rPr>
              <w:t>0.002</w:t>
            </w:r>
          </w:p>
          <w:p w14:paraId="763C87D8" w14:textId="6A12C042" w:rsidR="003A3769" w:rsidRPr="005E730D" w:rsidRDefault="00E2045D" w:rsidP="003A3769">
            <w:pPr>
              <w:pStyle w:val="CSDFigLegend"/>
              <w:rPr>
                <w:sz w:val="16"/>
                <w:szCs w:val="16"/>
              </w:rPr>
            </w:pPr>
            <w:r w:rsidRPr="005E730D">
              <w:rPr>
                <w:sz w:val="16"/>
                <w:szCs w:val="16"/>
              </w:rPr>
              <w:t>±</w:t>
            </w:r>
            <w:r w:rsidR="007F3FBE" w:rsidRPr="005E730D">
              <w:rPr>
                <w:sz w:val="16"/>
                <w:szCs w:val="16"/>
              </w:rPr>
              <w:t>0.007</w:t>
            </w:r>
          </w:p>
        </w:tc>
        <w:tc>
          <w:tcPr>
            <w:tcW w:w="755" w:type="dxa"/>
            <w:noWrap/>
            <w:hideMark/>
          </w:tcPr>
          <w:p w14:paraId="6646B827" w14:textId="77777777" w:rsidR="00E2045D" w:rsidRPr="005E730D" w:rsidRDefault="00E2045D" w:rsidP="003A3769">
            <w:pPr>
              <w:pStyle w:val="CSDFigLegend"/>
              <w:rPr>
                <w:sz w:val="16"/>
                <w:szCs w:val="16"/>
              </w:rPr>
            </w:pPr>
            <w:r w:rsidRPr="005E730D">
              <w:rPr>
                <w:sz w:val="16"/>
                <w:szCs w:val="16"/>
              </w:rPr>
              <w:t>0.001</w:t>
            </w:r>
          </w:p>
          <w:p w14:paraId="0B345BA0" w14:textId="65988C4F" w:rsidR="003A3769" w:rsidRPr="005E730D" w:rsidRDefault="00E2045D" w:rsidP="003A3769">
            <w:pPr>
              <w:pStyle w:val="CSDFigLegend"/>
              <w:rPr>
                <w:sz w:val="16"/>
                <w:szCs w:val="16"/>
              </w:rPr>
            </w:pPr>
            <w:r w:rsidRPr="005E730D">
              <w:rPr>
                <w:sz w:val="16"/>
                <w:szCs w:val="16"/>
              </w:rPr>
              <w:t>±</w:t>
            </w:r>
            <w:r w:rsidR="007F3FBE" w:rsidRPr="005E730D">
              <w:rPr>
                <w:sz w:val="16"/>
                <w:szCs w:val="16"/>
              </w:rPr>
              <w:t>0.004</w:t>
            </w:r>
          </w:p>
        </w:tc>
        <w:tc>
          <w:tcPr>
            <w:tcW w:w="755" w:type="dxa"/>
            <w:noWrap/>
            <w:hideMark/>
          </w:tcPr>
          <w:p w14:paraId="3542A492" w14:textId="77777777" w:rsidR="00E2045D" w:rsidRPr="005E730D" w:rsidRDefault="00E2045D" w:rsidP="003A3769">
            <w:pPr>
              <w:pStyle w:val="CSDFigLegend"/>
              <w:rPr>
                <w:sz w:val="16"/>
                <w:szCs w:val="16"/>
              </w:rPr>
            </w:pPr>
            <w:r w:rsidRPr="005E730D">
              <w:rPr>
                <w:sz w:val="16"/>
                <w:szCs w:val="16"/>
              </w:rPr>
              <w:t>0.000</w:t>
            </w:r>
          </w:p>
          <w:p w14:paraId="72ABC571" w14:textId="65259324" w:rsidR="003A3769" w:rsidRPr="005E730D" w:rsidRDefault="00E2045D" w:rsidP="003A3769">
            <w:pPr>
              <w:pStyle w:val="CSDFigLegend"/>
              <w:rPr>
                <w:sz w:val="16"/>
                <w:szCs w:val="16"/>
              </w:rPr>
            </w:pPr>
            <w:r w:rsidRPr="005E730D">
              <w:rPr>
                <w:sz w:val="16"/>
                <w:szCs w:val="16"/>
              </w:rPr>
              <w:t>±</w:t>
            </w:r>
            <w:r w:rsidR="007F3FBE" w:rsidRPr="005E730D">
              <w:rPr>
                <w:sz w:val="16"/>
                <w:szCs w:val="16"/>
              </w:rPr>
              <w:t>0.003</w:t>
            </w:r>
          </w:p>
        </w:tc>
        <w:tc>
          <w:tcPr>
            <w:tcW w:w="755" w:type="dxa"/>
            <w:noWrap/>
            <w:hideMark/>
          </w:tcPr>
          <w:p w14:paraId="6BE2CEE1" w14:textId="77777777" w:rsidR="00E2045D" w:rsidRPr="005E730D" w:rsidRDefault="00E2045D" w:rsidP="003A3769">
            <w:pPr>
              <w:pStyle w:val="CSDFigLegend"/>
              <w:rPr>
                <w:sz w:val="16"/>
                <w:szCs w:val="16"/>
              </w:rPr>
            </w:pPr>
            <w:r w:rsidRPr="005E730D">
              <w:rPr>
                <w:sz w:val="16"/>
                <w:szCs w:val="16"/>
              </w:rPr>
              <w:t>0.000</w:t>
            </w:r>
          </w:p>
          <w:p w14:paraId="42C2625B" w14:textId="59B87A6E" w:rsidR="003A3769" w:rsidRPr="005E730D" w:rsidRDefault="00E2045D" w:rsidP="003A3769">
            <w:pPr>
              <w:pStyle w:val="CSDFigLegend"/>
              <w:rPr>
                <w:sz w:val="16"/>
                <w:szCs w:val="16"/>
              </w:rPr>
            </w:pPr>
            <w:r w:rsidRPr="005E730D">
              <w:rPr>
                <w:sz w:val="16"/>
                <w:szCs w:val="16"/>
              </w:rPr>
              <w:t>±</w:t>
            </w:r>
            <w:r w:rsidR="007F3FBE" w:rsidRPr="005E730D">
              <w:rPr>
                <w:sz w:val="16"/>
                <w:szCs w:val="16"/>
              </w:rPr>
              <w:t>0.002</w:t>
            </w:r>
          </w:p>
        </w:tc>
        <w:tc>
          <w:tcPr>
            <w:tcW w:w="755" w:type="dxa"/>
            <w:noWrap/>
            <w:hideMark/>
          </w:tcPr>
          <w:p w14:paraId="35207FCC" w14:textId="77777777" w:rsidR="00E2045D" w:rsidRPr="005E730D" w:rsidRDefault="00E2045D" w:rsidP="003A3769">
            <w:pPr>
              <w:pStyle w:val="CSDFigLegend"/>
              <w:rPr>
                <w:sz w:val="16"/>
                <w:szCs w:val="16"/>
              </w:rPr>
            </w:pPr>
            <w:r w:rsidRPr="005E730D">
              <w:rPr>
                <w:sz w:val="16"/>
                <w:szCs w:val="16"/>
              </w:rPr>
              <w:t>0.000</w:t>
            </w:r>
          </w:p>
          <w:p w14:paraId="364422E3" w14:textId="0A242D2B"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348E4AD8" w14:textId="77777777" w:rsidR="00E2045D" w:rsidRPr="005E730D" w:rsidRDefault="00E2045D" w:rsidP="003A3769">
            <w:pPr>
              <w:pStyle w:val="CSDFigLegend"/>
              <w:rPr>
                <w:sz w:val="16"/>
                <w:szCs w:val="16"/>
              </w:rPr>
            </w:pPr>
            <w:r w:rsidRPr="005E730D">
              <w:rPr>
                <w:sz w:val="16"/>
                <w:szCs w:val="16"/>
              </w:rPr>
              <w:t>0.000</w:t>
            </w:r>
          </w:p>
          <w:p w14:paraId="6EFB3288" w14:textId="0EAAA38C"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044E34C8" w14:textId="77777777" w:rsidTr="00E2045D">
        <w:trPr>
          <w:trHeight w:val="320"/>
        </w:trPr>
        <w:tc>
          <w:tcPr>
            <w:tcW w:w="715" w:type="dxa"/>
            <w:noWrap/>
            <w:hideMark/>
          </w:tcPr>
          <w:p w14:paraId="4EA97E9C" w14:textId="77777777" w:rsidR="003A3769" w:rsidRPr="005E730D" w:rsidRDefault="003A3769" w:rsidP="003A3769">
            <w:pPr>
              <w:pStyle w:val="CSDFigLegend"/>
              <w:rPr>
                <w:sz w:val="16"/>
                <w:szCs w:val="16"/>
              </w:rPr>
            </w:pPr>
            <w:r w:rsidRPr="005E730D">
              <w:rPr>
                <w:sz w:val="16"/>
                <w:szCs w:val="16"/>
              </w:rPr>
              <w:t>SD He</w:t>
            </w:r>
          </w:p>
        </w:tc>
        <w:tc>
          <w:tcPr>
            <w:tcW w:w="1474" w:type="dxa"/>
            <w:noWrap/>
            <w:hideMark/>
          </w:tcPr>
          <w:p w14:paraId="3FBA4ADB" w14:textId="77777777" w:rsidR="003A3769" w:rsidRPr="005E730D" w:rsidRDefault="003A3769" w:rsidP="003A3769">
            <w:pPr>
              <w:pStyle w:val="CSDFigLegend"/>
              <w:rPr>
                <w:sz w:val="16"/>
                <w:szCs w:val="16"/>
              </w:rPr>
            </w:pPr>
            <w:r w:rsidRPr="005E730D">
              <w:rPr>
                <w:sz w:val="16"/>
                <w:szCs w:val="16"/>
              </w:rPr>
              <w:t xml:space="preserve">prob: 0.5, </w:t>
            </w:r>
            <w:proofErr w:type="spellStart"/>
            <w:r w:rsidRPr="005E730D">
              <w:rPr>
                <w:sz w:val="16"/>
                <w:szCs w:val="16"/>
              </w:rPr>
              <w:t>nms</w:t>
            </w:r>
            <w:proofErr w:type="spellEnd"/>
            <w:r w:rsidRPr="005E730D">
              <w:rPr>
                <w:sz w:val="16"/>
                <w:szCs w:val="16"/>
              </w:rPr>
              <w:t>: 0.4</w:t>
            </w:r>
          </w:p>
        </w:tc>
        <w:tc>
          <w:tcPr>
            <w:tcW w:w="786" w:type="dxa"/>
            <w:noWrap/>
            <w:hideMark/>
          </w:tcPr>
          <w:p w14:paraId="615A51DF" w14:textId="77777777" w:rsidR="00E2045D" w:rsidRPr="005E730D" w:rsidRDefault="00E2045D" w:rsidP="003A3769">
            <w:pPr>
              <w:pStyle w:val="CSDFigLegend"/>
              <w:rPr>
                <w:sz w:val="16"/>
                <w:szCs w:val="16"/>
              </w:rPr>
            </w:pPr>
            <w:r w:rsidRPr="005E730D">
              <w:rPr>
                <w:sz w:val="16"/>
                <w:szCs w:val="16"/>
              </w:rPr>
              <w:t>0.012</w:t>
            </w:r>
          </w:p>
          <w:p w14:paraId="68D68D9F" w14:textId="593279DD" w:rsidR="003A3769" w:rsidRPr="005E730D" w:rsidRDefault="00E2045D" w:rsidP="003A3769">
            <w:pPr>
              <w:pStyle w:val="CSDFigLegend"/>
              <w:rPr>
                <w:sz w:val="16"/>
                <w:szCs w:val="16"/>
              </w:rPr>
            </w:pPr>
            <w:r w:rsidRPr="005E730D">
              <w:rPr>
                <w:sz w:val="16"/>
                <w:szCs w:val="16"/>
              </w:rPr>
              <w:t>±</w:t>
            </w:r>
            <w:r w:rsidR="007F3FBE" w:rsidRPr="005E730D">
              <w:rPr>
                <w:sz w:val="16"/>
                <w:szCs w:val="16"/>
              </w:rPr>
              <w:t>0.027</w:t>
            </w:r>
          </w:p>
        </w:tc>
        <w:tc>
          <w:tcPr>
            <w:tcW w:w="756" w:type="dxa"/>
            <w:noWrap/>
            <w:hideMark/>
          </w:tcPr>
          <w:p w14:paraId="0DDB26E4" w14:textId="77777777" w:rsidR="00E2045D" w:rsidRPr="005E730D" w:rsidRDefault="00E2045D" w:rsidP="003A3769">
            <w:pPr>
              <w:pStyle w:val="CSDFigLegend"/>
              <w:rPr>
                <w:sz w:val="16"/>
                <w:szCs w:val="16"/>
              </w:rPr>
            </w:pPr>
            <w:r w:rsidRPr="005E730D">
              <w:rPr>
                <w:sz w:val="16"/>
                <w:szCs w:val="16"/>
              </w:rPr>
              <w:t>0.007</w:t>
            </w:r>
          </w:p>
          <w:p w14:paraId="0A03F358" w14:textId="7F3DF8F4" w:rsidR="003A3769" w:rsidRPr="005E730D" w:rsidRDefault="00E2045D" w:rsidP="003A3769">
            <w:pPr>
              <w:pStyle w:val="CSDFigLegend"/>
              <w:rPr>
                <w:sz w:val="16"/>
                <w:szCs w:val="16"/>
              </w:rPr>
            </w:pPr>
            <w:r w:rsidRPr="005E730D">
              <w:rPr>
                <w:sz w:val="16"/>
                <w:szCs w:val="16"/>
              </w:rPr>
              <w:t>±</w:t>
            </w:r>
            <w:r w:rsidR="007F3FBE" w:rsidRPr="005E730D">
              <w:rPr>
                <w:sz w:val="16"/>
                <w:szCs w:val="16"/>
              </w:rPr>
              <w:t>0.018</w:t>
            </w:r>
          </w:p>
        </w:tc>
        <w:tc>
          <w:tcPr>
            <w:tcW w:w="755" w:type="dxa"/>
            <w:noWrap/>
            <w:hideMark/>
          </w:tcPr>
          <w:p w14:paraId="38BCCB98" w14:textId="77777777" w:rsidR="00E2045D" w:rsidRPr="005E730D" w:rsidRDefault="00E2045D" w:rsidP="003A3769">
            <w:pPr>
              <w:pStyle w:val="CSDFigLegend"/>
              <w:rPr>
                <w:sz w:val="16"/>
                <w:szCs w:val="16"/>
              </w:rPr>
            </w:pPr>
            <w:r w:rsidRPr="005E730D">
              <w:rPr>
                <w:sz w:val="16"/>
                <w:szCs w:val="16"/>
              </w:rPr>
              <w:t>0.004</w:t>
            </w:r>
          </w:p>
          <w:p w14:paraId="549B1DA1" w14:textId="0921DEFA" w:rsidR="003A3769" w:rsidRPr="005E730D" w:rsidRDefault="00E2045D" w:rsidP="003A3769">
            <w:pPr>
              <w:pStyle w:val="CSDFigLegend"/>
              <w:rPr>
                <w:sz w:val="16"/>
                <w:szCs w:val="16"/>
              </w:rPr>
            </w:pPr>
            <w:r w:rsidRPr="005E730D">
              <w:rPr>
                <w:sz w:val="16"/>
                <w:szCs w:val="16"/>
              </w:rPr>
              <w:t>±</w:t>
            </w:r>
            <w:r w:rsidR="007F3FBE" w:rsidRPr="005E730D">
              <w:rPr>
                <w:sz w:val="16"/>
                <w:szCs w:val="16"/>
              </w:rPr>
              <w:t>0.012</w:t>
            </w:r>
          </w:p>
        </w:tc>
        <w:tc>
          <w:tcPr>
            <w:tcW w:w="755" w:type="dxa"/>
            <w:noWrap/>
            <w:hideMark/>
          </w:tcPr>
          <w:p w14:paraId="3CF59A67" w14:textId="77777777" w:rsidR="00E2045D" w:rsidRPr="005E730D" w:rsidRDefault="00E2045D" w:rsidP="003A3769">
            <w:pPr>
              <w:pStyle w:val="CSDFigLegend"/>
              <w:rPr>
                <w:sz w:val="16"/>
                <w:szCs w:val="16"/>
              </w:rPr>
            </w:pPr>
            <w:r w:rsidRPr="005E730D">
              <w:rPr>
                <w:sz w:val="16"/>
                <w:szCs w:val="16"/>
              </w:rPr>
              <w:t>0.002</w:t>
            </w:r>
          </w:p>
          <w:p w14:paraId="5DCC9F33" w14:textId="764DD09C" w:rsidR="003A3769" w:rsidRPr="005E730D" w:rsidRDefault="00E2045D" w:rsidP="003A3769">
            <w:pPr>
              <w:pStyle w:val="CSDFigLegend"/>
              <w:rPr>
                <w:sz w:val="16"/>
                <w:szCs w:val="16"/>
              </w:rPr>
            </w:pPr>
            <w:r w:rsidRPr="005E730D">
              <w:rPr>
                <w:sz w:val="16"/>
                <w:szCs w:val="16"/>
              </w:rPr>
              <w:t>±</w:t>
            </w:r>
            <w:r w:rsidR="007F3FBE" w:rsidRPr="005E730D">
              <w:rPr>
                <w:sz w:val="16"/>
                <w:szCs w:val="16"/>
              </w:rPr>
              <w:t>0.007</w:t>
            </w:r>
          </w:p>
        </w:tc>
        <w:tc>
          <w:tcPr>
            <w:tcW w:w="755" w:type="dxa"/>
            <w:noWrap/>
            <w:hideMark/>
          </w:tcPr>
          <w:p w14:paraId="19DFAA1A" w14:textId="77777777" w:rsidR="00E2045D" w:rsidRPr="005E730D" w:rsidRDefault="00E2045D" w:rsidP="003A3769">
            <w:pPr>
              <w:pStyle w:val="CSDFigLegend"/>
              <w:rPr>
                <w:sz w:val="16"/>
                <w:szCs w:val="16"/>
              </w:rPr>
            </w:pPr>
            <w:r w:rsidRPr="005E730D">
              <w:rPr>
                <w:sz w:val="16"/>
                <w:szCs w:val="16"/>
              </w:rPr>
              <w:t>0.001</w:t>
            </w:r>
          </w:p>
          <w:p w14:paraId="0E044F15" w14:textId="0C3B3216" w:rsidR="003A3769" w:rsidRPr="005E730D" w:rsidRDefault="00E2045D" w:rsidP="003A3769">
            <w:pPr>
              <w:pStyle w:val="CSDFigLegend"/>
              <w:rPr>
                <w:sz w:val="16"/>
                <w:szCs w:val="16"/>
              </w:rPr>
            </w:pPr>
            <w:r w:rsidRPr="005E730D">
              <w:rPr>
                <w:sz w:val="16"/>
                <w:szCs w:val="16"/>
              </w:rPr>
              <w:t>±</w:t>
            </w:r>
            <w:r w:rsidR="007F3FBE" w:rsidRPr="005E730D">
              <w:rPr>
                <w:sz w:val="16"/>
                <w:szCs w:val="16"/>
              </w:rPr>
              <w:t>0.004</w:t>
            </w:r>
          </w:p>
        </w:tc>
        <w:tc>
          <w:tcPr>
            <w:tcW w:w="755" w:type="dxa"/>
            <w:noWrap/>
            <w:hideMark/>
          </w:tcPr>
          <w:p w14:paraId="0ACFE4BD" w14:textId="77777777" w:rsidR="00E2045D" w:rsidRPr="005E730D" w:rsidRDefault="00E2045D" w:rsidP="003A3769">
            <w:pPr>
              <w:pStyle w:val="CSDFigLegend"/>
              <w:rPr>
                <w:sz w:val="16"/>
                <w:szCs w:val="16"/>
              </w:rPr>
            </w:pPr>
            <w:r w:rsidRPr="005E730D">
              <w:rPr>
                <w:sz w:val="16"/>
                <w:szCs w:val="16"/>
              </w:rPr>
              <w:t>0.000</w:t>
            </w:r>
          </w:p>
          <w:p w14:paraId="565A8D27" w14:textId="6CCD80E8" w:rsidR="003A3769" w:rsidRPr="005E730D" w:rsidRDefault="00E2045D" w:rsidP="003A3769">
            <w:pPr>
              <w:pStyle w:val="CSDFigLegend"/>
              <w:rPr>
                <w:sz w:val="16"/>
                <w:szCs w:val="16"/>
              </w:rPr>
            </w:pPr>
            <w:r w:rsidRPr="005E730D">
              <w:rPr>
                <w:sz w:val="16"/>
                <w:szCs w:val="16"/>
              </w:rPr>
              <w:t>±</w:t>
            </w:r>
            <w:r w:rsidR="007F3FBE" w:rsidRPr="005E730D">
              <w:rPr>
                <w:sz w:val="16"/>
                <w:szCs w:val="16"/>
              </w:rPr>
              <w:t>0.003</w:t>
            </w:r>
          </w:p>
        </w:tc>
        <w:tc>
          <w:tcPr>
            <w:tcW w:w="755" w:type="dxa"/>
            <w:noWrap/>
            <w:hideMark/>
          </w:tcPr>
          <w:p w14:paraId="60836277" w14:textId="77777777" w:rsidR="00E2045D" w:rsidRPr="005E730D" w:rsidRDefault="00E2045D" w:rsidP="003A3769">
            <w:pPr>
              <w:pStyle w:val="CSDFigLegend"/>
              <w:rPr>
                <w:sz w:val="16"/>
                <w:szCs w:val="16"/>
              </w:rPr>
            </w:pPr>
            <w:r w:rsidRPr="005E730D">
              <w:rPr>
                <w:sz w:val="16"/>
                <w:szCs w:val="16"/>
              </w:rPr>
              <w:t>0.000</w:t>
            </w:r>
          </w:p>
          <w:p w14:paraId="6AE5F7AB" w14:textId="153DB358"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2453C397" w14:textId="77777777" w:rsidR="00E2045D" w:rsidRPr="005E730D" w:rsidRDefault="00E2045D" w:rsidP="003A3769">
            <w:pPr>
              <w:pStyle w:val="CSDFigLegend"/>
              <w:rPr>
                <w:sz w:val="16"/>
                <w:szCs w:val="16"/>
              </w:rPr>
            </w:pPr>
            <w:r w:rsidRPr="005E730D">
              <w:rPr>
                <w:sz w:val="16"/>
                <w:szCs w:val="16"/>
              </w:rPr>
              <w:t>0.000</w:t>
            </w:r>
          </w:p>
          <w:p w14:paraId="135B478C" w14:textId="21E56939"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262AAA83" w14:textId="77777777" w:rsidR="00E2045D" w:rsidRPr="005E730D" w:rsidRDefault="00E2045D" w:rsidP="003A3769">
            <w:pPr>
              <w:pStyle w:val="CSDFigLegend"/>
              <w:rPr>
                <w:sz w:val="16"/>
                <w:szCs w:val="16"/>
              </w:rPr>
            </w:pPr>
            <w:r w:rsidRPr="005E730D">
              <w:rPr>
                <w:sz w:val="16"/>
                <w:szCs w:val="16"/>
              </w:rPr>
              <w:t>0.000</w:t>
            </w:r>
          </w:p>
          <w:p w14:paraId="2FD4730B" w14:textId="0AAA4760"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2A7E2D35" w14:textId="77777777" w:rsidTr="00E2045D">
        <w:trPr>
          <w:trHeight w:val="320"/>
        </w:trPr>
        <w:tc>
          <w:tcPr>
            <w:tcW w:w="715" w:type="dxa"/>
            <w:noWrap/>
            <w:hideMark/>
          </w:tcPr>
          <w:p w14:paraId="474B9095" w14:textId="77777777" w:rsidR="003A3769" w:rsidRPr="005E730D" w:rsidRDefault="003A3769" w:rsidP="003A3769">
            <w:pPr>
              <w:pStyle w:val="CSDFigLegend"/>
              <w:rPr>
                <w:sz w:val="16"/>
                <w:szCs w:val="16"/>
              </w:rPr>
            </w:pPr>
            <w:r w:rsidRPr="005E730D">
              <w:rPr>
                <w:sz w:val="16"/>
                <w:szCs w:val="16"/>
              </w:rPr>
              <w:t>SD He</w:t>
            </w:r>
          </w:p>
        </w:tc>
        <w:tc>
          <w:tcPr>
            <w:tcW w:w="1474" w:type="dxa"/>
            <w:noWrap/>
            <w:hideMark/>
          </w:tcPr>
          <w:p w14:paraId="62964CE9" w14:textId="77777777" w:rsidR="003A3769" w:rsidRPr="005E730D" w:rsidRDefault="003A3769" w:rsidP="003A3769">
            <w:pPr>
              <w:pStyle w:val="CSDFigLegend"/>
              <w:rPr>
                <w:sz w:val="16"/>
                <w:szCs w:val="16"/>
              </w:rPr>
            </w:pPr>
            <w:r w:rsidRPr="005E730D">
              <w:rPr>
                <w:sz w:val="16"/>
                <w:szCs w:val="16"/>
              </w:rPr>
              <w:t xml:space="preserve">prob: 0.5, </w:t>
            </w:r>
            <w:proofErr w:type="spellStart"/>
            <w:r w:rsidRPr="005E730D">
              <w:rPr>
                <w:sz w:val="16"/>
                <w:szCs w:val="16"/>
              </w:rPr>
              <w:t>nms</w:t>
            </w:r>
            <w:proofErr w:type="spellEnd"/>
            <w:r w:rsidRPr="005E730D">
              <w:rPr>
                <w:sz w:val="16"/>
                <w:szCs w:val="16"/>
              </w:rPr>
              <w:t>: def</w:t>
            </w:r>
          </w:p>
        </w:tc>
        <w:tc>
          <w:tcPr>
            <w:tcW w:w="786" w:type="dxa"/>
            <w:noWrap/>
            <w:hideMark/>
          </w:tcPr>
          <w:p w14:paraId="19AAA5FA" w14:textId="77777777" w:rsidR="00E2045D" w:rsidRPr="005E730D" w:rsidRDefault="00E2045D" w:rsidP="003A3769">
            <w:pPr>
              <w:pStyle w:val="CSDFigLegend"/>
              <w:rPr>
                <w:sz w:val="16"/>
                <w:szCs w:val="16"/>
              </w:rPr>
            </w:pPr>
            <w:r w:rsidRPr="005E730D">
              <w:rPr>
                <w:sz w:val="16"/>
                <w:szCs w:val="16"/>
              </w:rPr>
              <w:t>0.012</w:t>
            </w:r>
          </w:p>
          <w:p w14:paraId="3B117D7B" w14:textId="76823ACB" w:rsidR="003A3769" w:rsidRPr="005E730D" w:rsidRDefault="00E2045D" w:rsidP="003A3769">
            <w:pPr>
              <w:pStyle w:val="CSDFigLegend"/>
              <w:rPr>
                <w:sz w:val="16"/>
                <w:szCs w:val="16"/>
              </w:rPr>
            </w:pPr>
            <w:r w:rsidRPr="005E730D">
              <w:rPr>
                <w:sz w:val="16"/>
                <w:szCs w:val="16"/>
              </w:rPr>
              <w:t>±</w:t>
            </w:r>
            <w:r w:rsidR="007F3FBE" w:rsidRPr="005E730D">
              <w:rPr>
                <w:sz w:val="16"/>
                <w:szCs w:val="16"/>
              </w:rPr>
              <w:t>0.027</w:t>
            </w:r>
          </w:p>
        </w:tc>
        <w:tc>
          <w:tcPr>
            <w:tcW w:w="756" w:type="dxa"/>
            <w:noWrap/>
            <w:hideMark/>
          </w:tcPr>
          <w:p w14:paraId="6FD106F5" w14:textId="77777777" w:rsidR="00E2045D" w:rsidRPr="005E730D" w:rsidRDefault="00E2045D" w:rsidP="003A3769">
            <w:pPr>
              <w:pStyle w:val="CSDFigLegend"/>
              <w:rPr>
                <w:sz w:val="16"/>
                <w:szCs w:val="16"/>
              </w:rPr>
            </w:pPr>
            <w:r w:rsidRPr="005E730D">
              <w:rPr>
                <w:sz w:val="16"/>
                <w:szCs w:val="16"/>
              </w:rPr>
              <w:t>0.007</w:t>
            </w:r>
          </w:p>
          <w:p w14:paraId="2907B4AC" w14:textId="0461B014" w:rsidR="003A3769" w:rsidRPr="005E730D" w:rsidRDefault="00E2045D" w:rsidP="003A3769">
            <w:pPr>
              <w:pStyle w:val="CSDFigLegend"/>
              <w:rPr>
                <w:sz w:val="16"/>
                <w:szCs w:val="16"/>
              </w:rPr>
            </w:pPr>
            <w:r w:rsidRPr="005E730D">
              <w:rPr>
                <w:sz w:val="16"/>
                <w:szCs w:val="16"/>
              </w:rPr>
              <w:t>±</w:t>
            </w:r>
            <w:r w:rsidR="007F3FBE" w:rsidRPr="005E730D">
              <w:rPr>
                <w:sz w:val="16"/>
                <w:szCs w:val="16"/>
              </w:rPr>
              <w:t>0.018</w:t>
            </w:r>
          </w:p>
        </w:tc>
        <w:tc>
          <w:tcPr>
            <w:tcW w:w="755" w:type="dxa"/>
            <w:noWrap/>
            <w:hideMark/>
          </w:tcPr>
          <w:p w14:paraId="3B73774E" w14:textId="77777777" w:rsidR="00E2045D" w:rsidRPr="005E730D" w:rsidRDefault="00E2045D" w:rsidP="003A3769">
            <w:pPr>
              <w:pStyle w:val="CSDFigLegend"/>
              <w:rPr>
                <w:sz w:val="16"/>
                <w:szCs w:val="16"/>
              </w:rPr>
            </w:pPr>
            <w:r w:rsidRPr="005E730D">
              <w:rPr>
                <w:sz w:val="16"/>
                <w:szCs w:val="16"/>
              </w:rPr>
              <w:t>0.004</w:t>
            </w:r>
          </w:p>
          <w:p w14:paraId="27AAEDEC" w14:textId="6B2B2182" w:rsidR="003A3769" w:rsidRPr="005E730D" w:rsidRDefault="00E2045D" w:rsidP="003A3769">
            <w:pPr>
              <w:pStyle w:val="CSDFigLegend"/>
              <w:rPr>
                <w:sz w:val="16"/>
                <w:szCs w:val="16"/>
              </w:rPr>
            </w:pPr>
            <w:r w:rsidRPr="005E730D">
              <w:rPr>
                <w:sz w:val="16"/>
                <w:szCs w:val="16"/>
              </w:rPr>
              <w:t>±</w:t>
            </w:r>
            <w:r w:rsidR="007F3FBE" w:rsidRPr="005E730D">
              <w:rPr>
                <w:sz w:val="16"/>
                <w:szCs w:val="16"/>
              </w:rPr>
              <w:t>0.012</w:t>
            </w:r>
          </w:p>
        </w:tc>
        <w:tc>
          <w:tcPr>
            <w:tcW w:w="755" w:type="dxa"/>
            <w:noWrap/>
            <w:hideMark/>
          </w:tcPr>
          <w:p w14:paraId="4FC10C0F" w14:textId="77777777" w:rsidR="00E2045D" w:rsidRPr="005E730D" w:rsidRDefault="00E2045D" w:rsidP="003A3769">
            <w:pPr>
              <w:pStyle w:val="CSDFigLegend"/>
              <w:rPr>
                <w:sz w:val="16"/>
                <w:szCs w:val="16"/>
              </w:rPr>
            </w:pPr>
            <w:r w:rsidRPr="005E730D">
              <w:rPr>
                <w:sz w:val="16"/>
                <w:szCs w:val="16"/>
              </w:rPr>
              <w:t>0.002</w:t>
            </w:r>
          </w:p>
          <w:p w14:paraId="63763C7E" w14:textId="3407CF89" w:rsidR="003A3769" w:rsidRPr="005E730D" w:rsidRDefault="00E2045D" w:rsidP="003A3769">
            <w:pPr>
              <w:pStyle w:val="CSDFigLegend"/>
              <w:rPr>
                <w:sz w:val="16"/>
                <w:szCs w:val="16"/>
              </w:rPr>
            </w:pPr>
            <w:r w:rsidRPr="005E730D">
              <w:rPr>
                <w:sz w:val="16"/>
                <w:szCs w:val="16"/>
              </w:rPr>
              <w:t>±</w:t>
            </w:r>
            <w:r w:rsidR="007F3FBE" w:rsidRPr="005E730D">
              <w:rPr>
                <w:sz w:val="16"/>
                <w:szCs w:val="16"/>
              </w:rPr>
              <w:t>0.007</w:t>
            </w:r>
          </w:p>
        </w:tc>
        <w:tc>
          <w:tcPr>
            <w:tcW w:w="755" w:type="dxa"/>
            <w:noWrap/>
            <w:hideMark/>
          </w:tcPr>
          <w:p w14:paraId="12AF82A3" w14:textId="77777777" w:rsidR="00E2045D" w:rsidRPr="005E730D" w:rsidRDefault="00E2045D" w:rsidP="003A3769">
            <w:pPr>
              <w:pStyle w:val="CSDFigLegend"/>
              <w:rPr>
                <w:sz w:val="16"/>
                <w:szCs w:val="16"/>
              </w:rPr>
            </w:pPr>
            <w:r w:rsidRPr="005E730D">
              <w:rPr>
                <w:sz w:val="16"/>
                <w:szCs w:val="16"/>
              </w:rPr>
              <w:t>0.001</w:t>
            </w:r>
          </w:p>
          <w:p w14:paraId="49FB8BBC" w14:textId="5B4990D8" w:rsidR="003A3769" w:rsidRPr="005E730D" w:rsidRDefault="00E2045D" w:rsidP="003A3769">
            <w:pPr>
              <w:pStyle w:val="CSDFigLegend"/>
              <w:rPr>
                <w:sz w:val="16"/>
                <w:szCs w:val="16"/>
              </w:rPr>
            </w:pPr>
            <w:r w:rsidRPr="005E730D">
              <w:rPr>
                <w:sz w:val="16"/>
                <w:szCs w:val="16"/>
              </w:rPr>
              <w:t>±</w:t>
            </w:r>
            <w:r w:rsidR="007F3FBE" w:rsidRPr="005E730D">
              <w:rPr>
                <w:sz w:val="16"/>
                <w:szCs w:val="16"/>
              </w:rPr>
              <w:t>0.004</w:t>
            </w:r>
          </w:p>
        </w:tc>
        <w:tc>
          <w:tcPr>
            <w:tcW w:w="755" w:type="dxa"/>
            <w:noWrap/>
            <w:hideMark/>
          </w:tcPr>
          <w:p w14:paraId="4828C081" w14:textId="77777777" w:rsidR="00E2045D" w:rsidRPr="005E730D" w:rsidRDefault="00E2045D" w:rsidP="003A3769">
            <w:pPr>
              <w:pStyle w:val="CSDFigLegend"/>
              <w:rPr>
                <w:sz w:val="16"/>
                <w:szCs w:val="16"/>
              </w:rPr>
            </w:pPr>
            <w:r w:rsidRPr="005E730D">
              <w:rPr>
                <w:sz w:val="16"/>
                <w:szCs w:val="16"/>
              </w:rPr>
              <w:t>0.000</w:t>
            </w:r>
          </w:p>
          <w:p w14:paraId="522C7C98" w14:textId="117EF6E9" w:rsidR="003A3769" w:rsidRPr="005E730D" w:rsidRDefault="00E2045D" w:rsidP="003A3769">
            <w:pPr>
              <w:pStyle w:val="CSDFigLegend"/>
              <w:rPr>
                <w:sz w:val="16"/>
                <w:szCs w:val="16"/>
              </w:rPr>
            </w:pPr>
            <w:r w:rsidRPr="005E730D">
              <w:rPr>
                <w:sz w:val="16"/>
                <w:szCs w:val="16"/>
              </w:rPr>
              <w:t>±</w:t>
            </w:r>
            <w:r w:rsidR="007F3FBE" w:rsidRPr="005E730D">
              <w:rPr>
                <w:sz w:val="16"/>
                <w:szCs w:val="16"/>
              </w:rPr>
              <w:t>0.003</w:t>
            </w:r>
          </w:p>
        </w:tc>
        <w:tc>
          <w:tcPr>
            <w:tcW w:w="755" w:type="dxa"/>
            <w:noWrap/>
            <w:hideMark/>
          </w:tcPr>
          <w:p w14:paraId="0BA6F1B1" w14:textId="77777777" w:rsidR="00E2045D" w:rsidRPr="005E730D" w:rsidRDefault="00E2045D" w:rsidP="003A3769">
            <w:pPr>
              <w:pStyle w:val="CSDFigLegend"/>
              <w:rPr>
                <w:sz w:val="16"/>
                <w:szCs w:val="16"/>
              </w:rPr>
            </w:pPr>
            <w:r w:rsidRPr="005E730D">
              <w:rPr>
                <w:sz w:val="16"/>
                <w:szCs w:val="16"/>
              </w:rPr>
              <w:t>0.000</w:t>
            </w:r>
          </w:p>
          <w:p w14:paraId="0FB4B022" w14:textId="1EECDA67"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616A2F7A" w14:textId="77777777" w:rsidR="00E2045D" w:rsidRPr="005E730D" w:rsidRDefault="00E2045D" w:rsidP="003A3769">
            <w:pPr>
              <w:pStyle w:val="CSDFigLegend"/>
              <w:rPr>
                <w:sz w:val="16"/>
                <w:szCs w:val="16"/>
              </w:rPr>
            </w:pPr>
            <w:r w:rsidRPr="005E730D">
              <w:rPr>
                <w:sz w:val="16"/>
                <w:szCs w:val="16"/>
              </w:rPr>
              <w:t>0.000</w:t>
            </w:r>
          </w:p>
          <w:p w14:paraId="21D5C4D2" w14:textId="441915C6"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27E8C89C" w14:textId="77777777" w:rsidR="00E2045D" w:rsidRPr="005E730D" w:rsidRDefault="00E2045D" w:rsidP="003A3769">
            <w:pPr>
              <w:pStyle w:val="CSDFigLegend"/>
              <w:rPr>
                <w:sz w:val="16"/>
                <w:szCs w:val="16"/>
              </w:rPr>
            </w:pPr>
            <w:r w:rsidRPr="005E730D">
              <w:rPr>
                <w:sz w:val="16"/>
                <w:szCs w:val="16"/>
              </w:rPr>
              <w:t>0.000</w:t>
            </w:r>
          </w:p>
          <w:p w14:paraId="20EC762C" w14:textId="712FF629"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24CBB985" w14:textId="77777777" w:rsidTr="00E2045D">
        <w:trPr>
          <w:trHeight w:val="320"/>
        </w:trPr>
        <w:tc>
          <w:tcPr>
            <w:tcW w:w="715" w:type="dxa"/>
            <w:noWrap/>
            <w:hideMark/>
          </w:tcPr>
          <w:p w14:paraId="45991F13" w14:textId="77777777" w:rsidR="003A3769" w:rsidRPr="005E730D" w:rsidRDefault="003A3769" w:rsidP="003A3769">
            <w:pPr>
              <w:pStyle w:val="CSDFigLegend"/>
              <w:rPr>
                <w:sz w:val="16"/>
                <w:szCs w:val="16"/>
              </w:rPr>
            </w:pPr>
            <w:r w:rsidRPr="005E730D">
              <w:rPr>
                <w:sz w:val="16"/>
                <w:szCs w:val="16"/>
              </w:rPr>
              <w:t>SD He</w:t>
            </w:r>
          </w:p>
        </w:tc>
        <w:tc>
          <w:tcPr>
            <w:tcW w:w="1474" w:type="dxa"/>
            <w:noWrap/>
            <w:hideMark/>
          </w:tcPr>
          <w:p w14:paraId="1431E50C" w14:textId="77777777" w:rsidR="003A3769" w:rsidRPr="005E730D" w:rsidRDefault="003A3769" w:rsidP="003A3769">
            <w:pPr>
              <w:pStyle w:val="CSDFigLegend"/>
              <w:rPr>
                <w:sz w:val="16"/>
                <w:szCs w:val="16"/>
              </w:rPr>
            </w:pPr>
            <w:r w:rsidRPr="005E730D">
              <w:rPr>
                <w:sz w:val="16"/>
                <w:szCs w:val="16"/>
              </w:rPr>
              <w:t xml:space="preserve">prob: 0.8, </w:t>
            </w:r>
            <w:proofErr w:type="spellStart"/>
            <w:r w:rsidRPr="005E730D">
              <w:rPr>
                <w:sz w:val="16"/>
                <w:szCs w:val="16"/>
              </w:rPr>
              <w:t>nms</w:t>
            </w:r>
            <w:proofErr w:type="spellEnd"/>
            <w:r w:rsidRPr="005E730D">
              <w:rPr>
                <w:sz w:val="16"/>
                <w:szCs w:val="16"/>
              </w:rPr>
              <w:t>: 0.2</w:t>
            </w:r>
          </w:p>
        </w:tc>
        <w:tc>
          <w:tcPr>
            <w:tcW w:w="786" w:type="dxa"/>
            <w:noWrap/>
            <w:hideMark/>
          </w:tcPr>
          <w:p w14:paraId="24D96E51" w14:textId="77777777" w:rsidR="00E2045D" w:rsidRPr="005E730D" w:rsidRDefault="00E2045D" w:rsidP="003A3769">
            <w:pPr>
              <w:pStyle w:val="CSDFigLegend"/>
              <w:rPr>
                <w:sz w:val="16"/>
                <w:szCs w:val="16"/>
              </w:rPr>
            </w:pPr>
            <w:r w:rsidRPr="005E730D">
              <w:rPr>
                <w:sz w:val="16"/>
                <w:szCs w:val="16"/>
              </w:rPr>
              <w:t>0.005</w:t>
            </w:r>
          </w:p>
          <w:p w14:paraId="592CB27B" w14:textId="71C11810" w:rsidR="003A3769" w:rsidRPr="005E730D" w:rsidRDefault="00E2045D" w:rsidP="003A3769">
            <w:pPr>
              <w:pStyle w:val="CSDFigLegend"/>
              <w:rPr>
                <w:sz w:val="16"/>
                <w:szCs w:val="16"/>
              </w:rPr>
            </w:pPr>
            <w:r w:rsidRPr="005E730D">
              <w:rPr>
                <w:sz w:val="16"/>
                <w:szCs w:val="16"/>
              </w:rPr>
              <w:t>±</w:t>
            </w:r>
            <w:r w:rsidR="007F3FBE" w:rsidRPr="005E730D">
              <w:rPr>
                <w:sz w:val="16"/>
                <w:szCs w:val="16"/>
              </w:rPr>
              <w:t>0.018</w:t>
            </w:r>
          </w:p>
        </w:tc>
        <w:tc>
          <w:tcPr>
            <w:tcW w:w="756" w:type="dxa"/>
            <w:noWrap/>
            <w:hideMark/>
          </w:tcPr>
          <w:p w14:paraId="3B39BDEB" w14:textId="77777777" w:rsidR="00E2045D" w:rsidRPr="005E730D" w:rsidRDefault="00E2045D" w:rsidP="003A3769">
            <w:pPr>
              <w:pStyle w:val="CSDFigLegend"/>
              <w:rPr>
                <w:sz w:val="16"/>
                <w:szCs w:val="16"/>
              </w:rPr>
            </w:pPr>
            <w:r w:rsidRPr="005E730D">
              <w:rPr>
                <w:sz w:val="16"/>
                <w:szCs w:val="16"/>
              </w:rPr>
              <w:t>0.003</w:t>
            </w:r>
          </w:p>
          <w:p w14:paraId="22C81092" w14:textId="04F51928" w:rsidR="003A3769" w:rsidRPr="005E730D" w:rsidRDefault="00E2045D" w:rsidP="003A3769">
            <w:pPr>
              <w:pStyle w:val="CSDFigLegend"/>
              <w:rPr>
                <w:sz w:val="16"/>
                <w:szCs w:val="16"/>
              </w:rPr>
            </w:pPr>
            <w:r w:rsidRPr="005E730D">
              <w:rPr>
                <w:sz w:val="16"/>
                <w:szCs w:val="16"/>
              </w:rPr>
              <w:t>±</w:t>
            </w:r>
            <w:r w:rsidR="007F3FBE" w:rsidRPr="005E730D">
              <w:rPr>
                <w:sz w:val="16"/>
                <w:szCs w:val="16"/>
              </w:rPr>
              <w:t>0.011</w:t>
            </w:r>
          </w:p>
        </w:tc>
        <w:tc>
          <w:tcPr>
            <w:tcW w:w="755" w:type="dxa"/>
            <w:noWrap/>
            <w:hideMark/>
          </w:tcPr>
          <w:p w14:paraId="49A3255D" w14:textId="77777777" w:rsidR="00E2045D" w:rsidRPr="005E730D" w:rsidRDefault="00E2045D" w:rsidP="003A3769">
            <w:pPr>
              <w:pStyle w:val="CSDFigLegend"/>
              <w:rPr>
                <w:sz w:val="16"/>
                <w:szCs w:val="16"/>
              </w:rPr>
            </w:pPr>
            <w:r w:rsidRPr="005E730D">
              <w:rPr>
                <w:sz w:val="16"/>
                <w:szCs w:val="16"/>
              </w:rPr>
              <w:t>0.002</w:t>
            </w:r>
          </w:p>
          <w:p w14:paraId="70307C7D" w14:textId="7B953C1E" w:rsidR="003A3769" w:rsidRPr="005E730D" w:rsidRDefault="00E2045D" w:rsidP="003A3769">
            <w:pPr>
              <w:pStyle w:val="CSDFigLegend"/>
              <w:rPr>
                <w:sz w:val="16"/>
                <w:szCs w:val="16"/>
              </w:rPr>
            </w:pPr>
            <w:r w:rsidRPr="005E730D">
              <w:rPr>
                <w:sz w:val="16"/>
                <w:szCs w:val="16"/>
              </w:rPr>
              <w:t>±</w:t>
            </w:r>
            <w:r w:rsidR="007F3FBE" w:rsidRPr="005E730D">
              <w:rPr>
                <w:sz w:val="16"/>
                <w:szCs w:val="16"/>
              </w:rPr>
              <w:t>0.009</w:t>
            </w:r>
          </w:p>
        </w:tc>
        <w:tc>
          <w:tcPr>
            <w:tcW w:w="755" w:type="dxa"/>
            <w:noWrap/>
            <w:hideMark/>
          </w:tcPr>
          <w:p w14:paraId="2DD4C539" w14:textId="77777777" w:rsidR="00E2045D" w:rsidRPr="005E730D" w:rsidRDefault="00E2045D" w:rsidP="003A3769">
            <w:pPr>
              <w:pStyle w:val="CSDFigLegend"/>
              <w:rPr>
                <w:sz w:val="16"/>
                <w:szCs w:val="16"/>
              </w:rPr>
            </w:pPr>
            <w:r w:rsidRPr="005E730D">
              <w:rPr>
                <w:sz w:val="16"/>
                <w:szCs w:val="16"/>
              </w:rPr>
              <w:t>0.001</w:t>
            </w:r>
          </w:p>
          <w:p w14:paraId="0F24C43E" w14:textId="34751593" w:rsidR="003A3769" w:rsidRPr="005E730D" w:rsidRDefault="00E2045D" w:rsidP="003A3769">
            <w:pPr>
              <w:pStyle w:val="CSDFigLegend"/>
              <w:rPr>
                <w:sz w:val="16"/>
                <w:szCs w:val="16"/>
              </w:rPr>
            </w:pPr>
            <w:r w:rsidRPr="005E730D">
              <w:rPr>
                <w:sz w:val="16"/>
                <w:szCs w:val="16"/>
              </w:rPr>
              <w:t>±</w:t>
            </w:r>
            <w:r w:rsidR="007F3FBE" w:rsidRPr="005E730D">
              <w:rPr>
                <w:sz w:val="16"/>
                <w:szCs w:val="16"/>
              </w:rPr>
              <w:t>0.005</w:t>
            </w:r>
          </w:p>
        </w:tc>
        <w:tc>
          <w:tcPr>
            <w:tcW w:w="755" w:type="dxa"/>
            <w:noWrap/>
            <w:hideMark/>
          </w:tcPr>
          <w:p w14:paraId="6232F2B0" w14:textId="77777777" w:rsidR="00E2045D" w:rsidRPr="005E730D" w:rsidRDefault="00E2045D" w:rsidP="003A3769">
            <w:pPr>
              <w:pStyle w:val="CSDFigLegend"/>
              <w:rPr>
                <w:sz w:val="16"/>
                <w:szCs w:val="16"/>
              </w:rPr>
            </w:pPr>
            <w:r w:rsidRPr="005E730D">
              <w:rPr>
                <w:sz w:val="16"/>
                <w:szCs w:val="16"/>
              </w:rPr>
              <w:t>0.000</w:t>
            </w:r>
          </w:p>
          <w:p w14:paraId="10894988" w14:textId="6534B0A0" w:rsidR="003A3769" w:rsidRPr="005E730D" w:rsidRDefault="00E2045D" w:rsidP="003A3769">
            <w:pPr>
              <w:pStyle w:val="CSDFigLegend"/>
              <w:rPr>
                <w:sz w:val="16"/>
                <w:szCs w:val="16"/>
              </w:rPr>
            </w:pPr>
            <w:r w:rsidRPr="005E730D">
              <w:rPr>
                <w:sz w:val="16"/>
                <w:szCs w:val="16"/>
              </w:rPr>
              <w:t>±</w:t>
            </w:r>
            <w:r w:rsidR="007F3FBE" w:rsidRPr="005E730D">
              <w:rPr>
                <w:sz w:val="16"/>
                <w:szCs w:val="16"/>
              </w:rPr>
              <w:t>0.002</w:t>
            </w:r>
          </w:p>
        </w:tc>
        <w:tc>
          <w:tcPr>
            <w:tcW w:w="755" w:type="dxa"/>
            <w:noWrap/>
            <w:hideMark/>
          </w:tcPr>
          <w:p w14:paraId="202E5996" w14:textId="77777777" w:rsidR="00E2045D" w:rsidRPr="005E730D" w:rsidRDefault="00E2045D" w:rsidP="003A3769">
            <w:pPr>
              <w:pStyle w:val="CSDFigLegend"/>
              <w:rPr>
                <w:sz w:val="16"/>
                <w:szCs w:val="16"/>
              </w:rPr>
            </w:pPr>
            <w:r w:rsidRPr="005E730D">
              <w:rPr>
                <w:sz w:val="16"/>
                <w:szCs w:val="16"/>
              </w:rPr>
              <w:t>0.000</w:t>
            </w:r>
          </w:p>
          <w:p w14:paraId="7DD6930F" w14:textId="347646D3"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3524BE5A" w14:textId="77777777" w:rsidR="00E2045D" w:rsidRPr="005E730D" w:rsidRDefault="00E2045D" w:rsidP="003A3769">
            <w:pPr>
              <w:pStyle w:val="CSDFigLegend"/>
              <w:rPr>
                <w:sz w:val="16"/>
                <w:szCs w:val="16"/>
              </w:rPr>
            </w:pPr>
            <w:r w:rsidRPr="005E730D">
              <w:rPr>
                <w:sz w:val="16"/>
                <w:szCs w:val="16"/>
              </w:rPr>
              <w:t>0.000</w:t>
            </w:r>
          </w:p>
          <w:p w14:paraId="2BD4B08B" w14:textId="2FD0BC26"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c>
          <w:tcPr>
            <w:tcW w:w="755" w:type="dxa"/>
            <w:noWrap/>
            <w:hideMark/>
          </w:tcPr>
          <w:p w14:paraId="7BED6023" w14:textId="77777777" w:rsidR="00E2045D" w:rsidRPr="005E730D" w:rsidRDefault="00E2045D" w:rsidP="003A3769">
            <w:pPr>
              <w:pStyle w:val="CSDFigLegend"/>
              <w:rPr>
                <w:sz w:val="16"/>
                <w:szCs w:val="16"/>
              </w:rPr>
            </w:pPr>
            <w:r w:rsidRPr="005E730D">
              <w:rPr>
                <w:sz w:val="16"/>
                <w:szCs w:val="16"/>
              </w:rPr>
              <w:t>0.000</w:t>
            </w:r>
          </w:p>
          <w:p w14:paraId="19859559" w14:textId="461FB71D"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c>
          <w:tcPr>
            <w:tcW w:w="755" w:type="dxa"/>
            <w:noWrap/>
            <w:hideMark/>
          </w:tcPr>
          <w:p w14:paraId="4C168BE1" w14:textId="77777777" w:rsidR="00E2045D" w:rsidRPr="005E730D" w:rsidRDefault="00E2045D" w:rsidP="003A3769">
            <w:pPr>
              <w:pStyle w:val="CSDFigLegend"/>
              <w:rPr>
                <w:sz w:val="16"/>
                <w:szCs w:val="16"/>
              </w:rPr>
            </w:pPr>
            <w:r w:rsidRPr="005E730D">
              <w:rPr>
                <w:sz w:val="16"/>
                <w:szCs w:val="16"/>
              </w:rPr>
              <w:t>0.000</w:t>
            </w:r>
          </w:p>
          <w:p w14:paraId="34BF2A6F" w14:textId="238C2EEB"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76925B07" w14:textId="77777777" w:rsidTr="00E2045D">
        <w:trPr>
          <w:trHeight w:val="320"/>
        </w:trPr>
        <w:tc>
          <w:tcPr>
            <w:tcW w:w="715" w:type="dxa"/>
            <w:noWrap/>
            <w:hideMark/>
          </w:tcPr>
          <w:p w14:paraId="3698EAF3" w14:textId="77777777" w:rsidR="003A3769" w:rsidRPr="005E730D" w:rsidRDefault="003A3769" w:rsidP="003A3769">
            <w:pPr>
              <w:pStyle w:val="CSDFigLegend"/>
              <w:rPr>
                <w:sz w:val="16"/>
                <w:szCs w:val="16"/>
              </w:rPr>
            </w:pPr>
            <w:r w:rsidRPr="005E730D">
              <w:rPr>
                <w:sz w:val="16"/>
                <w:szCs w:val="16"/>
              </w:rPr>
              <w:t>SD He</w:t>
            </w:r>
          </w:p>
        </w:tc>
        <w:tc>
          <w:tcPr>
            <w:tcW w:w="1474" w:type="dxa"/>
            <w:noWrap/>
            <w:hideMark/>
          </w:tcPr>
          <w:p w14:paraId="22DB55DA" w14:textId="77777777" w:rsidR="003A3769" w:rsidRPr="005E730D" w:rsidRDefault="003A3769" w:rsidP="003A3769">
            <w:pPr>
              <w:pStyle w:val="CSDFigLegend"/>
              <w:rPr>
                <w:sz w:val="16"/>
                <w:szCs w:val="16"/>
              </w:rPr>
            </w:pPr>
            <w:r w:rsidRPr="005E730D">
              <w:rPr>
                <w:sz w:val="16"/>
                <w:szCs w:val="16"/>
              </w:rPr>
              <w:t xml:space="preserve">prob: 0.8, </w:t>
            </w:r>
            <w:proofErr w:type="spellStart"/>
            <w:r w:rsidRPr="005E730D">
              <w:rPr>
                <w:sz w:val="16"/>
                <w:szCs w:val="16"/>
              </w:rPr>
              <w:t>nms</w:t>
            </w:r>
            <w:proofErr w:type="spellEnd"/>
            <w:r w:rsidRPr="005E730D">
              <w:rPr>
                <w:sz w:val="16"/>
                <w:szCs w:val="16"/>
              </w:rPr>
              <w:t>: 0.4</w:t>
            </w:r>
          </w:p>
        </w:tc>
        <w:tc>
          <w:tcPr>
            <w:tcW w:w="786" w:type="dxa"/>
            <w:noWrap/>
            <w:hideMark/>
          </w:tcPr>
          <w:p w14:paraId="755EBA99" w14:textId="77777777" w:rsidR="00E2045D" w:rsidRPr="005E730D" w:rsidRDefault="00E2045D" w:rsidP="003A3769">
            <w:pPr>
              <w:pStyle w:val="CSDFigLegend"/>
              <w:rPr>
                <w:sz w:val="16"/>
                <w:szCs w:val="16"/>
              </w:rPr>
            </w:pPr>
            <w:r w:rsidRPr="005E730D">
              <w:rPr>
                <w:sz w:val="16"/>
                <w:szCs w:val="16"/>
              </w:rPr>
              <w:t>0.005</w:t>
            </w:r>
          </w:p>
          <w:p w14:paraId="53794C1C" w14:textId="30DCF85A" w:rsidR="003A3769" w:rsidRPr="005E730D" w:rsidRDefault="00E2045D" w:rsidP="003A3769">
            <w:pPr>
              <w:pStyle w:val="CSDFigLegend"/>
              <w:rPr>
                <w:sz w:val="16"/>
                <w:szCs w:val="16"/>
              </w:rPr>
            </w:pPr>
            <w:r w:rsidRPr="005E730D">
              <w:rPr>
                <w:sz w:val="16"/>
                <w:szCs w:val="16"/>
              </w:rPr>
              <w:t>±</w:t>
            </w:r>
            <w:r w:rsidR="007F3FBE" w:rsidRPr="005E730D">
              <w:rPr>
                <w:sz w:val="16"/>
                <w:szCs w:val="16"/>
              </w:rPr>
              <w:t>0.018</w:t>
            </w:r>
          </w:p>
        </w:tc>
        <w:tc>
          <w:tcPr>
            <w:tcW w:w="756" w:type="dxa"/>
            <w:noWrap/>
            <w:hideMark/>
          </w:tcPr>
          <w:p w14:paraId="2FE06040" w14:textId="77777777" w:rsidR="00E2045D" w:rsidRPr="005E730D" w:rsidRDefault="00E2045D" w:rsidP="003A3769">
            <w:pPr>
              <w:pStyle w:val="CSDFigLegend"/>
              <w:rPr>
                <w:sz w:val="16"/>
                <w:szCs w:val="16"/>
              </w:rPr>
            </w:pPr>
            <w:r w:rsidRPr="005E730D">
              <w:rPr>
                <w:sz w:val="16"/>
                <w:szCs w:val="16"/>
              </w:rPr>
              <w:t>0.003</w:t>
            </w:r>
          </w:p>
          <w:p w14:paraId="6F69A5B0" w14:textId="002F177A" w:rsidR="003A3769" w:rsidRPr="005E730D" w:rsidRDefault="00E2045D" w:rsidP="003A3769">
            <w:pPr>
              <w:pStyle w:val="CSDFigLegend"/>
              <w:rPr>
                <w:sz w:val="16"/>
                <w:szCs w:val="16"/>
              </w:rPr>
            </w:pPr>
            <w:r w:rsidRPr="005E730D">
              <w:rPr>
                <w:sz w:val="16"/>
                <w:szCs w:val="16"/>
              </w:rPr>
              <w:t>±</w:t>
            </w:r>
            <w:r w:rsidR="007F3FBE" w:rsidRPr="005E730D">
              <w:rPr>
                <w:sz w:val="16"/>
                <w:szCs w:val="16"/>
              </w:rPr>
              <w:t>0.011</w:t>
            </w:r>
          </w:p>
        </w:tc>
        <w:tc>
          <w:tcPr>
            <w:tcW w:w="755" w:type="dxa"/>
            <w:noWrap/>
            <w:hideMark/>
          </w:tcPr>
          <w:p w14:paraId="0AAEE8AA" w14:textId="77777777" w:rsidR="00E2045D" w:rsidRPr="005E730D" w:rsidRDefault="00E2045D" w:rsidP="003A3769">
            <w:pPr>
              <w:pStyle w:val="CSDFigLegend"/>
              <w:rPr>
                <w:sz w:val="16"/>
                <w:szCs w:val="16"/>
              </w:rPr>
            </w:pPr>
            <w:r w:rsidRPr="005E730D">
              <w:rPr>
                <w:sz w:val="16"/>
                <w:szCs w:val="16"/>
              </w:rPr>
              <w:t>0.002</w:t>
            </w:r>
          </w:p>
          <w:p w14:paraId="430630C5" w14:textId="4143BBE9" w:rsidR="003A3769" w:rsidRPr="005E730D" w:rsidRDefault="00E2045D" w:rsidP="003A3769">
            <w:pPr>
              <w:pStyle w:val="CSDFigLegend"/>
              <w:rPr>
                <w:sz w:val="16"/>
                <w:szCs w:val="16"/>
              </w:rPr>
            </w:pPr>
            <w:r w:rsidRPr="005E730D">
              <w:rPr>
                <w:sz w:val="16"/>
                <w:szCs w:val="16"/>
              </w:rPr>
              <w:t>±</w:t>
            </w:r>
            <w:r w:rsidR="007F3FBE" w:rsidRPr="005E730D">
              <w:rPr>
                <w:sz w:val="16"/>
                <w:szCs w:val="16"/>
              </w:rPr>
              <w:t>0.009</w:t>
            </w:r>
          </w:p>
        </w:tc>
        <w:tc>
          <w:tcPr>
            <w:tcW w:w="755" w:type="dxa"/>
            <w:noWrap/>
            <w:hideMark/>
          </w:tcPr>
          <w:p w14:paraId="1B03D03F" w14:textId="77777777" w:rsidR="00E2045D" w:rsidRPr="005E730D" w:rsidRDefault="00E2045D" w:rsidP="003A3769">
            <w:pPr>
              <w:pStyle w:val="CSDFigLegend"/>
              <w:rPr>
                <w:sz w:val="16"/>
                <w:szCs w:val="16"/>
              </w:rPr>
            </w:pPr>
            <w:r w:rsidRPr="005E730D">
              <w:rPr>
                <w:sz w:val="16"/>
                <w:szCs w:val="16"/>
              </w:rPr>
              <w:t>0.001</w:t>
            </w:r>
          </w:p>
          <w:p w14:paraId="5F89DBB1" w14:textId="75730B53" w:rsidR="003A3769" w:rsidRPr="005E730D" w:rsidRDefault="00E2045D" w:rsidP="003A3769">
            <w:pPr>
              <w:pStyle w:val="CSDFigLegend"/>
              <w:rPr>
                <w:sz w:val="16"/>
                <w:szCs w:val="16"/>
              </w:rPr>
            </w:pPr>
            <w:r w:rsidRPr="005E730D">
              <w:rPr>
                <w:sz w:val="16"/>
                <w:szCs w:val="16"/>
              </w:rPr>
              <w:t>±</w:t>
            </w:r>
            <w:r w:rsidR="007F3FBE" w:rsidRPr="005E730D">
              <w:rPr>
                <w:sz w:val="16"/>
                <w:szCs w:val="16"/>
              </w:rPr>
              <w:t>0.005</w:t>
            </w:r>
          </w:p>
        </w:tc>
        <w:tc>
          <w:tcPr>
            <w:tcW w:w="755" w:type="dxa"/>
            <w:noWrap/>
            <w:hideMark/>
          </w:tcPr>
          <w:p w14:paraId="0EDFC917" w14:textId="77777777" w:rsidR="00E2045D" w:rsidRPr="005E730D" w:rsidRDefault="00E2045D" w:rsidP="003A3769">
            <w:pPr>
              <w:pStyle w:val="CSDFigLegend"/>
              <w:rPr>
                <w:sz w:val="16"/>
                <w:szCs w:val="16"/>
              </w:rPr>
            </w:pPr>
            <w:r w:rsidRPr="005E730D">
              <w:rPr>
                <w:sz w:val="16"/>
                <w:szCs w:val="16"/>
              </w:rPr>
              <w:t>0.000</w:t>
            </w:r>
          </w:p>
          <w:p w14:paraId="46BE053E" w14:textId="29823E20" w:rsidR="003A3769" w:rsidRPr="005E730D" w:rsidRDefault="00E2045D" w:rsidP="003A3769">
            <w:pPr>
              <w:pStyle w:val="CSDFigLegend"/>
              <w:rPr>
                <w:sz w:val="16"/>
                <w:szCs w:val="16"/>
              </w:rPr>
            </w:pPr>
            <w:r w:rsidRPr="005E730D">
              <w:rPr>
                <w:sz w:val="16"/>
                <w:szCs w:val="16"/>
              </w:rPr>
              <w:t>±</w:t>
            </w:r>
            <w:r w:rsidR="007F3FBE" w:rsidRPr="005E730D">
              <w:rPr>
                <w:sz w:val="16"/>
                <w:szCs w:val="16"/>
              </w:rPr>
              <w:t>0.002</w:t>
            </w:r>
          </w:p>
        </w:tc>
        <w:tc>
          <w:tcPr>
            <w:tcW w:w="755" w:type="dxa"/>
            <w:noWrap/>
            <w:hideMark/>
          </w:tcPr>
          <w:p w14:paraId="742D79C2" w14:textId="77777777" w:rsidR="00E2045D" w:rsidRPr="005E730D" w:rsidRDefault="00E2045D" w:rsidP="003A3769">
            <w:pPr>
              <w:pStyle w:val="CSDFigLegend"/>
              <w:rPr>
                <w:sz w:val="16"/>
                <w:szCs w:val="16"/>
              </w:rPr>
            </w:pPr>
            <w:r w:rsidRPr="005E730D">
              <w:rPr>
                <w:sz w:val="16"/>
                <w:szCs w:val="16"/>
              </w:rPr>
              <w:t>0.000</w:t>
            </w:r>
          </w:p>
          <w:p w14:paraId="02DC039A" w14:textId="3AAA95F0"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110BD5C6" w14:textId="77777777" w:rsidR="00E2045D" w:rsidRPr="005E730D" w:rsidRDefault="00E2045D" w:rsidP="003A3769">
            <w:pPr>
              <w:pStyle w:val="CSDFigLegend"/>
              <w:rPr>
                <w:sz w:val="16"/>
                <w:szCs w:val="16"/>
              </w:rPr>
            </w:pPr>
            <w:r w:rsidRPr="005E730D">
              <w:rPr>
                <w:sz w:val="16"/>
                <w:szCs w:val="16"/>
              </w:rPr>
              <w:t>0.000</w:t>
            </w:r>
          </w:p>
          <w:p w14:paraId="4D82E9E2" w14:textId="6130147F"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c>
          <w:tcPr>
            <w:tcW w:w="755" w:type="dxa"/>
            <w:noWrap/>
            <w:hideMark/>
          </w:tcPr>
          <w:p w14:paraId="206A434B" w14:textId="77777777" w:rsidR="00E2045D" w:rsidRPr="005E730D" w:rsidRDefault="00E2045D" w:rsidP="003A3769">
            <w:pPr>
              <w:pStyle w:val="CSDFigLegend"/>
              <w:rPr>
                <w:sz w:val="16"/>
                <w:szCs w:val="16"/>
              </w:rPr>
            </w:pPr>
            <w:r w:rsidRPr="005E730D">
              <w:rPr>
                <w:sz w:val="16"/>
                <w:szCs w:val="16"/>
              </w:rPr>
              <w:t>0.000</w:t>
            </w:r>
          </w:p>
          <w:p w14:paraId="3253731F" w14:textId="74C37C45"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c>
          <w:tcPr>
            <w:tcW w:w="755" w:type="dxa"/>
            <w:noWrap/>
            <w:hideMark/>
          </w:tcPr>
          <w:p w14:paraId="50E49ADC" w14:textId="77777777" w:rsidR="00E2045D" w:rsidRPr="005E730D" w:rsidRDefault="00E2045D" w:rsidP="003A3769">
            <w:pPr>
              <w:pStyle w:val="CSDFigLegend"/>
              <w:rPr>
                <w:sz w:val="16"/>
                <w:szCs w:val="16"/>
              </w:rPr>
            </w:pPr>
            <w:r w:rsidRPr="005E730D">
              <w:rPr>
                <w:sz w:val="16"/>
                <w:szCs w:val="16"/>
              </w:rPr>
              <w:t>0.000</w:t>
            </w:r>
          </w:p>
          <w:p w14:paraId="46744BF2" w14:textId="2F74746A"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5C0B30EF" w14:textId="77777777" w:rsidTr="00E2045D">
        <w:trPr>
          <w:trHeight w:val="320"/>
        </w:trPr>
        <w:tc>
          <w:tcPr>
            <w:tcW w:w="715" w:type="dxa"/>
            <w:noWrap/>
            <w:hideMark/>
          </w:tcPr>
          <w:p w14:paraId="67BB0CC2" w14:textId="77777777" w:rsidR="003A3769" w:rsidRPr="005E730D" w:rsidRDefault="003A3769" w:rsidP="003A3769">
            <w:pPr>
              <w:pStyle w:val="CSDFigLegend"/>
              <w:rPr>
                <w:sz w:val="16"/>
                <w:szCs w:val="16"/>
              </w:rPr>
            </w:pPr>
            <w:r w:rsidRPr="005E730D">
              <w:rPr>
                <w:sz w:val="16"/>
                <w:szCs w:val="16"/>
              </w:rPr>
              <w:t>SD He</w:t>
            </w:r>
          </w:p>
        </w:tc>
        <w:tc>
          <w:tcPr>
            <w:tcW w:w="1474" w:type="dxa"/>
            <w:noWrap/>
            <w:hideMark/>
          </w:tcPr>
          <w:p w14:paraId="32BA7E94" w14:textId="77777777" w:rsidR="003A3769" w:rsidRPr="005E730D" w:rsidRDefault="003A3769" w:rsidP="003A3769">
            <w:pPr>
              <w:pStyle w:val="CSDFigLegend"/>
              <w:rPr>
                <w:sz w:val="16"/>
                <w:szCs w:val="16"/>
              </w:rPr>
            </w:pPr>
            <w:r w:rsidRPr="005E730D">
              <w:rPr>
                <w:sz w:val="16"/>
                <w:szCs w:val="16"/>
              </w:rPr>
              <w:t xml:space="preserve">prob: 0.8, </w:t>
            </w:r>
            <w:proofErr w:type="spellStart"/>
            <w:r w:rsidRPr="005E730D">
              <w:rPr>
                <w:sz w:val="16"/>
                <w:szCs w:val="16"/>
              </w:rPr>
              <w:t>nms</w:t>
            </w:r>
            <w:proofErr w:type="spellEnd"/>
            <w:r w:rsidRPr="005E730D">
              <w:rPr>
                <w:sz w:val="16"/>
                <w:szCs w:val="16"/>
              </w:rPr>
              <w:t>: def</w:t>
            </w:r>
          </w:p>
        </w:tc>
        <w:tc>
          <w:tcPr>
            <w:tcW w:w="786" w:type="dxa"/>
            <w:noWrap/>
            <w:hideMark/>
          </w:tcPr>
          <w:p w14:paraId="7EEAC725" w14:textId="77777777" w:rsidR="00E2045D" w:rsidRPr="005E730D" w:rsidRDefault="00E2045D" w:rsidP="003A3769">
            <w:pPr>
              <w:pStyle w:val="CSDFigLegend"/>
              <w:rPr>
                <w:sz w:val="16"/>
                <w:szCs w:val="16"/>
              </w:rPr>
            </w:pPr>
            <w:r w:rsidRPr="005E730D">
              <w:rPr>
                <w:sz w:val="16"/>
                <w:szCs w:val="16"/>
              </w:rPr>
              <w:t>0.005</w:t>
            </w:r>
          </w:p>
          <w:p w14:paraId="3796BFAB" w14:textId="7E822D0D" w:rsidR="003A3769" w:rsidRPr="005E730D" w:rsidRDefault="00E2045D" w:rsidP="003A3769">
            <w:pPr>
              <w:pStyle w:val="CSDFigLegend"/>
              <w:rPr>
                <w:sz w:val="16"/>
                <w:szCs w:val="16"/>
              </w:rPr>
            </w:pPr>
            <w:r w:rsidRPr="005E730D">
              <w:rPr>
                <w:sz w:val="16"/>
                <w:szCs w:val="16"/>
              </w:rPr>
              <w:t>±</w:t>
            </w:r>
            <w:r w:rsidR="007F3FBE" w:rsidRPr="005E730D">
              <w:rPr>
                <w:sz w:val="16"/>
                <w:szCs w:val="16"/>
              </w:rPr>
              <w:t>0.018</w:t>
            </w:r>
          </w:p>
        </w:tc>
        <w:tc>
          <w:tcPr>
            <w:tcW w:w="756" w:type="dxa"/>
            <w:noWrap/>
            <w:hideMark/>
          </w:tcPr>
          <w:p w14:paraId="7211DA71" w14:textId="77777777" w:rsidR="00E2045D" w:rsidRPr="005E730D" w:rsidRDefault="00E2045D" w:rsidP="003A3769">
            <w:pPr>
              <w:pStyle w:val="CSDFigLegend"/>
              <w:rPr>
                <w:sz w:val="16"/>
                <w:szCs w:val="16"/>
              </w:rPr>
            </w:pPr>
            <w:r w:rsidRPr="005E730D">
              <w:rPr>
                <w:sz w:val="16"/>
                <w:szCs w:val="16"/>
              </w:rPr>
              <w:t>0.003</w:t>
            </w:r>
          </w:p>
          <w:p w14:paraId="2D43DD09" w14:textId="13FA2CAE" w:rsidR="003A3769" w:rsidRPr="005E730D" w:rsidRDefault="00E2045D" w:rsidP="003A3769">
            <w:pPr>
              <w:pStyle w:val="CSDFigLegend"/>
              <w:rPr>
                <w:sz w:val="16"/>
                <w:szCs w:val="16"/>
              </w:rPr>
            </w:pPr>
            <w:r w:rsidRPr="005E730D">
              <w:rPr>
                <w:sz w:val="16"/>
                <w:szCs w:val="16"/>
              </w:rPr>
              <w:t>±</w:t>
            </w:r>
            <w:r w:rsidR="007F3FBE" w:rsidRPr="005E730D">
              <w:rPr>
                <w:sz w:val="16"/>
                <w:szCs w:val="16"/>
              </w:rPr>
              <w:t>0.011</w:t>
            </w:r>
          </w:p>
        </w:tc>
        <w:tc>
          <w:tcPr>
            <w:tcW w:w="755" w:type="dxa"/>
            <w:noWrap/>
            <w:hideMark/>
          </w:tcPr>
          <w:p w14:paraId="5BD08703" w14:textId="77777777" w:rsidR="00E2045D" w:rsidRPr="005E730D" w:rsidRDefault="00E2045D" w:rsidP="003A3769">
            <w:pPr>
              <w:pStyle w:val="CSDFigLegend"/>
              <w:rPr>
                <w:sz w:val="16"/>
                <w:szCs w:val="16"/>
              </w:rPr>
            </w:pPr>
            <w:r w:rsidRPr="005E730D">
              <w:rPr>
                <w:sz w:val="16"/>
                <w:szCs w:val="16"/>
              </w:rPr>
              <w:t>0.002</w:t>
            </w:r>
          </w:p>
          <w:p w14:paraId="1F837AE9" w14:textId="21783C86" w:rsidR="003A3769" w:rsidRPr="005E730D" w:rsidRDefault="00E2045D" w:rsidP="003A3769">
            <w:pPr>
              <w:pStyle w:val="CSDFigLegend"/>
              <w:rPr>
                <w:sz w:val="16"/>
                <w:szCs w:val="16"/>
              </w:rPr>
            </w:pPr>
            <w:r w:rsidRPr="005E730D">
              <w:rPr>
                <w:sz w:val="16"/>
                <w:szCs w:val="16"/>
              </w:rPr>
              <w:t>±</w:t>
            </w:r>
            <w:r w:rsidR="007F3FBE" w:rsidRPr="005E730D">
              <w:rPr>
                <w:sz w:val="16"/>
                <w:szCs w:val="16"/>
              </w:rPr>
              <w:t>0.009</w:t>
            </w:r>
          </w:p>
        </w:tc>
        <w:tc>
          <w:tcPr>
            <w:tcW w:w="755" w:type="dxa"/>
            <w:noWrap/>
            <w:hideMark/>
          </w:tcPr>
          <w:p w14:paraId="2C3224E4" w14:textId="77777777" w:rsidR="00E2045D" w:rsidRPr="005E730D" w:rsidRDefault="00E2045D" w:rsidP="003A3769">
            <w:pPr>
              <w:pStyle w:val="CSDFigLegend"/>
              <w:rPr>
                <w:sz w:val="16"/>
                <w:szCs w:val="16"/>
              </w:rPr>
            </w:pPr>
            <w:r w:rsidRPr="005E730D">
              <w:rPr>
                <w:sz w:val="16"/>
                <w:szCs w:val="16"/>
              </w:rPr>
              <w:t>0.001</w:t>
            </w:r>
          </w:p>
          <w:p w14:paraId="120F11EB" w14:textId="4F53C32D" w:rsidR="003A3769" w:rsidRPr="005E730D" w:rsidRDefault="00E2045D" w:rsidP="003A3769">
            <w:pPr>
              <w:pStyle w:val="CSDFigLegend"/>
              <w:rPr>
                <w:sz w:val="16"/>
                <w:szCs w:val="16"/>
              </w:rPr>
            </w:pPr>
            <w:r w:rsidRPr="005E730D">
              <w:rPr>
                <w:sz w:val="16"/>
                <w:szCs w:val="16"/>
              </w:rPr>
              <w:t>±</w:t>
            </w:r>
            <w:r w:rsidR="007F3FBE" w:rsidRPr="005E730D">
              <w:rPr>
                <w:sz w:val="16"/>
                <w:szCs w:val="16"/>
              </w:rPr>
              <w:t>0.005</w:t>
            </w:r>
          </w:p>
        </w:tc>
        <w:tc>
          <w:tcPr>
            <w:tcW w:w="755" w:type="dxa"/>
            <w:noWrap/>
            <w:hideMark/>
          </w:tcPr>
          <w:p w14:paraId="63259A3D" w14:textId="77777777" w:rsidR="00E2045D" w:rsidRPr="005E730D" w:rsidRDefault="00E2045D" w:rsidP="003A3769">
            <w:pPr>
              <w:pStyle w:val="CSDFigLegend"/>
              <w:rPr>
                <w:sz w:val="16"/>
                <w:szCs w:val="16"/>
              </w:rPr>
            </w:pPr>
            <w:r w:rsidRPr="005E730D">
              <w:rPr>
                <w:sz w:val="16"/>
                <w:szCs w:val="16"/>
              </w:rPr>
              <w:t>0.000</w:t>
            </w:r>
          </w:p>
          <w:p w14:paraId="672F0C9B" w14:textId="5325EE3C" w:rsidR="003A3769" w:rsidRPr="005E730D" w:rsidRDefault="00E2045D" w:rsidP="003A3769">
            <w:pPr>
              <w:pStyle w:val="CSDFigLegend"/>
              <w:rPr>
                <w:sz w:val="16"/>
                <w:szCs w:val="16"/>
              </w:rPr>
            </w:pPr>
            <w:r w:rsidRPr="005E730D">
              <w:rPr>
                <w:sz w:val="16"/>
                <w:szCs w:val="16"/>
              </w:rPr>
              <w:t>±</w:t>
            </w:r>
            <w:r w:rsidR="007F3FBE" w:rsidRPr="005E730D">
              <w:rPr>
                <w:sz w:val="16"/>
                <w:szCs w:val="16"/>
              </w:rPr>
              <w:t>0.002</w:t>
            </w:r>
          </w:p>
        </w:tc>
        <w:tc>
          <w:tcPr>
            <w:tcW w:w="755" w:type="dxa"/>
            <w:noWrap/>
            <w:hideMark/>
          </w:tcPr>
          <w:p w14:paraId="5EDC058D" w14:textId="77777777" w:rsidR="00E2045D" w:rsidRPr="005E730D" w:rsidRDefault="00E2045D" w:rsidP="003A3769">
            <w:pPr>
              <w:pStyle w:val="CSDFigLegend"/>
              <w:rPr>
                <w:sz w:val="16"/>
                <w:szCs w:val="16"/>
              </w:rPr>
            </w:pPr>
            <w:r w:rsidRPr="005E730D">
              <w:rPr>
                <w:sz w:val="16"/>
                <w:szCs w:val="16"/>
              </w:rPr>
              <w:t>0.000</w:t>
            </w:r>
          </w:p>
          <w:p w14:paraId="130384E8" w14:textId="6074AA2A"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028C5391" w14:textId="77777777" w:rsidR="00E2045D" w:rsidRPr="005E730D" w:rsidRDefault="00E2045D" w:rsidP="003A3769">
            <w:pPr>
              <w:pStyle w:val="CSDFigLegend"/>
              <w:rPr>
                <w:sz w:val="16"/>
                <w:szCs w:val="16"/>
              </w:rPr>
            </w:pPr>
            <w:r w:rsidRPr="005E730D">
              <w:rPr>
                <w:sz w:val="16"/>
                <w:szCs w:val="16"/>
              </w:rPr>
              <w:t>0.000</w:t>
            </w:r>
          </w:p>
          <w:p w14:paraId="090E6FA8" w14:textId="26C35902"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c>
          <w:tcPr>
            <w:tcW w:w="755" w:type="dxa"/>
            <w:noWrap/>
            <w:hideMark/>
          </w:tcPr>
          <w:p w14:paraId="3CEAA442" w14:textId="77777777" w:rsidR="00E2045D" w:rsidRPr="005E730D" w:rsidRDefault="00E2045D" w:rsidP="003A3769">
            <w:pPr>
              <w:pStyle w:val="CSDFigLegend"/>
              <w:rPr>
                <w:sz w:val="16"/>
                <w:szCs w:val="16"/>
              </w:rPr>
            </w:pPr>
            <w:r w:rsidRPr="005E730D">
              <w:rPr>
                <w:sz w:val="16"/>
                <w:szCs w:val="16"/>
              </w:rPr>
              <w:t>0.000</w:t>
            </w:r>
          </w:p>
          <w:p w14:paraId="09DE3C6D" w14:textId="58D4636D"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c>
          <w:tcPr>
            <w:tcW w:w="755" w:type="dxa"/>
            <w:noWrap/>
            <w:hideMark/>
          </w:tcPr>
          <w:p w14:paraId="50945158" w14:textId="77777777" w:rsidR="00E2045D" w:rsidRPr="005E730D" w:rsidRDefault="00E2045D" w:rsidP="003A3769">
            <w:pPr>
              <w:pStyle w:val="CSDFigLegend"/>
              <w:rPr>
                <w:sz w:val="16"/>
                <w:szCs w:val="16"/>
              </w:rPr>
            </w:pPr>
            <w:r w:rsidRPr="005E730D">
              <w:rPr>
                <w:sz w:val="16"/>
                <w:szCs w:val="16"/>
              </w:rPr>
              <w:t>0.000</w:t>
            </w:r>
          </w:p>
          <w:p w14:paraId="2DC0E483" w14:textId="1DC75E5F"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6BE64D9B" w14:textId="77777777" w:rsidTr="00E2045D">
        <w:trPr>
          <w:trHeight w:val="320"/>
        </w:trPr>
        <w:tc>
          <w:tcPr>
            <w:tcW w:w="715" w:type="dxa"/>
            <w:noWrap/>
            <w:hideMark/>
          </w:tcPr>
          <w:p w14:paraId="34611545" w14:textId="77777777" w:rsidR="003A3769" w:rsidRPr="005E730D" w:rsidRDefault="003A3769" w:rsidP="003A3769">
            <w:pPr>
              <w:pStyle w:val="CSDFigLegend"/>
              <w:rPr>
                <w:sz w:val="16"/>
                <w:szCs w:val="16"/>
              </w:rPr>
            </w:pPr>
            <w:r w:rsidRPr="005E730D">
              <w:rPr>
                <w:sz w:val="16"/>
                <w:szCs w:val="16"/>
              </w:rPr>
              <w:t>SD He</w:t>
            </w:r>
          </w:p>
        </w:tc>
        <w:tc>
          <w:tcPr>
            <w:tcW w:w="1474" w:type="dxa"/>
            <w:noWrap/>
            <w:hideMark/>
          </w:tcPr>
          <w:p w14:paraId="59CA3639" w14:textId="77777777" w:rsidR="003A3769" w:rsidRPr="005E730D" w:rsidRDefault="003A3769" w:rsidP="003A3769">
            <w:pPr>
              <w:pStyle w:val="CSDFigLegend"/>
              <w:rPr>
                <w:sz w:val="16"/>
                <w:szCs w:val="16"/>
              </w:rPr>
            </w:pPr>
            <w:r w:rsidRPr="005E730D">
              <w:rPr>
                <w:sz w:val="16"/>
                <w:szCs w:val="16"/>
              </w:rPr>
              <w:t xml:space="preserve">prob: def, </w:t>
            </w:r>
            <w:proofErr w:type="spellStart"/>
            <w:r w:rsidRPr="005E730D">
              <w:rPr>
                <w:sz w:val="16"/>
                <w:szCs w:val="16"/>
              </w:rPr>
              <w:t>nms</w:t>
            </w:r>
            <w:proofErr w:type="spellEnd"/>
            <w:r w:rsidRPr="005E730D">
              <w:rPr>
                <w:sz w:val="16"/>
                <w:szCs w:val="16"/>
              </w:rPr>
              <w:t>: 0.2</w:t>
            </w:r>
          </w:p>
        </w:tc>
        <w:tc>
          <w:tcPr>
            <w:tcW w:w="786" w:type="dxa"/>
            <w:noWrap/>
            <w:hideMark/>
          </w:tcPr>
          <w:p w14:paraId="053AEBC9" w14:textId="77777777" w:rsidR="00E2045D" w:rsidRPr="005E730D" w:rsidRDefault="00E2045D" w:rsidP="003A3769">
            <w:pPr>
              <w:pStyle w:val="CSDFigLegend"/>
              <w:rPr>
                <w:sz w:val="16"/>
                <w:szCs w:val="16"/>
              </w:rPr>
            </w:pPr>
            <w:r w:rsidRPr="005E730D">
              <w:rPr>
                <w:sz w:val="16"/>
                <w:szCs w:val="16"/>
              </w:rPr>
              <w:t>0.009</w:t>
            </w:r>
          </w:p>
          <w:p w14:paraId="3D8F0252" w14:textId="4B4AD3C0" w:rsidR="003A3769" w:rsidRPr="005E730D" w:rsidRDefault="00E2045D" w:rsidP="003A3769">
            <w:pPr>
              <w:pStyle w:val="CSDFigLegend"/>
              <w:rPr>
                <w:sz w:val="16"/>
                <w:szCs w:val="16"/>
              </w:rPr>
            </w:pPr>
            <w:r w:rsidRPr="005E730D">
              <w:rPr>
                <w:sz w:val="16"/>
                <w:szCs w:val="16"/>
              </w:rPr>
              <w:t>±</w:t>
            </w:r>
            <w:r w:rsidR="007F3FBE" w:rsidRPr="005E730D">
              <w:rPr>
                <w:sz w:val="16"/>
                <w:szCs w:val="16"/>
              </w:rPr>
              <w:t>0.024</w:t>
            </w:r>
          </w:p>
        </w:tc>
        <w:tc>
          <w:tcPr>
            <w:tcW w:w="756" w:type="dxa"/>
            <w:noWrap/>
            <w:hideMark/>
          </w:tcPr>
          <w:p w14:paraId="71DE780E" w14:textId="77777777" w:rsidR="00E2045D" w:rsidRPr="005E730D" w:rsidRDefault="00E2045D" w:rsidP="003A3769">
            <w:pPr>
              <w:pStyle w:val="CSDFigLegend"/>
              <w:rPr>
                <w:sz w:val="16"/>
                <w:szCs w:val="16"/>
              </w:rPr>
            </w:pPr>
            <w:r w:rsidRPr="005E730D">
              <w:rPr>
                <w:sz w:val="16"/>
                <w:szCs w:val="16"/>
              </w:rPr>
              <w:t>0.005</w:t>
            </w:r>
          </w:p>
          <w:p w14:paraId="3258E6EC" w14:textId="13274CFF" w:rsidR="003A3769" w:rsidRPr="005E730D" w:rsidRDefault="00E2045D" w:rsidP="003A3769">
            <w:pPr>
              <w:pStyle w:val="CSDFigLegend"/>
              <w:rPr>
                <w:sz w:val="16"/>
                <w:szCs w:val="16"/>
              </w:rPr>
            </w:pPr>
            <w:r w:rsidRPr="005E730D">
              <w:rPr>
                <w:sz w:val="16"/>
                <w:szCs w:val="16"/>
              </w:rPr>
              <w:t>±</w:t>
            </w:r>
            <w:r w:rsidR="007F3FBE" w:rsidRPr="005E730D">
              <w:rPr>
                <w:sz w:val="16"/>
                <w:szCs w:val="16"/>
              </w:rPr>
              <w:t>0.016</w:t>
            </w:r>
          </w:p>
        </w:tc>
        <w:tc>
          <w:tcPr>
            <w:tcW w:w="755" w:type="dxa"/>
            <w:noWrap/>
            <w:hideMark/>
          </w:tcPr>
          <w:p w14:paraId="4772F2AA" w14:textId="77777777" w:rsidR="00E2045D" w:rsidRPr="005E730D" w:rsidRDefault="00E2045D" w:rsidP="003A3769">
            <w:pPr>
              <w:pStyle w:val="CSDFigLegend"/>
              <w:rPr>
                <w:sz w:val="16"/>
                <w:szCs w:val="16"/>
              </w:rPr>
            </w:pPr>
            <w:r w:rsidRPr="005E730D">
              <w:rPr>
                <w:sz w:val="16"/>
                <w:szCs w:val="16"/>
              </w:rPr>
              <w:t>0.003</w:t>
            </w:r>
          </w:p>
          <w:p w14:paraId="179FAB20" w14:textId="53B28037" w:rsidR="003A3769" w:rsidRPr="005E730D" w:rsidRDefault="00E2045D" w:rsidP="003A3769">
            <w:pPr>
              <w:pStyle w:val="CSDFigLegend"/>
              <w:rPr>
                <w:sz w:val="16"/>
                <w:szCs w:val="16"/>
              </w:rPr>
            </w:pPr>
            <w:r w:rsidRPr="005E730D">
              <w:rPr>
                <w:sz w:val="16"/>
                <w:szCs w:val="16"/>
              </w:rPr>
              <w:t>±</w:t>
            </w:r>
            <w:r w:rsidR="007F3FBE" w:rsidRPr="005E730D">
              <w:rPr>
                <w:sz w:val="16"/>
                <w:szCs w:val="16"/>
              </w:rPr>
              <w:t>0.011</w:t>
            </w:r>
          </w:p>
        </w:tc>
        <w:tc>
          <w:tcPr>
            <w:tcW w:w="755" w:type="dxa"/>
            <w:noWrap/>
            <w:hideMark/>
          </w:tcPr>
          <w:p w14:paraId="2C07CF13" w14:textId="77777777" w:rsidR="00E2045D" w:rsidRPr="005E730D" w:rsidRDefault="00E2045D" w:rsidP="003A3769">
            <w:pPr>
              <w:pStyle w:val="CSDFigLegend"/>
              <w:rPr>
                <w:sz w:val="16"/>
                <w:szCs w:val="16"/>
              </w:rPr>
            </w:pPr>
            <w:r w:rsidRPr="005E730D">
              <w:rPr>
                <w:sz w:val="16"/>
                <w:szCs w:val="16"/>
              </w:rPr>
              <w:t>0.001</w:t>
            </w:r>
          </w:p>
          <w:p w14:paraId="6374B7B9" w14:textId="07AFEB8D" w:rsidR="003A3769" w:rsidRPr="005E730D" w:rsidRDefault="00E2045D" w:rsidP="003A3769">
            <w:pPr>
              <w:pStyle w:val="CSDFigLegend"/>
              <w:rPr>
                <w:sz w:val="16"/>
                <w:szCs w:val="16"/>
              </w:rPr>
            </w:pPr>
            <w:r w:rsidRPr="005E730D">
              <w:rPr>
                <w:sz w:val="16"/>
                <w:szCs w:val="16"/>
              </w:rPr>
              <w:t>±</w:t>
            </w:r>
            <w:r w:rsidR="007F3FBE" w:rsidRPr="005E730D">
              <w:rPr>
                <w:sz w:val="16"/>
                <w:szCs w:val="16"/>
              </w:rPr>
              <w:t>0.006</w:t>
            </w:r>
          </w:p>
        </w:tc>
        <w:tc>
          <w:tcPr>
            <w:tcW w:w="755" w:type="dxa"/>
            <w:noWrap/>
            <w:hideMark/>
          </w:tcPr>
          <w:p w14:paraId="7249132F" w14:textId="77777777" w:rsidR="00E2045D" w:rsidRPr="005E730D" w:rsidRDefault="00E2045D" w:rsidP="003A3769">
            <w:pPr>
              <w:pStyle w:val="CSDFigLegend"/>
              <w:rPr>
                <w:sz w:val="16"/>
                <w:szCs w:val="16"/>
              </w:rPr>
            </w:pPr>
            <w:r w:rsidRPr="005E730D">
              <w:rPr>
                <w:sz w:val="16"/>
                <w:szCs w:val="16"/>
              </w:rPr>
              <w:t>0.001</w:t>
            </w:r>
          </w:p>
          <w:p w14:paraId="0FB930E4" w14:textId="713143E4" w:rsidR="003A3769" w:rsidRPr="005E730D" w:rsidRDefault="00E2045D" w:rsidP="003A3769">
            <w:pPr>
              <w:pStyle w:val="CSDFigLegend"/>
              <w:rPr>
                <w:sz w:val="16"/>
                <w:szCs w:val="16"/>
              </w:rPr>
            </w:pPr>
            <w:r w:rsidRPr="005E730D">
              <w:rPr>
                <w:sz w:val="16"/>
                <w:szCs w:val="16"/>
              </w:rPr>
              <w:t>±</w:t>
            </w:r>
            <w:r w:rsidR="007F3FBE" w:rsidRPr="005E730D">
              <w:rPr>
                <w:sz w:val="16"/>
                <w:szCs w:val="16"/>
              </w:rPr>
              <w:t>0.004</w:t>
            </w:r>
          </w:p>
        </w:tc>
        <w:tc>
          <w:tcPr>
            <w:tcW w:w="755" w:type="dxa"/>
            <w:noWrap/>
            <w:hideMark/>
          </w:tcPr>
          <w:p w14:paraId="1231F7E7" w14:textId="77777777" w:rsidR="00E2045D" w:rsidRPr="005E730D" w:rsidRDefault="00E2045D" w:rsidP="003A3769">
            <w:pPr>
              <w:pStyle w:val="CSDFigLegend"/>
              <w:rPr>
                <w:sz w:val="16"/>
                <w:szCs w:val="16"/>
              </w:rPr>
            </w:pPr>
            <w:r w:rsidRPr="005E730D">
              <w:rPr>
                <w:sz w:val="16"/>
                <w:szCs w:val="16"/>
              </w:rPr>
              <w:t>0.000</w:t>
            </w:r>
          </w:p>
          <w:p w14:paraId="4E9557E5" w14:textId="64F18A62" w:rsidR="003A3769" w:rsidRPr="005E730D" w:rsidRDefault="00E2045D" w:rsidP="003A3769">
            <w:pPr>
              <w:pStyle w:val="CSDFigLegend"/>
              <w:rPr>
                <w:sz w:val="16"/>
                <w:szCs w:val="16"/>
              </w:rPr>
            </w:pPr>
            <w:r w:rsidRPr="005E730D">
              <w:rPr>
                <w:sz w:val="16"/>
                <w:szCs w:val="16"/>
              </w:rPr>
              <w:t>±</w:t>
            </w:r>
            <w:r w:rsidR="007F3FBE" w:rsidRPr="005E730D">
              <w:rPr>
                <w:sz w:val="16"/>
                <w:szCs w:val="16"/>
              </w:rPr>
              <w:t>0.002</w:t>
            </w:r>
          </w:p>
        </w:tc>
        <w:tc>
          <w:tcPr>
            <w:tcW w:w="755" w:type="dxa"/>
            <w:noWrap/>
            <w:hideMark/>
          </w:tcPr>
          <w:p w14:paraId="2B1C8BD3" w14:textId="77777777" w:rsidR="00E2045D" w:rsidRPr="005E730D" w:rsidRDefault="00E2045D" w:rsidP="003A3769">
            <w:pPr>
              <w:pStyle w:val="CSDFigLegend"/>
              <w:rPr>
                <w:sz w:val="16"/>
                <w:szCs w:val="16"/>
              </w:rPr>
            </w:pPr>
            <w:r w:rsidRPr="005E730D">
              <w:rPr>
                <w:sz w:val="16"/>
                <w:szCs w:val="16"/>
              </w:rPr>
              <w:t>0.000</w:t>
            </w:r>
          </w:p>
          <w:p w14:paraId="5259C774" w14:textId="2F3A744D"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0AA1BF92" w14:textId="77777777" w:rsidR="00E2045D" w:rsidRPr="005E730D" w:rsidRDefault="00E2045D" w:rsidP="003A3769">
            <w:pPr>
              <w:pStyle w:val="CSDFigLegend"/>
              <w:rPr>
                <w:sz w:val="16"/>
                <w:szCs w:val="16"/>
              </w:rPr>
            </w:pPr>
            <w:r w:rsidRPr="005E730D">
              <w:rPr>
                <w:sz w:val="16"/>
                <w:szCs w:val="16"/>
              </w:rPr>
              <w:t>0.000</w:t>
            </w:r>
          </w:p>
          <w:p w14:paraId="5945901F" w14:textId="66F721A4"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0A09BFC8" w14:textId="77777777" w:rsidR="00E2045D" w:rsidRPr="005E730D" w:rsidRDefault="00E2045D" w:rsidP="003A3769">
            <w:pPr>
              <w:pStyle w:val="CSDFigLegend"/>
              <w:rPr>
                <w:sz w:val="16"/>
                <w:szCs w:val="16"/>
              </w:rPr>
            </w:pPr>
            <w:r w:rsidRPr="005E730D">
              <w:rPr>
                <w:sz w:val="16"/>
                <w:szCs w:val="16"/>
              </w:rPr>
              <w:t>0.000</w:t>
            </w:r>
          </w:p>
          <w:p w14:paraId="5CB6CD14" w14:textId="49E16270"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50B9A24C" w14:textId="77777777" w:rsidTr="00E2045D">
        <w:trPr>
          <w:trHeight w:val="320"/>
        </w:trPr>
        <w:tc>
          <w:tcPr>
            <w:tcW w:w="715" w:type="dxa"/>
            <w:noWrap/>
            <w:hideMark/>
          </w:tcPr>
          <w:p w14:paraId="7D3C2F3D" w14:textId="77777777" w:rsidR="003A3769" w:rsidRPr="005E730D" w:rsidRDefault="003A3769" w:rsidP="003A3769">
            <w:pPr>
              <w:pStyle w:val="CSDFigLegend"/>
              <w:rPr>
                <w:sz w:val="16"/>
                <w:szCs w:val="16"/>
              </w:rPr>
            </w:pPr>
            <w:r w:rsidRPr="005E730D">
              <w:rPr>
                <w:sz w:val="16"/>
                <w:szCs w:val="16"/>
              </w:rPr>
              <w:t>SD He</w:t>
            </w:r>
          </w:p>
        </w:tc>
        <w:tc>
          <w:tcPr>
            <w:tcW w:w="1474" w:type="dxa"/>
            <w:noWrap/>
            <w:hideMark/>
          </w:tcPr>
          <w:p w14:paraId="0C30220A" w14:textId="77777777" w:rsidR="003A3769" w:rsidRPr="005E730D" w:rsidRDefault="003A3769" w:rsidP="003A3769">
            <w:pPr>
              <w:pStyle w:val="CSDFigLegend"/>
              <w:rPr>
                <w:sz w:val="16"/>
                <w:szCs w:val="16"/>
              </w:rPr>
            </w:pPr>
            <w:r w:rsidRPr="005E730D">
              <w:rPr>
                <w:sz w:val="16"/>
                <w:szCs w:val="16"/>
              </w:rPr>
              <w:t xml:space="preserve">prob: def, </w:t>
            </w:r>
            <w:proofErr w:type="spellStart"/>
            <w:r w:rsidRPr="005E730D">
              <w:rPr>
                <w:sz w:val="16"/>
                <w:szCs w:val="16"/>
              </w:rPr>
              <w:t>nms</w:t>
            </w:r>
            <w:proofErr w:type="spellEnd"/>
            <w:r w:rsidRPr="005E730D">
              <w:rPr>
                <w:sz w:val="16"/>
                <w:szCs w:val="16"/>
              </w:rPr>
              <w:t>: 0.4</w:t>
            </w:r>
          </w:p>
        </w:tc>
        <w:tc>
          <w:tcPr>
            <w:tcW w:w="786" w:type="dxa"/>
            <w:noWrap/>
            <w:hideMark/>
          </w:tcPr>
          <w:p w14:paraId="51E4D9B2" w14:textId="77777777" w:rsidR="00E2045D" w:rsidRPr="005E730D" w:rsidRDefault="00E2045D" w:rsidP="003A3769">
            <w:pPr>
              <w:pStyle w:val="CSDFigLegend"/>
              <w:rPr>
                <w:sz w:val="16"/>
                <w:szCs w:val="16"/>
              </w:rPr>
            </w:pPr>
            <w:r w:rsidRPr="005E730D">
              <w:rPr>
                <w:sz w:val="16"/>
                <w:szCs w:val="16"/>
              </w:rPr>
              <w:t>0.009</w:t>
            </w:r>
          </w:p>
          <w:p w14:paraId="2D969979" w14:textId="1168BE35" w:rsidR="003A3769" w:rsidRPr="005E730D" w:rsidRDefault="00E2045D" w:rsidP="003A3769">
            <w:pPr>
              <w:pStyle w:val="CSDFigLegend"/>
              <w:rPr>
                <w:sz w:val="16"/>
                <w:szCs w:val="16"/>
              </w:rPr>
            </w:pPr>
            <w:r w:rsidRPr="005E730D">
              <w:rPr>
                <w:sz w:val="16"/>
                <w:szCs w:val="16"/>
              </w:rPr>
              <w:t>±</w:t>
            </w:r>
            <w:r w:rsidR="007F3FBE" w:rsidRPr="005E730D">
              <w:rPr>
                <w:sz w:val="16"/>
                <w:szCs w:val="16"/>
              </w:rPr>
              <w:t>0.024</w:t>
            </w:r>
          </w:p>
        </w:tc>
        <w:tc>
          <w:tcPr>
            <w:tcW w:w="756" w:type="dxa"/>
            <w:noWrap/>
            <w:hideMark/>
          </w:tcPr>
          <w:p w14:paraId="37940446" w14:textId="77777777" w:rsidR="00E2045D" w:rsidRPr="005E730D" w:rsidRDefault="00E2045D" w:rsidP="003A3769">
            <w:pPr>
              <w:pStyle w:val="CSDFigLegend"/>
              <w:rPr>
                <w:sz w:val="16"/>
                <w:szCs w:val="16"/>
              </w:rPr>
            </w:pPr>
            <w:r w:rsidRPr="005E730D">
              <w:rPr>
                <w:sz w:val="16"/>
                <w:szCs w:val="16"/>
              </w:rPr>
              <w:t>0.005</w:t>
            </w:r>
          </w:p>
          <w:p w14:paraId="058A8782" w14:textId="3D147955" w:rsidR="003A3769" w:rsidRPr="005E730D" w:rsidRDefault="00E2045D" w:rsidP="003A3769">
            <w:pPr>
              <w:pStyle w:val="CSDFigLegend"/>
              <w:rPr>
                <w:sz w:val="16"/>
                <w:szCs w:val="16"/>
              </w:rPr>
            </w:pPr>
            <w:r w:rsidRPr="005E730D">
              <w:rPr>
                <w:sz w:val="16"/>
                <w:szCs w:val="16"/>
              </w:rPr>
              <w:t>±</w:t>
            </w:r>
            <w:r w:rsidR="007F3FBE" w:rsidRPr="005E730D">
              <w:rPr>
                <w:sz w:val="16"/>
                <w:szCs w:val="16"/>
              </w:rPr>
              <w:t>0.016</w:t>
            </w:r>
          </w:p>
        </w:tc>
        <w:tc>
          <w:tcPr>
            <w:tcW w:w="755" w:type="dxa"/>
            <w:noWrap/>
            <w:hideMark/>
          </w:tcPr>
          <w:p w14:paraId="6B418524" w14:textId="77777777" w:rsidR="00E2045D" w:rsidRPr="005E730D" w:rsidRDefault="00E2045D" w:rsidP="003A3769">
            <w:pPr>
              <w:pStyle w:val="CSDFigLegend"/>
              <w:rPr>
                <w:sz w:val="16"/>
                <w:szCs w:val="16"/>
              </w:rPr>
            </w:pPr>
            <w:r w:rsidRPr="005E730D">
              <w:rPr>
                <w:sz w:val="16"/>
                <w:szCs w:val="16"/>
              </w:rPr>
              <w:t>0.003</w:t>
            </w:r>
          </w:p>
          <w:p w14:paraId="2E7D43D2" w14:textId="0C082485" w:rsidR="003A3769" w:rsidRPr="005E730D" w:rsidRDefault="00E2045D" w:rsidP="003A3769">
            <w:pPr>
              <w:pStyle w:val="CSDFigLegend"/>
              <w:rPr>
                <w:sz w:val="16"/>
                <w:szCs w:val="16"/>
              </w:rPr>
            </w:pPr>
            <w:r w:rsidRPr="005E730D">
              <w:rPr>
                <w:sz w:val="16"/>
                <w:szCs w:val="16"/>
              </w:rPr>
              <w:t>±</w:t>
            </w:r>
            <w:r w:rsidR="007F3FBE" w:rsidRPr="005E730D">
              <w:rPr>
                <w:sz w:val="16"/>
                <w:szCs w:val="16"/>
              </w:rPr>
              <w:t>0.011</w:t>
            </w:r>
          </w:p>
        </w:tc>
        <w:tc>
          <w:tcPr>
            <w:tcW w:w="755" w:type="dxa"/>
            <w:noWrap/>
            <w:hideMark/>
          </w:tcPr>
          <w:p w14:paraId="30EDEFF5" w14:textId="77777777" w:rsidR="00E2045D" w:rsidRPr="005E730D" w:rsidRDefault="00E2045D" w:rsidP="003A3769">
            <w:pPr>
              <w:pStyle w:val="CSDFigLegend"/>
              <w:rPr>
                <w:sz w:val="16"/>
                <w:szCs w:val="16"/>
              </w:rPr>
            </w:pPr>
            <w:r w:rsidRPr="005E730D">
              <w:rPr>
                <w:sz w:val="16"/>
                <w:szCs w:val="16"/>
              </w:rPr>
              <w:t>0.001</w:t>
            </w:r>
          </w:p>
          <w:p w14:paraId="169F8E9B" w14:textId="3DF933E9" w:rsidR="003A3769" w:rsidRPr="005E730D" w:rsidRDefault="00E2045D" w:rsidP="003A3769">
            <w:pPr>
              <w:pStyle w:val="CSDFigLegend"/>
              <w:rPr>
                <w:sz w:val="16"/>
                <w:szCs w:val="16"/>
              </w:rPr>
            </w:pPr>
            <w:r w:rsidRPr="005E730D">
              <w:rPr>
                <w:sz w:val="16"/>
                <w:szCs w:val="16"/>
              </w:rPr>
              <w:t>±</w:t>
            </w:r>
            <w:r w:rsidR="007F3FBE" w:rsidRPr="005E730D">
              <w:rPr>
                <w:sz w:val="16"/>
                <w:szCs w:val="16"/>
              </w:rPr>
              <w:t>0.006</w:t>
            </w:r>
          </w:p>
        </w:tc>
        <w:tc>
          <w:tcPr>
            <w:tcW w:w="755" w:type="dxa"/>
            <w:noWrap/>
            <w:hideMark/>
          </w:tcPr>
          <w:p w14:paraId="2F636F9D" w14:textId="77777777" w:rsidR="00E2045D" w:rsidRPr="005E730D" w:rsidRDefault="00E2045D" w:rsidP="003A3769">
            <w:pPr>
              <w:pStyle w:val="CSDFigLegend"/>
              <w:rPr>
                <w:sz w:val="16"/>
                <w:szCs w:val="16"/>
              </w:rPr>
            </w:pPr>
            <w:r w:rsidRPr="005E730D">
              <w:rPr>
                <w:sz w:val="16"/>
                <w:szCs w:val="16"/>
              </w:rPr>
              <w:t>0.001</w:t>
            </w:r>
          </w:p>
          <w:p w14:paraId="022E9672" w14:textId="039899AB" w:rsidR="003A3769" w:rsidRPr="005E730D" w:rsidRDefault="00E2045D" w:rsidP="003A3769">
            <w:pPr>
              <w:pStyle w:val="CSDFigLegend"/>
              <w:rPr>
                <w:sz w:val="16"/>
                <w:szCs w:val="16"/>
              </w:rPr>
            </w:pPr>
            <w:r w:rsidRPr="005E730D">
              <w:rPr>
                <w:sz w:val="16"/>
                <w:szCs w:val="16"/>
              </w:rPr>
              <w:t>±</w:t>
            </w:r>
            <w:r w:rsidR="007F3FBE" w:rsidRPr="005E730D">
              <w:rPr>
                <w:sz w:val="16"/>
                <w:szCs w:val="16"/>
              </w:rPr>
              <w:t>0.004</w:t>
            </w:r>
          </w:p>
        </w:tc>
        <w:tc>
          <w:tcPr>
            <w:tcW w:w="755" w:type="dxa"/>
            <w:noWrap/>
            <w:hideMark/>
          </w:tcPr>
          <w:p w14:paraId="05675CE5" w14:textId="77777777" w:rsidR="00E2045D" w:rsidRPr="005E730D" w:rsidRDefault="00E2045D" w:rsidP="003A3769">
            <w:pPr>
              <w:pStyle w:val="CSDFigLegend"/>
              <w:rPr>
                <w:sz w:val="16"/>
                <w:szCs w:val="16"/>
              </w:rPr>
            </w:pPr>
            <w:r w:rsidRPr="005E730D">
              <w:rPr>
                <w:sz w:val="16"/>
                <w:szCs w:val="16"/>
              </w:rPr>
              <w:t>0.000</w:t>
            </w:r>
          </w:p>
          <w:p w14:paraId="504E477D" w14:textId="6C8DC8FA" w:rsidR="003A3769" w:rsidRPr="005E730D" w:rsidRDefault="00E2045D" w:rsidP="003A3769">
            <w:pPr>
              <w:pStyle w:val="CSDFigLegend"/>
              <w:rPr>
                <w:sz w:val="16"/>
                <w:szCs w:val="16"/>
              </w:rPr>
            </w:pPr>
            <w:r w:rsidRPr="005E730D">
              <w:rPr>
                <w:sz w:val="16"/>
                <w:szCs w:val="16"/>
              </w:rPr>
              <w:t>±</w:t>
            </w:r>
            <w:r w:rsidR="007F3FBE" w:rsidRPr="005E730D">
              <w:rPr>
                <w:sz w:val="16"/>
                <w:szCs w:val="16"/>
              </w:rPr>
              <w:t>0.002</w:t>
            </w:r>
          </w:p>
        </w:tc>
        <w:tc>
          <w:tcPr>
            <w:tcW w:w="755" w:type="dxa"/>
            <w:noWrap/>
            <w:hideMark/>
          </w:tcPr>
          <w:p w14:paraId="7BE236C5" w14:textId="77777777" w:rsidR="00E2045D" w:rsidRPr="005E730D" w:rsidRDefault="00E2045D" w:rsidP="003A3769">
            <w:pPr>
              <w:pStyle w:val="CSDFigLegend"/>
              <w:rPr>
                <w:sz w:val="16"/>
                <w:szCs w:val="16"/>
              </w:rPr>
            </w:pPr>
            <w:r w:rsidRPr="005E730D">
              <w:rPr>
                <w:sz w:val="16"/>
                <w:szCs w:val="16"/>
              </w:rPr>
              <w:t>0.000</w:t>
            </w:r>
          </w:p>
          <w:p w14:paraId="66196977" w14:textId="373792A6"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6FFA3D5C" w14:textId="77777777" w:rsidR="00E2045D" w:rsidRPr="005E730D" w:rsidRDefault="00E2045D" w:rsidP="003A3769">
            <w:pPr>
              <w:pStyle w:val="CSDFigLegend"/>
              <w:rPr>
                <w:sz w:val="16"/>
                <w:szCs w:val="16"/>
              </w:rPr>
            </w:pPr>
            <w:r w:rsidRPr="005E730D">
              <w:rPr>
                <w:sz w:val="16"/>
                <w:szCs w:val="16"/>
              </w:rPr>
              <w:t>0.000</w:t>
            </w:r>
          </w:p>
          <w:p w14:paraId="77EFF004" w14:textId="70FCE4C0"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51F71BBF" w14:textId="77777777" w:rsidR="00E2045D" w:rsidRPr="005E730D" w:rsidRDefault="00E2045D" w:rsidP="003A3769">
            <w:pPr>
              <w:pStyle w:val="CSDFigLegend"/>
              <w:rPr>
                <w:sz w:val="16"/>
                <w:szCs w:val="16"/>
              </w:rPr>
            </w:pPr>
            <w:r w:rsidRPr="005E730D">
              <w:rPr>
                <w:sz w:val="16"/>
                <w:szCs w:val="16"/>
              </w:rPr>
              <w:t>0.000</w:t>
            </w:r>
          </w:p>
          <w:p w14:paraId="4AD7B7F9" w14:textId="64BEC5B5"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138CF429" w14:textId="77777777" w:rsidTr="00E2045D">
        <w:trPr>
          <w:trHeight w:val="320"/>
        </w:trPr>
        <w:tc>
          <w:tcPr>
            <w:tcW w:w="715" w:type="dxa"/>
            <w:noWrap/>
            <w:hideMark/>
          </w:tcPr>
          <w:p w14:paraId="7C942B73" w14:textId="77777777" w:rsidR="003A3769" w:rsidRPr="005E730D" w:rsidRDefault="003A3769" w:rsidP="003A3769">
            <w:pPr>
              <w:pStyle w:val="CSDFigLegend"/>
              <w:rPr>
                <w:sz w:val="16"/>
                <w:szCs w:val="16"/>
              </w:rPr>
            </w:pPr>
            <w:r w:rsidRPr="005E730D">
              <w:rPr>
                <w:sz w:val="16"/>
                <w:szCs w:val="16"/>
              </w:rPr>
              <w:lastRenderedPageBreak/>
              <w:t>SD He</w:t>
            </w:r>
          </w:p>
        </w:tc>
        <w:tc>
          <w:tcPr>
            <w:tcW w:w="1474" w:type="dxa"/>
            <w:noWrap/>
            <w:hideMark/>
          </w:tcPr>
          <w:p w14:paraId="3CA84E0D" w14:textId="77777777" w:rsidR="003A3769" w:rsidRPr="005E730D" w:rsidRDefault="003A3769" w:rsidP="003A3769">
            <w:pPr>
              <w:pStyle w:val="CSDFigLegend"/>
              <w:rPr>
                <w:sz w:val="16"/>
                <w:szCs w:val="16"/>
              </w:rPr>
            </w:pPr>
            <w:r w:rsidRPr="005E730D">
              <w:rPr>
                <w:sz w:val="16"/>
                <w:szCs w:val="16"/>
              </w:rPr>
              <w:t xml:space="preserve">prob: def, </w:t>
            </w:r>
            <w:proofErr w:type="spellStart"/>
            <w:r w:rsidRPr="005E730D">
              <w:rPr>
                <w:sz w:val="16"/>
                <w:szCs w:val="16"/>
              </w:rPr>
              <w:t>nms</w:t>
            </w:r>
            <w:proofErr w:type="spellEnd"/>
            <w:r w:rsidRPr="005E730D">
              <w:rPr>
                <w:sz w:val="16"/>
                <w:szCs w:val="16"/>
              </w:rPr>
              <w:t>: def</w:t>
            </w:r>
          </w:p>
        </w:tc>
        <w:tc>
          <w:tcPr>
            <w:tcW w:w="786" w:type="dxa"/>
            <w:noWrap/>
            <w:hideMark/>
          </w:tcPr>
          <w:p w14:paraId="3464B595" w14:textId="77777777" w:rsidR="00E2045D" w:rsidRPr="005E730D" w:rsidRDefault="00E2045D" w:rsidP="003A3769">
            <w:pPr>
              <w:pStyle w:val="CSDFigLegend"/>
              <w:rPr>
                <w:sz w:val="16"/>
                <w:szCs w:val="16"/>
              </w:rPr>
            </w:pPr>
            <w:r w:rsidRPr="005E730D">
              <w:rPr>
                <w:sz w:val="16"/>
                <w:szCs w:val="16"/>
              </w:rPr>
              <w:t>0.009</w:t>
            </w:r>
          </w:p>
          <w:p w14:paraId="1FC70EDC" w14:textId="04531EFC" w:rsidR="003A3769" w:rsidRPr="005E730D" w:rsidRDefault="00E2045D" w:rsidP="003A3769">
            <w:pPr>
              <w:pStyle w:val="CSDFigLegend"/>
              <w:rPr>
                <w:sz w:val="16"/>
                <w:szCs w:val="16"/>
              </w:rPr>
            </w:pPr>
            <w:r w:rsidRPr="005E730D">
              <w:rPr>
                <w:sz w:val="16"/>
                <w:szCs w:val="16"/>
              </w:rPr>
              <w:t>±</w:t>
            </w:r>
            <w:r w:rsidR="007F3FBE" w:rsidRPr="005E730D">
              <w:rPr>
                <w:sz w:val="16"/>
                <w:szCs w:val="16"/>
              </w:rPr>
              <w:t>0.024</w:t>
            </w:r>
          </w:p>
        </w:tc>
        <w:tc>
          <w:tcPr>
            <w:tcW w:w="756" w:type="dxa"/>
            <w:noWrap/>
            <w:hideMark/>
          </w:tcPr>
          <w:p w14:paraId="35DB6DB5" w14:textId="77777777" w:rsidR="00E2045D" w:rsidRPr="005E730D" w:rsidRDefault="00E2045D" w:rsidP="003A3769">
            <w:pPr>
              <w:pStyle w:val="CSDFigLegend"/>
              <w:rPr>
                <w:sz w:val="16"/>
                <w:szCs w:val="16"/>
              </w:rPr>
            </w:pPr>
            <w:r w:rsidRPr="005E730D">
              <w:rPr>
                <w:sz w:val="16"/>
                <w:szCs w:val="16"/>
              </w:rPr>
              <w:t>0.005</w:t>
            </w:r>
          </w:p>
          <w:p w14:paraId="3291C200" w14:textId="538E080E" w:rsidR="003A3769" w:rsidRPr="005E730D" w:rsidRDefault="00E2045D" w:rsidP="003A3769">
            <w:pPr>
              <w:pStyle w:val="CSDFigLegend"/>
              <w:rPr>
                <w:sz w:val="16"/>
                <w:szCs w:val="16"/>
              </w:rPr>
            </w:pPr>
            <w:r w:rsidRPr="005E730D">
              <w:rPr>
                <w:sz w:val="16"/>
                <w:szCs w:val="16"/>
              </w:rPr>
              <w:t>±</w:t>
            </w:r>
            <w:r w:rsidR="007F3FBE" w:rsidRPr="005E730D">
              <w:rPr>
                <w:sz w:val="16"/>
                <w:szCs w:val="16"/>
              </w:rPr>
              <w:t>0.016</w:t>
            </w:r>
          </w:p>
        </w:tc>
        <w:tc>
          <w:tcPr>
            <w:tcW w:w="755" w:type="dxa"/>
            <w:noWrap/>
            <w:hideMark/>
          </w:tcPr>
          <w:p w14:paraId="3697E722" w14:textId="77777777" w:rsidR="00E2045D" w:rsidRPr="005E730D" w:rsidRDefault="00E2045D" w:rsidP="003A3769">
            <w:pPr>
              <w:pStyle w:val="CSDFigLegend"/>
              <w:rPr>
                <w:sz w:val="16"/>
                <w:szCs w:val="16"/>
              </w:rPr>
            </w:pPr>
            <w:r w:rsidRPr="005E730D">
              <w:rPr>
                <w:sz w:val="16"/>
                <w:szCs w:val="16"/>
              </w:rPr>
              <w:t>0.003</w:t>
            </w:r>
          </w:p>
          <w:p w14:paraId="1CCC36B2" w14:textId="7377D227" w:rsidR="003A3769" w:rsidRPr="005E730D" w:rsidRDefault="00E2045D" w:rsidP="003A3769">
            <w:pPr>
              <w:pStyle w:val="CSDFigLegend"/>
              <w:rPr>
                <w:sz w:val="16"/>
                <w:szCs w:val="16"/>
              </w:rPr>
            </w:pPr>
            <w:r w:rsidRPr="005E730D">
              <w:rPr>
                <w:sz w:val="16"/>
                <w:szCs w:val="16"/>
              </w:rPr>
              <w:t>±</w:t>
            </w:r>
            <w:r w:rsidR="007F3FBE" w:rsidRPr="005E730D">
              <w:rPr>
                <w:sz w:val="16"/>
                <w:szCs w:val="16"/>
              </w:rPr>
              <w:t>0.011</w:t>
            </w:r>
          </w:p>
        </w:tc>
        <w:tc>
          <w:tcPr>
            <w:tcW w:w="755" w:type="dxa"/>
            <w:noWrap/>
            <w:hideMark/>
          </w:tcPr>
          <w:p w14:paraId="337812AF" w14:textId="77777777" w:rsidR="00E2045D" w:rsidRPr="005E730D" w:rsidRDefault="00E2045D" w:rsidP="003A3769">
            <w:pPr>
              <w:pStyle w:val="CSDFigLegend"/>
              <w:rPr>
                <w:sz w:val="16"/>
                <w:szCs w:val="16"/>
              </w:rPr>
            </w:pPr>
            <w:r w:rsidRPr="005E730D">
              <w:rPr>
                <w:sz w:val="16"/>
                <w:szCs w:val="16"/>
              </w:rPr>
              <w:t>0.001</w:t>
            </w:r>
          </w:p>
          <w:p w14:paraId="615B0315" w14:textId="5EEBA755" w:rsidR="003A3769" w:rsidRPr="005E730D" w:rsidRDefault="00E2045D" w:rsidP="003A3769">
            <w:pPr>
              <w:pStyle w:val="CSDFigLegend"/>
              <w:rPr>
                <w:sz w:val="16"/>
                <w:szCs w:val="16"/>
              </w:rPr>
            </w:pPr>
            <w:r w:rsidRPr="005E730D">
              <w:rPr>
                <w:sz w:val="16"/>
                <w:szCs w:val="16"/>
              </w:rPr>
              <w:t>±</w:t>
            </w:r>
            <w:r w:rsidR="007F3FBE" w:rsidRPr="005E730D">
              <w:rPr>
                <w:sz w:val="16"/>
                <w:szCs w:val="16"/>
              </w:rPr>
              <w:t>0.006</w:t>
            </w:r>
          </w:p>
        </w:tc>
        <w:tc>
          <w:tcPr>
            <w:tcW w:w="755" w:type="dxa"/>
            <w:noWrap/>
            <w:hideMark/>
          </w:tcPr>
          <w:p w14:paraId="3B1873B4" w14:textId="77777777" w:rsidR="00E2045D" w:rsidRPr="005E730D" w:rsidRDefault="00E2045D" w:rsidP="003A3769">
            <w:pPr>
              <w:pStyle w:val="CSDFigLegend"/>
              <w:rPr>
                <w:sz w:val="16"/>
                <w:szCs w:val="16"/>
              </w:rPr>
            </w:pPr>
            <w:r w:rsidRPr="005E730D">
              <w:rPr>
                <w:sz w:val="16"/>
                <w:szCs w:val="16"/>
              </w:rPr>
              <w:t>0.001</w:t>
            </w:r>
          </w:p>
          <w:p w14:paraId="7B923436" w14:textId="7DF3F4E4" w:rsidR="003A3769" w:rsidRPr="005E730D" w:rsidRDefault="00E2045D" w:rsidP="003A3769">
            <w:pPr>
              <w:pStyle w:val="CSDFigLegend"/>
              <w:rPr>
                <w:sz w:val="16"/>
                <w:szCs w:val="16"/>
              </w:rPr>
            </w:pPr>
            <w:r w:rsidRPr="005E730D">
              <w:rPr>
                <w:sz w:val="16"/>
                <w:szCs w:val="16"/>
              </w:rPr>
              <w:t>±</w:t>
            </w:r>
            <w:r w:rsidR="007F3FBE" w:rsidRPr="005E730D">
              <w:rPr>
                <w:sz w:val="16"/>
                <w:szCs w:val="16"/>
              </w:rPr>
              <w:t>0.004</w:t>
            </w:r>
          </w:p>
        </w:tc>
        <w:tc>
          <w:tcPr>
            <w:tcW w:w="755" w:type="dxa"/>
            <w:noWrap/>
            <w:hideMark/>
          </w:tcPr>
          <w:p w14:paraId="42B0F654" w14:textId="77777777" w:rsidR="00E2045D" w:rsidRPr="005E730D" w:rsidRDefault="00E2045D" w:rsidP="003A3769">
            <w:pPr>
              <w:pStyle w:val="CSDFigLegend"/>
              <w:rPr>
                <w:sz w:val="16"/>
                <w:szCs w:val="16"/>
              </w:rPr>
            </w:pPr>
            <w:r w:rsidRPr="005E730D">
              <w:rPr>
                <w:sz w:val="16"/>
                <w:szCs w:val="16"/>
              </w:rPr>
              <w:t>0.000</w:t>
            </w:r>
          </w:p>
          <w:p w14:paraId="32E9F7ED" w14:textId="645BB2BB" w:rsidR="003A3769" w:rsidRPr="005E730D" w:rsidRDefault="00E2045D" w:rsidP="003A3769">
            <w:pPr>
              <w:pStyle w:val="CSDFigLegend"/>
              <w:rPr>
                <w:sz w:val="16"/>
                <w:szCs w:val="16"/>
              </w:rPr>
            </w:pPr>
            <w:r w:rsidRPr="005E730D">
              <w:rPr>
                <w:sz w:val="16"/>
                <w:szCs w:val="16"/>
              </w:rPr>
              <w:t>±</w:t>
            </w:r>
            <w:r w:rsidR="007F3FBE" w:rsidRPr="005E730D">
              <w:rPr>
                <w:sz w:val="16"/>
                <w:szCs w:val="16"/>
              </w:rPr>
              <w:t>0.002</w:t>
            </w:r>
          </w:p>
        </w:tc>
        <w:tc>
          <w:tcPr>
            <w:tcW w:w="755" w:type="dxa"/>
            <w:noWrap/>
            <w:hideMark/>
          </w:tcPr>
          <w:p w14:paraId="78A2A2AD" w14:textId="77777777" w:rsidR="00E2045D" w:rsidRPr="005E730D" w:rsidRDefault="00E2045D" w:rsidP="003A3769">
            <w:pPr>
              <w:pStyle w:val="CSDFigLegend"/>
              <w:rPr>
                <w:sz w:val="16"/>
                <w:szCs w:val="16"/>
              </w:rPr>
            </w:pPr>
            <w:r w:rsidRPr="005E730D">
              <w:rPr>
                <w:sz w:val="16"/>
                <w:szCs w:val="16"/>
              </w:rPr>
              <w:t>0.000</w:t>
            </w:r>
          </w:p>
          <w:p w14:paraId="54D8FFC3" w14:textId="1F2EB5BA"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7087EAFE" w14:textId="77777777" w:rsidR="00E2045D" w:rsidRPr="005E730D" w:rsidRDefault="00E2045D" w:rsidP="003A3769">
            <w:pPr>
              <w:pStyle w:val="CSDFigLegend"/>
              <w:rPr>
                <w:sz w:val="16"/>
                <w:szCs w:val="16"/>
              </w:rPr>
            </w:pPr>
            <w:r w:rsidRPr="005E730D">
              <w:rPr>
                <w:sz w:val="16"/>
                <w:szCs w:val="16"/>
              </w:rPr>
              <w:t>0.000</w:t>
            </w:r>
          </w:p>
          <w:p w14:paraId="23D8AC51" w14:textId="25EF256D" w:rsidR="003A3769" w:rsidRPr="005E730D" w:rsidRDefault="00E2045D" w:rsidP="003A3769">
            <w:pPr>
              <w:pStyle w:val="CSDFigLegend"/>
              <w:rPr>
                <w:sz w:val="16"/>
                <w:szCs w:val="16"/>
              </w:rPr>
            </w:pPr>
            <w:r w:rsidRPr="005E730D">
              <w:rPr>
                <w:sz w:val="16"/>
                <w:szCs w:val="16"/>
              </w:rPr>
              <w:t>±</w:t>
            </w:r>
            <w:r w:rsidR="007F3FBE" w:rsidRPr="005E730D">
              <w:rPr>
                <w:sz w:val="16"/>
                <w:szCs w:val="16"/>
              </w:rPr>
              <w:t>0.001</w:t>
            </w:r>
          </w:p>
        </w:tc>
        <w:tc>
          <w:tcPr>
            <w:tcW w:w="755" w:type="dxa"/>
            <w:noWrap/>
            <w:hideMark/>
          </w:tcPr>
          <w:p w14:paraId="39C4E714" w14:textId="77777777" w:rsidR="00E2045D" w:rsidRPr="005E730D" w:rsidRDefault="00E2045D" w:rsidP="003A3769">
            <w:pPr>
              <w:pStyle w:val="CSDFigLegend"/>
              <w:rPr>
                <w:sz w:val="16"/>
                <w:szCs w:val="16"/>
              </w:rPr>
            </w:pPr>
            <w:r w:rsidRPr="005E730D">
              <w:rPr>
                <w:sz w:val="16"/>
                <w:szCs w:val="16"/>
              </w:rPr>
              <w:t>0.000</w:t>
            </w:r>
          </w:p>
          <w:p w14:paraId="4A57560C" w14:textId="1094564A" w:rsidR="003A3769" w:rsidRPr="005E730D" w:rsidRDefault="00E2045D" w:rsidP="003A3769">
            <w:pPr>
              <w:pStyle w:val="CSDFigLegend"/>
              <w:rPr>
                <w:sz w:val="16"/>
                <w:szCs w:val="16"/>
              </w:rPr>
            </w:pPr>
            <w:r w:rsidRPr="005E730D">
              <w:rPr>
                <w:sz w:val="16"/>
                <w:szCs w:val="16"/>
              </w:rPr>
              <w:t>±</w:t>
            </w:r>
            <w:r w:rsidR="007F3FBE" w:rsidRPr="005E730D">
              <w:rPr>
                <w:sz w:val="16"/>
                <w:szCs w:val="16"/>
              </w:rPr>
              <w:t>0.000</w:t>
            </w:r>
          </w:p>
        </w:tc>
      </w:tr>
      <w:tr w:rsidR="003A3769" w:rsidRPr="005E730D" w14:paraId="06D07BE0" w14:textId="77777777" w:rsidTr="00E2045D">
        <w:trPr>
          <w:trHeight w:val="320"/>
        </w:trPr>
        <w:tc>
          <w:tcPr>
            <w:tcW w:w="715" w:type="dxa"/>
            <w:noWrap/>
            <w:hideMark/>
          </w:tcPr>
          <w:p w14:paraId="217F8EA8" w14:textId="77777777" w:rsidR="003A3769" w:rsidRPr="005E730D" w:rsidRDefault="003A3769" w:rsidP="003A3769">
            <w:pPr>
              <w:pStyle w:val="CSDFigLegend"/>
              <w:rPr>
                <w:sz w:val="16"/>
                <w:szCs w:val="16"/>
              </w:rPr>
            </w:pPr>
            <w:r w:rsidRPr="005E730D">
              <w:rPr>
                <w:sz w:val="16"/>
                <w:szCs w:val="16"/>
              </w:rPr>
              <w:t>CP nuclei</w:t>
            </w:r>
          </w:p>
        </w:tc>
        <w:tc>
          <w:tcPr>
            <w:tcW w:w="1474" w:type="dxa"/>
            <w:noWrap/>
            <w:hideMark/>
          </w:tcPr>
          <w:p w14:paraId="02BD43CA"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17, flow: 0.2</w:t>
            </w:r>
          </w:p>
        </w:tc>
        <w:tc>
          <w:tcPr>
            <w:tcW w:w="786" w:type="dxa"/>
            <w:noWrap/>
            <w:hideMark/>
          </w:tcPr>
          <w:p w14:paraId="70FE234C" w14:textId="77777777" w:rsidR="00E2045D" w:rsidRPr="005E730D" w:rsidRDefault="00E2045D" w:rsidP="003A3769">
            <w:pPr>
              <w:pStyle w:val="CSDFigLegend"/>
              <w:rPr>
                <w:sz w:val="16"/>
                <w:szCs w:val="16"/>
              </w:rPr>
            </w:pPr>
            <w:r w:rsidRPr="005E730D">
              <w:rPr>
                <w:sz w:val="16"/>
                <w:szCs w:val="16"/>
              </w:rPr>
              <w:t>0.080</w:t>
            </w:r>
          </w:p>
          <w:p w14:paraId="31DE52EF" w14:textId="28EA1F20" w:rsidR="003A3769" w:rsidRPr="005E730D" w:rsidRDefault="00E2045D" w:rsidP="003A3769">
            <w:pPr>
              <w:pStyle w:val="CSDFigLegend"/>
              <w:rPr>
                <w:sz w:val="16"/>
                <w:szCs w:val="16"/>
              </w:rPr>
            </w:pPr>
            <w:r w:rsidRPr="005E730D">
              <w:rPr>
                <w:sz w:val="16"/>
                <w:szCs w:val="16"/>
              </w:rPr>
              <w:t>±</w:t>
            </w:r>
            <w:r w:rsidR="007F3FBE" w:rsidRPr="005E730D">
              <w:rPr>
                <w:sz w:val="16"/>
                <w:szCs w:val="16"/>
              </w:rPr>
              <w:t>0.111</w:t>
            </w:r>
          </w:p>
        </w:tc>
        <w:tc>
          <w:tcPr>
            <w:tcW w:w="756" w:type="dxa"/>
            <w:noWrap/>
            <w:hideMark/>
          </w:tcPr>
          <w:p w14:paraId="55F48635" w14:textId="77777777" w:rsidR="00E2045D" w:rsidRPr="005E730D" w:rsidRDefault="00E2045D" w:rsidP="003A3769">
            <w:pPr>
              <w:pStyle w:val="CSDFigLegend"/>
              <w:rPr>
                <w:sz w:val="16"/>
                <w:szCs w:val="16"/>
              </w:rPr>
            </w:pPr>
            <w:r w:rsidRPr="005E730D">
              <w:rPr>
                <w:sz w:val="16"/>
                <w:szCs w:val="16"/>
              </w:rPr>
              <w:t>0.052</w:t>
            </w:r>
          </w:p>
          <w:p w14:paraId="3920574B" w14:textId="6A02179B" w:rsidR="003A3769" w:rsidRPr="005E730D" w:rsidRDefault="00E2045D" w:rsidP="003A3769">
            <w:pPr>
              <w:pStyle w:val="CSDFigLegend"/>
              <w:rPr>
                <w:sz w:val="16"/>
                <w:szCs w:val="16"/>
              </w:rPr>
            </w:pPr>
            <w:r w:rsidRPr="005E730D">
              <w:rPr>
                <w:sz w:val="16"/>
                <w:szCs w:val="16"/>
              </w:rPr>
              <w:t>±</w:t>
            </w:r>
            <w:r w:rsidR="007F3FBE" w:rsidRPr="005E730D">
              <w:rPr>
                <w:sz w:val="16"/>
                <w:szCs w:val="16"/>
              </w:rPr>
              <w:t>0.080</w:t>
            </w:r>
          </w:p>
        </w:tc>
        <w:tc>
          <w:tcPr>
            <w:tcW w:w="755" w:type="dxa"/>
            <w:noWrap/>
            <w:hideMark/>
          </w:tcPr>
          <w:p w14:paraId="22C17B2C" w14:textId="77777777" w:rsidR="00E2045D" w:rsidRPr="005E730D" w:rsidRDefault="00E2045D" w:rsidP="003A3769">
            <w:pPr>
              <w:pStyle w:val="CSDFigLegend"/>
              <w:rPr>
                <w:sz w:val="16"/>
                <w:szCs w:val="16"/>
              </w:rPr>
            </w:pPr>
            <w:r w:rsidRPr="005E730D">
              <w:rPr>
                <w:sz w:val="16"/>
                <w:szCs w:val="16"/>
              </w:rPr>
              <w:t>0.032</w:t>
            </w:r>
          </w:p>
          <w:p w14:paraId="28C1B921" w14:textId="5CAFD88F" w:rsidR="003A3769" w:rsidRPr="005E730D" w:rsidRDefault="00E2045D" w:rsidP="003A3769">
            <w:pPr>
              <w:pStyle w:val="CSDFigLegend"/>
              <w:rPr>
                <w:sz w:val="16"/>
                <w:szCs w:val="16"/>
              </w:rPr>
            </w:pPr>
            <w:r w:rsidRPr="005E730D">
              <w:rPr>
                <w:sz w:val="16"/>
                <w:szCs w:val="16"/>
              </w:rPr>
              <w:t>±</w:t>
            </w:r>
            <w:r w:rsidR="007F3FBE" w:rsidRPr="005E730D">
              <w:rPr>
                <w:sz w:val="16"/>
                <w:szCs w:val="16"/>
              </w:rPr>
              <w:t>0.056</w:t>
            </w:r>
          </w:p>
        </w:tc>
        <w:tc>
          <w:tcPr>
            <w:tcW w:w="755" w:type="dxa"/>
            <w:noWrap/>
            <w:hideMark/>
          </w:tcPr>
          <w:p w14:paraId="6D1FB94E" w14:textId="77777777" w:rsidR="00E2045D" w:rsidRPr="005E730D" w:rsidRDefault="00E2045D" w:rsidP="003A3769">
            <w:pPr>
              <w:pStyle w:val="CSDFigLegend"/>
              <w:rPr>
                <w:sz w:val="16"/>
                <w:szCs w:val="16"/>
              </w:rPr>
            </w:pPr>
            <w:r w:rsidRPr="005E730D">
              <w:rPr>
                <w:sz w:val="16"/>
                <w:szCs w:val="16"/>
              </w:rPr>
              <w:t>0.019</w:t>
            </w:r>
          </w:p>
          <w:p w14:paraId="2AE7FB82" w14:textId="52E961E4" w:rsidR="003A3769" w:rsidRPr="005E730D" w:rsidRDefault="00E2045D" w:rsidP="003A3769">
            <w:pPr>
              <w:pStyle w:val="CSDFigLegend"/>
              <w:rPr>
                <w:sz w:val="16"/>
                <w:szCs w:val="16"/>
              </w:rPr>
            </w:pPr>
            <w:r w:rsidRPr="005E730D">
              <w:rPr>
                <w:sz w:val="16"/>
                <w:szCs w:val="16"/>
              </w:rPr>
              <w:t>±</w:t>
            </w:r>
            <w:r w:rsidR="007F3FBE" w:rsidRPr="005E730D">
              <w:rPr>
                <w:sz w:val="16"/>
                <w:szCs w:val="16"/>
              </w:rPr>
              <w:t>0.040</w:t>
            </w:r>
          </w:p>
        </w:tc>
        <w:tc>
          <w:tcPr>
            <w:tcW w:w="755" w:type="dxa"/>
            <w:noWrap/>
            <w:hideMark/>
          </w:tcPr>
          <w:p w14:paraId="18B8F303" w14:textId="77777777" w:rsidR="00E2045D" w:rsidRPr="005E730D" w:rsidRDefault="00E2045D" w:rsidP="003A3769">
            <w:pPr>
              <w:pStyle w:val="CSDFigLegend"/>
              <w:rPr>
                <w:sz w:val="16"/>
                <w:szCs w:val="16"/>
              </w:rPr>
            </w:pPr>
            <w:r w:rsidRPr="005E730D">
              <w:rPr>
                <w:sz w:val="16"/>
                <w:szCs w:val="16"/>
              </w:rPr>
              <w:t>0.010</w:t>
            </w:r>
          </w:p>
          <w:p w14:paraId="20A87FDF" w14:textId="5F9791BA" w:rsidR="003A3769" w:rsidRPr="005E730D" w:rsidRDefault="00E2045D" w:rsidP="003A3769">
            <w:pPr>
              <w:pStyle w:val="CSDFigLegend"/>
              <w:rPr>
                <w:sz w:val="16"/>
                <w:szCs w:val="16"/>
              </w:rPr>
            </w:pPr>
            <w:r w:rsidRPr="005E730D">
              <w:rPr>
                <w:sz w:val="16"/>
                <w:szCs w:val="16"/>
              </w:rPr>
              <w:t>±</w:t>
            </w:r>
            <w:r w:rsidR="00862F28" w:rsidRPr="005E730D">
              <w:rPr>
                <w:sz w:val="16"/>
                <w:szCs w:val="16"/>
              </w:rPr>
              <w:t>0.026</w:t>
            </w:r>
          </w:p>
        </w:tc>
        <w:tc>
          <w:tcPr>
            <w:tcW w:w="755" w:type="dxa"/>
            <w:noWrap/>
            <w:hideMark/>
          </w:tcPr>
          <w:p w14:paraId="513AE851" w14:textId="77777777" w:rsidR="00E2045D" w:rsidRPr="005E730D" w:rsidRDefault="00E2045D" w:rsidP="003A3769">
            <w:pPr>
              <w:pStyle w:val="CSDFigLegend"/>
              <w:rPr>
                <w:sz w:val="16"/>
                <w:szCs w:val="16"/>
              </w:rPr>
            </w:pPr>
            <w:r w:rsidRPr="005E730D">
              <w:rPr>
                <w:sz w:val="16"/>
                <w:szCs w:val="16"/>
              </w:rPr>
              <w:t>0.005</w:t>
            </w:r>
          </w:p>
          <w:p w14:paraId="7B3E5916" w14:textId="56410FE2" w:rsidR="003A3769" w:rsidRPr="005E730D" w:rsidRDefault="00E2045D" w:rsidP="003A3769">
            <w:pPr>
              <w:pStyle w:val="CSDFigLegend"/>
              <w:rPr>
                <w:sz w:val="16"/>
                <w:szCs w:val="16"/>
              </w:rPr>
            </w:pPr>
            <w:r w:rsidRPr="005E730D">
              <w:rPr>
                <w:sz w:val="16"/>
                <w:szCs w:val="16"/>
              </w:rPr>
              <w:t>±</w:t>
            </w:r>
            <w:r w:rsidR="00862F28" w:rsidRPr="005E730D">
              <w:rPr>
                <w:sz w:val="16"/>
                <w:szCs w:val="16"/>
              </w:rPr>
              <w:t>0.015</w:t>
            </w:r>
          </w:p>
        </w:tc>
        <w:tc>
          <w:tcPr>
            <w:tcW w:w="755" w:type="dxa"/>
            <w:noWrap/>
            <w:hideMark/>
          </w:tcPr>
          <w:p w14:paraId="0A5C10B2" w14:textId="77777777" w:rsidR="00E2045D" w:rsidRPr="005E730D" w:rsidRDefault="00E2045D" w:rsidP="003A3769">
            <w:pPr>
              <w:pStyle w:val="CSDFigLegend"/>
              <w:rPr>
                <w:sz w:val="16"/>
                <w:szCs w:val="16"/>
              </w:rPr>
            </w:pPr>
            <w:r w:rsidRPr="005E730D">
              <w:rPr>
                <w:sz w:val="16"/>
                <w:szCs w:val="16"/>
              </w:rPr>
              <w:t>0.002</w:t>
            </w:r>
          </w:p>
          <w:p w14:paraId="21ECA159" w14:textId="7E8A4376" w:rsidR="003A3769" w:rsidRPr="005E730D" w:rsidRDefault="00E2045D" w:rsidP="003A3769">
            <w:pPr>
              <w:pStyle w:val="CSDFigLegend"/>
              <w:rPr>
                <w:sz w:val="16"/>
                <w:szCs w:val="16"/>
              </w:rPr>
            </w:pPr>
            <w:r w:rsidRPr="005E730D">
              <w:rPr>
                <w:sz w:val="16"/>
                <w:szCs w:val="16"/>
              </w:rPr>
              <w:t>±</w:t>
            </w:r>
            <w:r w:rsidR="00862F28" w:rsidRPr="005E730D">
              <w:rPr>
                <w:sz w:val="16"/>
                <w:szCs w:val="16"/>
              </w:rPr>
              <w:t>0.009</w:t>
            </w:r>
          </w:p>
        </w:tc>
        <w:tc>
          <w:tcPr>
            <w:tcW w:w="755" w:type="dxa"/>
            <w:noWrap/>
            <w:hideMark/>
          </w:tcPr>
          <w:p w14:paraId="750601D5" w14:textId="77777777" w:rsidR="00E2045D" w:rsidRPr="005E730D" w:rsidRDefault="00E2045D" w:rsidP="003A3769">
            <w:pPr>
              <w:pStyle w:val="CSDFigLegend"/>
              <w:rPr>
                <w:sz w:val="16"/>
                <w:szCs w:val="16"/>
              </w:rPr>
            </w:pPr>
            <w:r w:rsidRPr="005E730D">
              <w:rPr>
                <w:sz w:val="16"/>
                <w:szCs w:val="16"/>
              </w:rPr>
              <w:t>0.001</w:t>
            </w:r>
          </w:p>
          <w:p w14:paraId="0DF68CA8" w14:textId="59667FB7" w:rsidR="003A3769" w:rsidRPr="005E730D" w:rsidRDefault="00E2045D" w:rsidP="003A3769">
            <w:pPr>
              <w:pStyle w:val="CSDFigLegend"/>
              <w:rPr>
                <w:sz w:val="16"/>
                <w:szCs w:val="16"/>
              </w:rPr>
            </w:pPr>
            <w:r w:rsidRPr="005E730D">
              <w:rPr>
                <w:sz w:val="16"/>
                <w:szCs w:val="16"/>
              </w:rPr>
              <w:t>±</w:t>
            </w:r>
            <w:r w:rsidR="00862F28" w:rsidRPr="005E730D">
              <w:rPr>
                <w:sz w:val="16"/>
                <w:szCs w:val="16"/>
              </w:rPr>
              <w:t>0.004</w:t>
            </w:r>
          </w:p>
        </w:tc>
        <w:tc>
          <w:tcPr>
            <w:tcW w:w="755" w:type="dxa"/>
            <w:noWrap/>
            <w:hideMark/>
          </w:tcPr>
          <w:p w14:paraId="28AD10F4" w14:textId="77777777" w:rsidR="00E2045D" w:rsidRPr="005E730D" w:rsidRDefault="00E2045D" w:rsidP="003A3769">
            <w:pPr>
              <w:pStyle w:val="CSDFigLegend"/>
              <w:rPr>
                <w:sz w:val="16"/>
                <w:szCs w:val="16"/>
              </w:rPr>
            </w:pPr>
            <w:r w:rsidRPr="005E730D">
              <w:rPr>
                <w:sz w:val="16"/>
                <w:szCs w:val="16"/>
              </w:rPr>
              <w:t>0.000</w:t>
            </w:r>
          </w:p>
          <w:p w14:paraId="467EBAC9" w14:textId="5AADB4D2" w:rsidR="003A3769" w:rsidRPr="005E730D" w:rsidRDefault="00E2045D" w:rsidP="003A3769">
            <w:pPr>
              <w:pStyle w:val="CSDFigLegend"/>
              <w:rPr>
                <w:sz w:val="16"/>
                <w:szCs w:val="16"/>
              </w:rPr>
            </w:pPr>
            <w:r w:rsidRPr="005E730D">
              <w:rPr>
                <w:sz w:val="16"/>
                <w:szCs w:val="16"/>
              </w:rPr>
              <w:t>±</w:t>
            </w:r>
            <w:r w:rsidR="00862F28" w:rsidRPr="005E730D">
              <w:rPr>
                <w:sz w:val="16"/>
                <w:szCs w:val="16"/>
              </w:rPr>
              <w:t>0.001</w:t>
            </w:r>
          </w:p>
        </w:tc>
      </w:tr>
      <w:tr w:rsidR="003A3769" w:rsidRPr="005E730D" w14:paraId="5BD791B4" w14:textId="77777777" w:rsidTr="00E2045D">
        <w:trPr>
          <w:trHeight w:val="320"/>
        </w:trPr>
        <w:tc>
          <w:tcPr>
            <w:tcW w:w="715" w:type="dxa"/>
            <w:noWrap/>
            <w:hideMark/>
          </w:tcPr>
          <w:p w14:paraId="072D0576" w14:textId="77777777" w:rsidR="003A3769" w:rsidRPr="005E730D" w:rsidRDefault="003A3769" w:rsidP="003A3769">
            <w:pPr>
              <w:pStyle w:val="CSDFigLegend"/>
              <w:rPr>
                <w:sz w:val="16"/>
                <w:szCs w:val="16"/>
              </w:rPr>
            </w:pPr>
            <w:r w:rsidRPr="005E730D">
              <w:rPr>
                <w:sz w:val="16"/>
                <w:szCs w:val="16"/>
              </w:rPr>
              <w:t>CP nuclei</w:t>
            </w:r>
          </w:p>
        </w:tc>
        <w:tc>
          <w:tcPr>
            <w:tcW w:w="1474" w:type="dxa"/>
            <w:noWrap/>
            <w:hideMark/>
          </w:tcPr>
          <w:p w14:paraId="14712959"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17, flow: 0.4</w:t>
            </w:r>
          </w:p>
        </w:tc>
        <w:tc>
          <w:tcPr>
            <w:tcW w:w="786" w:type="dxa"/>
            <w:noWrap/>
            <w:hideMark/>
          </w:tcPr>
          <w:p w14:paraId="3A8C16D3" w14:textId="77777777" w:rsidR="00E2045D" w:rsidRPr="005E730D" w:rsidRDefault="00E2045D" w:rsidP="003A3769">
            <w:pPr>
              <w:pStyle w:val="CSDFigLegend"/>
              <w:rPr>
                <w:sz w:val="16"/>
                <w:szCs w:val="16"/>
              </w:rPr>
            </w:pPr>
            <w:r w:rsidRPr="005E730D">
              <w:rPr>
                <w:sz w:val="16"/>
                <w:szCs w:val="16"/>
              </w:rPr>
              <w:t>0.096</w:t>
            </w:r>
          </w:p>
          <w:p w14:paraId="544BEE82" w14:textId="03030641" w:rsidR="003A3769" w:rsidRPr="005E730D" w:rsidRDefault="00E2045D" w:rsidP="003A3769">
            <w:pPr>
              <w:pStyle w:val="CSDFigLegend"/>
              <w:rPr>
                <w:sz w:val="16"/>
                <w:szCs w:val="16"/>
              </w:rPr>
            </w:pPr>
            <w:r w:rsidRPr="005E730D">
              <w:rPr>
                <w:sz w:val="16"/>
                <w:szCs w:val="16"/>
              </w:rPr>
              <w:t>±</w:t>
            </w:r>
            <w:r w:rsidR="007F3FBE" w:rsidRPr="005E730D">
              <w:rPr>
                <w:sz w:val="16"/>
                <w:szCs w:val="16"/>
              </w:rPr>
              <w:t>0.112</w:t>
            </w:r>
          </w:p>
        </w:tc>
        <w:tc>
          <w:tcPr>
            <w:tcW w:w="756" w:type="dxa"/>
            <w:noWrap/>
            <w:hideMark/>
          </w:tcPr>
          <w:p w14:paraId="6046FE79" w14:textId="77777777" w:rsidR="00E2045D" w:rsidRPr="005E730D" w:rsidRDefault="00E2045D" w:rsidP="003A3769">
            <w:pPr>
              <w:pStyle w:val="CSDFigLegend"/>
              <w:rPr>
                <w:sz w:val="16"/>
                <w:szCs w:val="16"/>
              </w:rPr>
            </w:pPr>
            <w:r w:rsidRPr="005E730D">
              <w:rPr>
                <w:sz w:val="16"/>
                <w:szCs w:val="16"/>
              </w:rPr>
              <w:t>0.063</w:t>
            </w:r>
          </w:p>
          <w:p w14:paraId="0009CD65" w14:textId="646878EB" w:rsidR="003A3769" w:rsidRPr="005E730D" w:rsidRDefault="00E2045D" w:rsidP="003A3769">
            <w:pPr>
              <w:pStyle w:val="CSDFigLegend"/>
              <w:rPr>
                <w:sz w:val="16"/>
                <w:szCs w:val="16"/>
              </w:rPr>
            </w:pPr>
            <w:r w:rsidRPr="005E730D">
              <w:rPr>
                <w:sz w:val="16"/>
                <w:szCs w:val="16"/>
              </w:rPr>
              <w:t>±</w:t>
            </w:r>
            <w:r w:rsidR="007F3FBE" w:rsidRPr="005E730D">
              <w:rPr>
                <w:sz w:val="16"/>
                <w:szCs w:val="16"/>
              </w:rPr>
              <w:t>0.078</w:t>
            </w:r>
          </w:p>
        </w:tc>
        <w:tc>
          <w:tcPr>
            <w:tcW w:w="755" w:type="dxa"/>
            <w:noWrap/>
            <w:hideMark/>
          </w:tcPr>
          <w:p w14:paraId="405485E5" w14:textId="77777777" w:rsidR="00E2045D" w:rsidRPr="005E730D" w:rsidRDefault="00E2045D" w:rsidP="003A3769">
            <w:pPr>
              <w:pStyle w:val="CSDFigLegend"/>
              <w:rPr>
                <w:sz w:val="16"/>
                <w:szCs w:val="16"/>
              </w:rPr>
            </w:pPr>
            <w:r w:rsidRPr="005E730D">
              <w:rPr>
                <w:sz w:val="16"/>
                <w:szCs w:val="16"/>
              </w:rPr>
              <w:t>0.038</w:t>
            </w:r>
          </w:p>
          <w:p w14:paraId="131938D7" w14:textId="44D8C7ED" w:rsidR="003A3769" w:rsidRPr="005E730D" w:rsidRDefault="00E2045D" w:rsidP="003A3769">
            <w:pPr>
              <w:pStyle w:val="CSDFigLegend"/>
              <w:rPr>
                <w:sz w:val="16"/>
                <w:szCs w:val="16"/>
              </w:rPr>
            </w:pPr>
            <w:r w:rsidRPr="005E730D">
              <w:rPr>
                <w:sz w:val="16"/>
                <w:szCs w:val="16"/>
              </w:rPr>
              <w:t>±</w:t>
            </w:r>
            <w:r w:rsidR="007F3FBE" w:rsidRPr="005E730D">
              <w:rPr>
                <w:sz w:val="16"/>
                <w:szCs w:val="16"/>
              </w:rPr>
              <w:t>0.053</w:t>
            </w:r>
          </w:p>
        </w:tc>
        <w:tc>
          <w:tcPr>
            <w:tcW w:w="755" w:type="dxa"/>
            <w:noWrap/>
            <w:hideMark/>
          </w:tcPr>
          <w:p w14:paraId="09B2654F" w14:textId="77777777" w:rsidR="00E2045D" w:rsidRPr="005E730D" w:rsidRDefault="00E2045D" w:rsidP="003A3769">
            <w:pPr>
              <w:pStyle w:val="CSDFigLegend"/>
              <w:rPr>
                <w:sz w:val="16"/>
                <w:szCs w:val="16"/>
              </w:rPr>
            </w:pPr>
            <w:r w:rsidRPr="005E730D">
              <w:rPr>
                <w:sz w:val="16"/>
                <w:szCs w:val="16"/>
              </w:rPr>
              <w:t>0.021</w:t>
            </w:r>
          </w:p>
          <w:p w14:paraId="49A65CD5" w14:textId="1CC7E042" w:rsidR="003A3769" w:rsidRPr="005E730D" w:rsidRDefault="00E2045D" w:rsidP="003A3769">
            <w:pPr>
              <w:pStyle w:val="CSDFigLegend"/>
              <w:rPr>
                <w:sz w:val="16"/>
                <w:szCs w:val="16"/>
              </w:rPr>
            </w:pPr>
            <w:r w:rsidRPr="005E730D">
              <w:rPr>
                <w:sz w:val="16"/>
                <w:szCs w:val="16"/>
              </w:rPr>
              <w:t>±</w:t>
            </w:r>
            <w:r w:rsidR="007F3FBE" w:rsidRPr="005E730D">
              <w:rPr>
                <w:sz w:val="16"/>
                <w:szCs w:val="16"/>
              </w:rPr>
              <w:t>0.035</w:t>
            </w:r>
          </w:p>
        </w:tc>
        <w:tc>
          <w:tcPr>
            <w:tcW w:w="755" w:type="dxa"/>
            <w:noWrap/>
            <w:hideMark/>
          </w:tcPr>
          <w:p w14:paraId="462FAA43" w14:textId="77777777" w:rsidR="00E2045D" w:rsidRPr="005E730D" w:rsidRDefault="00E2045D" w:rsidP="003A3769">
            <w:pPr>
              <w:pStyle w:val="CSDFigLegend"/>
              <w:rPr>
                <w:sz w:val="16"/>
                <w:szCs w:val="16"/>
              </w:rPr>
            </w:pPr>
            <w:r w:rsidRPr="005E730D">
              <w:rPr>
                <w:sz w:val="16"/>
                <w:szCs w:val="16"/>
              </w:rPr>
              <w:t>0.011</w:t>
            </w:r>
          </w:p>
          <w:p w14:paraId="0E443EE1" w14:textId="60C89011" w:rsidR="003A3769" w:rsidRPr="005E730D" w:rsidRDefault="00E2045D" w:rsidP="003A3769">
            <w:pPr>
              <w:pStyle w:val="CSDFigLegend"/>
              <w:rPr>
                <w:sz w:val="16"/>
                <w:szCs w:val="16"/>
              </w:rPr>
            </w:pPr>
            <w:r w:rsidRPr="005E730D">
              <w:rPr>
                <w:sz w:val="16"/>
                <w:szCs w:val="16"/>
              </w:rPr>
              <w:t>±</w:t>
            </w:r>
            <w:r w:rsidR="00862F28" w:rsidRPr="005E730D">
              <w:rPr>
                <w:sz w:val="16"/>
                <w:szCs w:val="16"/>
              </w:rPr>
              <w:t>0.022</w:t>
            </w:r>
          </w:p>
        </w:tc>
        <w:tc>
          <w:tcPr>
            <w:tcW w:w="755" w:type="dxa"/>
            <w:noWrap/>
            <w:hideMark/>
          </w:tcPr>
          <w:p w14:paraId="6A22DDA2" w14:textId="77777777" w:rsidR="00E2045D" w:rsidRPr="005E730D" w:rsidRDefault="00E2045D" w:rsidP="003A3769">
            <w:pPr>
              <w:pStyle w:val="CSDFigLegend"/>
              <w:rPr>
                <w:sz w:val="16"/>
                <w:szCs w:val="16"/>
              </w:rPr>
            </w:pPr>
            <w:r w:rsidRPr="005E730D">
              <w:rPr>
                <w:sz w:val="16"/>
                <w:szCs w:val="16"/>
              </w:rPr>
              <w:t>0.005</w:t>
            </w:r>
          </w:p>
          <w:p w14:paraId="6B2CE36D" w14:textId="6DD37D5D" w:rsidR="003A3769" w:rsidRPr="005E730D" w:rsidRDefault="00E2045D" w:rsidP="003A3769">
            <w:pPr>
              <w:pStyle w:val="CSDFigLegend"/>
              <w:rPr>
                <w:sz w:val="16"/>
                <w:szCs w:val="16"/>
              </w:rPr>
            </w:pPr>
            <w:r w:rsidRPr="005E730D">
              <w:rPr>
                <w:sz w:val="16"/>
                <w:szCs w:val="16"/>
              </w:rPr>
              <w:t>±</w:t>
            </w:r>
            <w:r w:rsidR="00862F28" w:rsidRPr="005E730D">
              <w:rPr>
                <w:sz w:val="16"/>
                <w:szCs w:val="16"/>
              </w:rPr>
              <w:t>0.013</w:t>
            </w:r>
          </w:p>
        </w:tc>
        <w:tc>
          <w:tcPr>
            <w:tcW w:w="755" w:type="dxa"/>
            <w:noWrap/>
            <w:hideMark/>
          </w:tcPr>
          <w:p w14:paraId="24075752" w14:textId="77777777" w:rsidR="00E2045D" w:rsidRPr="005E730D" w:rsidRDefault="00E2045D" w:rsidP="003A3769">
            <w:pPr>
              <w:pStyle w:val="CSDFigLegend"/>
              <w:rPr>
                <w:sz w:val="16"/>
                <w:szCs w:val="16"/>
              </w:rPr>
            </w:pPr>
            <w:r w:rsidRPr="005E730D">
              <w:rPr>
                <w:sz w:val="16"/>
                <w:szCs w:val="16"/>
              </w:rPr>
              <w:t>0.002</w:t>
            </w:r>
          </w:p>
          <w:p w14:paraId="341DB473" w14:textId="25279CD8" w:rsidR="003A3769" w:rsidRPr="005E730D" w:rsidRDefault="00E2045D" w:rsidP="003A3769">
            <w:pPr>
              <w:pStyle w:val="CSDFigLegend"/>
              <w:rPr>
                <w:sz w:val="16"/>
                <w:szCs w:val="16"/>
              </w:rPr>
            </w:pPr>
            <w:r w:rsidRPr="005E730D">
              <w:rPr>
                <w:sz w:val="16"/>
                <w:szCs w:val="16"/>
              </w:rPr>
              <w:t>±</w:t>
            </w:r>
            <w:r w:rsidR="00862F28" w:rsidRPr="005E730D">
              <w:rPr>
                <w:sz w:val="16"/>
                <w:szCs w:val="16"/>
              </w:rPr>
              <w:t>0.008</w:t>
            </w:r>
          </w:p>
        </w:tc>
        <w:tc>
          <w:tcPr>
            <w:tcW w:w="755" w:type="dxa"/>
            <w:noWrap/>
            <w:hideMark/>
          </w:tcPr>
          <w:p w14:paraId="14C8A3A0" w14:textId="77777777" w:rsidR="00E2045D" w:rsidRPr="005E730D" w:rsidRDefault="00E2045D" w:rsidP="003A3769">
            <w:pPr>
              <w:pStyle w:val="CSDFigLegend"/>
              <w:rPr>
                <w:sz w:val="16"/>
                <w:szCs w:val="16"/>
              </w:rPr>
            </w:pPr>
            <w:r w:rsidRPr="005E730D">
              <w:rPr>
                <w:sz w:val="16"/>
                <w:szCs w:val="16"/>
              </w:rPr>
              <w:t>0.001</w:t>
            </w:r>
          </w:p>
          <w:p w14:paraId="72A0702C" w14:textId="1B858FBC" w:rsidR="003A3769" w:rsidRPr="005E730D" w:rsidRDefault="00E2045D" w:rsidP="003A3769">
            <w:pPr>
              <w:pStyle w:val="CSDFigLegend"/>
              <w:rPr>
                <w:sz w:val="16"/>
                <w:szCs w:val="16"/>
              </w:rPr>
            </w:pPr>
            <w:r w:rsidRPr="005E730D">
              <w:rPr>
                <w:sz w:val="16"/>
                <w:szCs w:val="16"/>
              </w:rPr>
              <w:t>±</w:t>
            </w:r>
            <w:r w:rsidR="00862F28" w:rsidRPr="005E730D">
              <w:rPr>
                <w:sz w:val="16"/>
                <w:szCs w:val="16"/>
              </w:rPr>
              <w:t>0.004</w:t>
            </w:r>
          </w:p>
        </w:tc>
        <w:tc>
          <w:tcPr>
            <w:tcW w:w="755" w:type="dxa"/>
            <w:noWrap/>
            <w:hideMark/>
          </w:tcPr>
          <w:p w14:paraId="55C5FA05" w14:textId="77777777" w:rsidR="00E2045D" w:rsidRPr="005E730D" w:rsidRDefault="00E2045D" w:rsidP="003A3769">
            <w:pPr>
              <w:pStyle w:val="CSDFigLegend"/>
              <w:rPr>
                <w:sz w:val="16"/>
                <w:szCs w:val="16"/>
              </w:rPr>
            </w:pPr>
            <w:r w:rsidRPr="005E730D">
              <w:rPr>
                <w:sz w:val="16"/>
                <w:szCs w:val="16"/>
              </w:rPr>
              <w:t>0.000</w:t>
            </w:r>
          </w:p>
          <w:p w14:paraId="0FFC445E" w14:textId="302AE76C" w:rsidR="003A3769" w:rsidRPr="005E730D" w:rsidRDefault="00E2045D" w:rsidP="003A3769">
            <w:pPr>
              <w:pStyle w:val="CSDFigLegend"/>
              <w:rPr>
                <w:sz w:val="16"/>
                <w:szCs w:val="16"/>
              </w:rPr>
            </w:pPr>
            <w:r w:rsidRPr="005E730D">
              <w:rPr>
                <w:sz w:val="16"/>
                <w:szCs w:val="16"/>
              </w:rPr>
              <w:t>±</w:t>
            </w:r>
            <w:r w:rsidR="00862F28" w:rsidRPr="005E730D">
              <w:rPr>
                <w:sz w:val="16"/>
                <w:szCs w:val="16"/>
              </w:rPr>
              <w:t>0.001</w:t>
            </w:r>
          </w:p>
        </w:tc>
      </w:tr>
      <w:tr w:rsidR="003A3769" w:rsidRPr="005E730D" w14:paraId="3EEABB3E" w14:textId="77777777" w:rsidTr="00E2045D">
        <w:trPr>
          <w:trHeight w:val="320"/>
        </w:trPr>
        <w:tc>
          <w:tcPr>
            <w:tcW w:w="715" w:type="dxa"/>
            <w:noWrap/>
            <w:hideMark/>
          </w:tcPr>
          <w:p w14:paraId="77FD9222" w14:textId="77777777" w:rsidR="003A3769" w:rsidRPr="005E730D" w:rsidRDefault="003A3769" w:rsidP="003A3769">
            <w:pPr>
              <w:pStyle w:val="CSDFigLegend"/>
              <w:rPr>
                <w:sz w:val="16"/>
                <w:szCs w:val="16"/>
              </w:rPr>
            </w:pPr>
            <w:r w:rsidRPr="005E730D">
              <w:rPr>
                <w:sz w:val="16"/>
                <w:szCs w:val="16"/>
              </w:rPr>
              <w:t>CP nuclei</w:t>
            </w:r>
          </w:p>
        </w:tc>
        <w:tc>
          <w:tcPr>
            <w:tcW w:w="1474" w:type="dxa"/>
            <w:noWrap/>
            <w:hideMark/>
          </w:tcPr>
          <w:p w14:paraId="7A4BA623"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17, flow: 0.6</w:t>
            </w:r>
          </w:p>
        </w:tc>
        <w:tc>
          <w:tcPr>
            <w:tcW w:w="786" w:type="dxa"/>
            <w:noWrap/>
            <w:hideMark/>
          </w:tcPr>
          <w:p w14:paraId="37D9D29F" w14:textId="77777777" w:rsidR="00E2045D" w:rsidRPr="005E730D" w:rsidRDefault="00E2045D" w:rsidP="003A3769">
            <w:pPr>
              <w:pStyle w:val="CSDFigLegend"/>
              <w:rPr>
                <w:sz w:val="16"/>
                <w:szCs w:val="16"/>
              </w:rPr>
            </w:pPr>
            <w:r w:rsidRPr="005E730D">
              <w:rPr>
                <w:sz w:val="16"/>
                <w:szCs w:val="16"/>
              </w:rPr>
              <w:t>0.099</w:t>
            </w:r>
          </w:p>
          <w:p w14:paraId="43319516" w14:textId="2613AF5A" w:rsidR="003A3769" w:rsidRPr="005E730D" w:rsidRDefault="00E2045D" w:rsidP="003A3769">
            <w:pPr>
              <w:pStyle w:val="CSDFigLegend"/>
              <w:rPr>
                <w:sz w:val="16"/>
                <w:szCs w:val="16"/>
              </w:rPr>
            </w:pPr>
            <w:r w:rsidRPr="005E730D">
              <w:rPr>
                <w:sz w:val="16"/>
                <w:szCs w:val="16"/>
              </w:rPr>
              <w:t>±</w:t>
            </w:r>
            <w:r w:rsidR="007F3FBE" w:rsidRPr="005E730D">
              <w:rPr>
                <w:sz w:val="16"/>
                <w:szCs w:val="16"/>
              </w:rPr>
              <w:t>0.111</w:t>
            </w:r>
          </w:p>
        </w:tc>
        <w:tc>
          <w:tcPr>
            <w:tcW w:w="756" w:type="dxa"/>
            <w:noWrap/>
            <w:hideMark/>
          </w:tcPr>
          <w:p w14:paraId="0C19AE7F" w14:textId="77777777" w:rsidR="00E2045D" w:rsidRPr="005E730D" w:rsidRDefault="00E2045D" w:rsidP="003A3769">
            <w:pPr>
              <w:pStyle w:val="CSDFigLegend"/>
              <w:rPr>
                <w:sz w:val="16"/>
                <w:szCs w:val="16"/>
              </w:rPr>
            </w:pPr>
            <w:r w:rsidRPr="005E730D">
              <w:rPr>
                <w:sz w:val="16"/>
                <w:szCs w:val="16"/>
              </w:rPr>
              <w:t>0.064</w:t>
            </w:r>
          </w:p>
          <w:p w14:paraId="603136F2" w14:textId="0CF080D6" w:rsidR="003A3769" w:rsidRPr="005E730D" w:rsidRDefault="00E2045D" w:rsidP="003A3769">
            <w:pPr>
              <w:pStyle w:val="CSDFigLegend"/>
              <w:rPr>
                <w:sz w:val="16"/>
                <w:szCs w:val="16"/>
              </w:rPr>
            </w:pPr>
            <w:r w:rsidRPr="005E730D">
              <w:rPr>
                <w:sz w:val="16"/>
                <w:szCs w:val="16"/>
              </w:rPr>
              <w:t>±</w:t>
            </w:r>
            <w:r w:rsidR="007F3FBE" w:rsidRPr="005E730D">
              <w:rPr>
                <w:sz w:val="16"/>
                <w:szCs w:val="16"/>
              </w:rPr>
              <w:t>0.077</w:t>
            </w:r>
          </w:p>
        </w:tc>
        <w:tc>
          <w:tcPr>
            <w:tcW w:w="755" w:type="dxa"/>
            <w:noWrap/>
            <w:hideMark/>
          </w:tcPr>
          <w:p w14:paraId="3A6D6D7E" w14:textId="77777777" w:rsidR="00E2045D" w:rsidRPr="005E730D" w:rsidRDefault="00E2045D" w:rsidP="003A3769">
            <w:pPr>
              <w:pStyle w:val="CSDFigLegend"/>
              <w:rPr>
                <w:sz w:val="16"/>
                <w:szCs w:val="16"/>
              </w:rPr>
            </w:pPr>
            <w:r w:rsidRPr="005E730D">
              <w:rPr>
                <w:sz w:val="16"/>
                <w:szCs w:val="16"/>
              </w:rPr>
              <w:t>0.038</w:t>
            </w:r>
          </w:p>
          <w:p w14:paraId="5B15C677" w14:textId="7BC1E288" w:rsidR="003A3769" w:rsidRPr="005E730D" w:rsidRDefault="00E2045D" w:rsidP="003A3769">
            <w:pPr>
              <w:pStyle w:val="CSDFigLegend"/>
              <w:rPr>
                <w:sz w:val="16"/>
                <w:szCs w:val="16"/>
              </w:rPr>
            </w:pPr>
            <w:r w:rsidRPr="005E730D">
              <w:rPr>
                <w:sz w:val="16"/>
                <w:szCs w:val="16"/>
              </w:rPr>
              <w:t>±</w:t>
            </w:r>
            <w:r w:rsidR="007F3FBE" w:rsidRPr="005E730D">
              <w:rPr>
                <w:sz w:val="16"/>
                <w:szCs w:val="16"/>
              </w:rPr>
              <w:t>0.051</w:t>
            </w:r>
          </w:p>
        </w:tc>
        <w:tc>
          <w:tcPr>
            <w:tcW w:w="755" w:type="dxa"/>
            <w:noWrap/>
            <w:hideMark/>
          </w:tcPr>
          <w:p w14:paraId="3A738698" w14:textId="77777777" w:rsidR="00E2045D" w:rsidRPr="005E730D" w:rsidRDefault="00E2045D" w:rsidP="003A3769">
            <w:pPr>
              <w:pStyle w:val="CSDFigLegend"/>
              <w:rPr>
                <w:sz w:val="16"/>
                <w:szCs w:val="16"/>
              </w:rPr>
            </w:pPr>
            <w:r w:rsidRPr="005E730D">
              <w:rPr>
                <w:sz w:val="16"/>
                <w:szCs w:val="16"/>
              </w:rPr>
              <w:t>0.021</w:t>
            </w:r>
          </w:p>
          <w:p w14:paraId="6D6BBA4A" w14:textId="383935E4" w:rsidR="003A3769" w:rsidRPr="005E730D" w:rsidRDefault="00E2045D" w:rsidP="003A3769">
            <w:pPr>
              <w:pStyle w:val="CSDFigLegend"/>
              <w:rPr>
                <w:sz w:val="16"/>
                <w:szCs w:val="16"/>
              </w:rPr>
            </w:pPr>
            <w:r w:rsidRPr="005E730D">
              <w:rPr>
                <w:sz w:val="16"/>
                <w:szCs w:val="16"/>
              </w:rPr>
              <w:t>±</w:t>
            </w:r>
            <w:r w:rsidR="007F3FBE" w:rsidRPr="005E730D">
              <w:rPr>
                <w:sz w:val="16"/>
                <w:szCs w:val="16"/>
              </w:rPr>
              <w:t>0.033</w:t>
            </w:r>
          </w:p>
        </w:tc>
        <w:tc>
          <w:tcPr>
            <w:tcW w:w="755" w:type="dxa"/>
            <w:noWrap/>
            <w:hideMark/>
          </w:tcPr>
          <w:p w14:paraId="45F6021A" w14:textId="77777777" w:rsidR="00E2045D" w:rsidRPr="005E730D" w:rsidRDefault="00E2045D" w:rsidP="003A3769">
            <w:pPr>
              <w:pStyle w:val="CSDFigLegend"/>
              <w:rPr>
                <w:sz w:val="16"/>
                <w:szCs w:val="16"/>
              </w:rPr>
            </w:pPr>
            <w:r w:rsidRPr="005E730D">
              <w:rPr>
                <w:sz w:val="16"/>
                <w:szCs w:val="16"/>
              </w:rPr>
              <w:t>0.010</w:t>
            </w:r>
          </w:p>
          <w:p w14:paraId="58D69AC6" w14:textId="03EA0218" w:rsidR="003A3769" w:rsidRPr="005E730D" w:rsidRDefault="00E2045D" w:rsidP="003A3769">
            <w:pPr>
              <w:pStyle w:val="CSDFigLegend"/>
              <w:rPr>
                <w:sz w:val="16"/>
                <w:szCs w:val="16"/>
              </w:rPr>
            </w:pPr>
            <w:r w:rsidRPr="005E730D">
              <w:rPr>
                <w:sz w:val="16"/>
                <w:szCs w:val="16"/>
              </w:rPr>
              <w:t>±</w:t>
            </w:r>
            <w:r w:rsidR="00862F28" w:rsidRPr="005E730D">
              <w:rPr>
                <w:sz w:val="16"/>
                <w:szCs w:val="16"/>
              </w:rPr>
              <w:t>0.020</w:t>
            </w:r>
          </w:p>
        </w:tc>
        <w:tc>
          <w:tcPr>
            <w:tcW w:w="755" w:type="dxa"/>
            <w:noWrap/>
            <w:hideMark/>
          </w:tcPr>
          <w:p w14:paraId="30155FA2" w14:textId="77777777" w:rsidR="00E2045D" w:rsidRPr="005E730D" w:rsidRDefault="00E2045D" w:rsidP="003A3769">
            <w:pPr>
              <w:pStyle w:val="CSDFigLegend"/>
              <w:rPr>
                <w:sz w:val="16"/>
                <w:szCs w:val="16"/>
              </w:rPr>
            </w:pPr>
            <w:r w:rsidRPr="005E730D">
              <w:rPr>
                <w:sz w:val="16"/>
                <w:szCs w:val="16"/>
              </w:rPr>
              <w:t>0.004</w:t>
            </w:r>
          </w:p>
          <w:p w14:paraId="3BFC7B5E" w14:textId="54C7D0EF" w:rsidR="003A3769" w:rsidRPr="005E730D" w:rsidRDefault="00E2045D" w:rsidP="003A3769">
            <w:pPr>
              <w:pStyle w:val="CSDFigLegend"/>
              <w:rPr>
                <w:sz w:val="16"/>
                <w:szCs w:val="16"/>
              </w:rPr>
            </w:pPr>
            <w:r w:rsidRPr="005E730D">
              <w:rPr>
                <w:sz w:val="16"/>
                <w:szCs w:val="16"/>
              </w:rPr>
              <w:t>±</w:t>
            </w:r>
            <w:r w:rsidR="00862F28" w:rsidRPr="005E730D">
              <w:rPr>
                <w:sz w:val="16"/>
                <w:szCs w:val="16"/>
              </w:rPr>
              <w:t>0.011</w:t>
            </w:r>
          </w:p>
        </w:tc>
        <w:tc>
          <w:tcPr>
            <w:tcW w:w="755" w:type="dxa"/>
            <w:noWrap/>
            <w:hideMark/>
          </w:tcPr>
          <w:p w14:paraId="0476A9D7" w14:textId="77777777" w:rsidR="00E2045D" w:rsidRPr="005E730D" w:rsidRDefault="00E2045D" w:rsidP="003A3769">
            <w:pPr>
              <w:pStyle w:val="CSDFigLegend"/>
              <w:rPr>
                <w:sz w:val="16"/>
                <w:szCs w:val="16"/>
              </w:rPr>
            </w:pPr>
            <w:r w:rsidRPr="005E730D">
              <w:rPr>
                <w:sz w:val="16"/>
                <w:szCs w:val="16"/>
              </w:rPr>
              <w:t>0.002</w:t>
            </w:r>
          </w:p>
          <w:p w14:paraId="60158C07" w14:textId="76C48FA7" w:rsidR="003A3769" w:rsidRPr="005E730D" w:rsidRDefault="00E2045D" w:rsidP="003A3769">
            <w:pPr>
              <w:pStyle w:val="CSDFigLegend"/>
              <w:rPr>
                <w:sz w:val="16"/>
                <w:szCs w:val="16"/>
              </w:rPr>
            </w:pPr>
            <w:r w:rsidRPr="005E730D">
              <w:rPr>
                <w:sz w:val="16"/>
                <w:szCs w:val="16"/>
              </w:rPr>
              <w:t>±</w:t>
            </w:r>
            <w:r w:rsidR="00862F28" w:rsidRPr="005E730D">
              <w:rPr>
                <w:sz w:val="16"/>
                <w:szCs w:val="16"/>
              </w:rPr>
              <w:t>0.007</w:t>
            </w:r>
          </w:p>
        </w:tc>
        <w:tc>
          <w:tcPr>
            <w:tcW w:w="755" w:type="dxa"/>
            <w:noWrap/>
            <w:hideMark/>
          </w:tcPr>
          <w:p w14:paraId="71FB9BC3" w14:textId="77777777" w:rsidR="00E2045D" w:rsidRPr="005E730D" w:rsidRDefault="00E2045D" w:rsidP="003A3769">
            <w:pPr>
              <w:pStyle w:val="CSDFigLegend"/>
              <w:rPr>
                <w:sz w:val="16"/>
                <w:szCs w:val="16"/>
              </w:rPr>
            </w:pPr>
            <w:r w:rsidRPr="005E730D">
              <w:rPr>
                <w:sz w:val="16"/>
                <w:szCs w:val="16"/>
              </w:rPr>
              <w:t>0.000</w:t>
            </w:r>
          </w:p>
          <w:p w14:paraId="35A9E24D" w14:textId="0D0DF6E1" w:rsidR="003A3769" w:rsidRPr="005E730D" w:rsidRDefault="00E2045D" w:rsidP="003A3769">
            <w:pPr>
              <w:pStyle w:val="CSDFigLegend"/>
              <w:rPr>
                <w:sz w:val="16"/>
                <w:szCs w:val="16"/>
              </w:rPr>
            </w:pPr>
            <w:r w:rsidRPr="005E730D">
              <w:rPr>
                <w:sz w:val="16"/>
                <w:szCs w:val="16"/>
              </w:rPr>
              <w:t>±</w:t>
            </w:r>
            <w:r w:rsidR="00862F28" w:rsidRPr="005E730D">
              <w:rPr>
                <w:sz w:val="16"/>
                <w:szCs w:val="16"/>
              </w:rPr>
              <w:t>0.003</w:t>
            </w:r>
          </w:p>
        </w:tc>
        <w:tc>
          <w:tcPr>
            <w:tcW w:w="755" w:type="dxa"/>
            <w:noWrap/>
            <w:hideMark/>
          </w:tcPr>
          <w:p w14:paraId="3CCBF7B4" w14:textId="77777777" w:rsidR="00E2045D" w:rsidRPr="005E730D" w:rsidRDefault="00E2045D" w:rsidP="003A3769">
            <w:pPr>
              <w:pStyle w:val="CSDFigLegend"/>
              <w:rPr>
                <w:sz w:val="16"/>
                <w:szCs w:val="16"/>
              </w:rPr>
            </w:pPr>
            <w:r w:rsidRPr="005E730D">
              <w:rPr>
                <w:sz w:val="16"/>
                <w:szCs w:val="16"/>
              </w:rPr>
              <w:t>0.000</w:t>
            </w:r>
          </w:p>
          <w:p w14:paraId="515B842E" w14:textId="199C1DEE" w:rsidR="003A3769" w:rsidRPr="005E730D" w:rsidRDefault="00E2045D" w:rsidP="003A3769">
            <w:pPr>
              <w:pStyle w:val="CSDFigLegend"/>
              <w:rPr>
                <w:sz w:val="16"/>
                <w:szCs w:val="16"/>
              </w:rPr>
            </w:pPr>
            <w:r w:rsidRPr="005E730D">
              <w:rPr>
                <w:sz w:val="16"/>
                <w:szCs w:val="16"/>
              </w:rPr>
              <w:t>±</w:t>
            </w:r>
            <w:r w:rsidR="00862F28" w:rsidRPr="005E730D">
              <w:rPr>
                <w:sz w:val="16"/>
                <w:szCs w:val="16"/>
              </w:rPr>
              <w:t>0.001</w:t>
            </w:r>
          </w:p>
        </w:tc>
      </w:tr>
      <w:tr w:rsidR="003A3769" w:rsidRPr="005E730D" w14:paraId="017C41E3" w14:textId="77777777" w:rsidTr="00E2045D">
        <w:trPr>
          <w:trHeight w:val="320"/>
        </w:trPr>
        <w:tc>
          <w:tcPr>
            <w:tcW w:w="715" w:type="dxa"/>
            <w:noWrap/>
            <w:hideMark/>
          </w:tcPr>
          <w:p w14:paraId="4E1E0DE4" w14:textId="77777777" w:rsidR="003A3769" w:rsidRPr="005E730D" w:rsidRDefault="003A3769" w:rsidP="003A3769">
            <w:pPr>
              <w:pStyle w:val="CSDFigLegend"/>
              <w:rPr>
                <w:sz w:val="16"/>
                <w:szCs w:val="16"/>
              </w:rPr>
            </w:pPr>
            <w:r w:rsidRPr="005E730D">
              <w:rPr>
                <w:sz w:val="16"/>
                <w:szCs w:val="16"/>
              </w:rPr>
              <w:t>CP nuclei</w:t>
            </w:r>
          </w:p>
        </w:tc>
        <w:tc>
          <w:tcPr>
            <w:tcW w:w="1474" w:type="dxa"/>
            <w:noWrap/>
            <w:hideMark/>
          </w:tcPr>
          <w:p w14:paraId="310C37E0"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30, flow: 0.2</w:t>
            </w:r>
          </w:p>
        </w:tc>
        <w:tc>
          <w:tcPr>
            <w:tcW w:w="786" w:type="dxa"/>
            <w:noWrap/>
            <w:hideMark/>
          </w:tcPr>
          <w:p w14:paraId="6A157259" w14:textId="77777777" w:rsidR="00E2045D" w:rsidRPr="005E730D" w:rsidRDefault="00E2045D" w:rsidP="003A3769">
            <w:pPr>
              <w:pStyle w:val="CSDFigLegend"/>
              <w:rPr>
                <w:sz w:val="16"/>
                <w:szCs w:val="16"/>
              </w:rPr>
            </w:pPr>
            <w:r w:rsidRPr="005E730D">
              <w:rPr>
                <w:sz w:val="16"/>
                <w:szCs w:val="16"/>
              </w:rPr>
              <w:t>0.085</w:t>
            </w:r>
          </w:p>
          <w:p w14:paraId="3CC8659D" w14:textId="5ED5932F" w:rsidR="003A3769" w:rsidRPr="005E730D" w:rsidRDefault="00E2045D" w:rsidP="003A3769">
            <w:pPr>
              <w:pStyle w:val="CSDFigLegend"/>
              <w:rPr>
                <w:sz w:val="16"/>
                <w:szCs w:val="16"/>
              </w:rPr>
            </w:pPr>
            <w:r w:rsidRPr="005E730D">
              <w:rPr>
                <w:sz w:val="16"/>
                <w:szCs w:val="16"/>
              </w:rPr>
              <w:t>±</w:t>
            </w:r>
            <w:r w:rsidR="007F3FBE" w:rsidRPr="005E730D">
              <w:rPr>
                <w:sz w:val="16"/>
                <w:szCs w:val="16"/>
              </w:rPr>
              <w:t>0.121</w:t>
            </w:r>
          </w:p>
        </w:tc>
        <w:tc>
          <w:tcPr>
            <w:tcW w:w="756" w:type="dxa"/>
            <w:noWrap/>
            <w:hideMark/>
          </w:tcPr>
          <w:p w14:paraId="2C4D3FB2" w14:textId="77777777" w:rsidR="00E2045D" w:rsidRPr="005E730D" w:rsidRDefault="00E2045D" w:rsidP="003A3769">
            <w:pPr>
              <w:pStyle w:val="CSDFigLegend"/>
              <w:rPr>
                <w:sz w:val="16"/>
                <w:szCs w:val="16"/>
              </w:rPr>
            </w:pPr>
            <w:r w:rsidRPr="005E730D">
              <w:rPr>
                <w:sz w:val="16"/>
                <w:szCs w:val="16"/>
              </w:rPr>
              <w:t>0.055</w:t>
            </w:r>
          </w:p>
          <w:p w14:paraId="6EEF1EAF" w14:textId="053A4F69" w:rsidR="003A3769" w:rsidRPr="005E730D" w:rsidRDefault="00E2045D" w:rsidP="003A3769">
            <w:pPr>
              <w:pStyle w:val="CSDFigLegend"/>
              <w:rPr>
                <w:sz w:val="16"/>
                <w:szCs w:val="16"/>
              </w:rPr>
            </w:pPr>
            <w:r w:rsidRPr="005E730D">
              <w:rPr>
                <w:sz w:val="16"/>
                <w:szCs w:val="16"/>
              </w:rPr>
              <w:t>±</w:t>
            </w:r>
            <w:r w:rsidR="007F3FBE" w:rsidRPr="005E730D">
              <w:rPr>
                <w:sz w:val="16"/>
                <w:szCs w:val="16"/>
              </w:rPr>
              <w:t>0.085</w:t>
            </w:r>
          </w:p>
        </w:tc>
        <w:tc>
          <w:tcPr>
            <w:tcW w:w="755" w:type="dxa"/>
            <w:noWrap/>
            <w:hideMark/>
          </w:tcPr>
          <w:p w14:paraId="27D4D17B" w14:textId="77777777" w:rsidR="00E2045D" w:rsidRPr="005E730D" w:rsidRDefault="00E2045D" w:rsidP="003A3769">
            <w:pPr>
              <w:pStyle w:val="CSDFigLegend"/>
              <w:rPr>
                <w:sz w:val="16"/>
                <w:szCs w:val="16"/>
              </w:rPr>
            </w:pPr>
            <w:r w:rsidRPr="005E730D">
              <w:rPr>
                <w:sz w:val="16"/>
                <w:szCs w:val="16"/>
              </w:rPr>
              <w:t>0.032</w:t>
            </w:r>
          </w:p>
          <w:p w14:paraId="667919EE" w14:textId="696B874A" w:rsidR="003A3769" w:rsidRPr="005E730D" w:rsidRDefault="00E2045D" w:rsidP="003A3769">
            <w:pPr>
              <w:pStyle w:val="CSDFigLegend"/>
              <w:rPr>
                <w:sz w:val="16"/>
                <w:szCs w:val="16"/>
              </w:rPr>
            </w:pPr>
            <w:r w:rsidRPr="005E730D">
              <w:rPr>
                <w:sz w:val="16"/>
                <w:szCs w:val="16"/>
              </w:rPr>
              <w:t>±</w:t>
            </w:r>
            <w:r w:rsidR="007F3FBE" w:rsidRPr="005E730D">
              <w:rPr>
                <w:sz w:val="16"/>
                <w:szCs w:val="16"/>
              </w:rPr>
              <w:t>0.055</w:t>
            </w:r>
          </w:p>
        </w:tc>
        <w:tc>
          <w:tcPr>
            <w:tcW w:w="755" w:type="dxa"/>
            <w:noWrap/>
            <w:hideMark/>
          </w:tcPr>
          <w:p w14:paraId="1E98DFAE" w14:textId="77777777" w:rsidR="00E2045D" w:rsidRPr="005E730D" w:rsidRDefault="00E2045D" w:rsidP="003A3769">
            <w:pPr>
              <w:pStyle w:val="CSDFigLegend"/>
              <w:rPr>
                <w:sz w:val="16"/>
                <w:szCs w:val="16"/>
              </w:rPr>
            </w:pPr>
            <w:r w:rsidRPr="005E730D">
              <w:rPr>
                <w:sz w:val="16"/>
                <w:szCs w:val="16"/>
              </w:rPr>
              <w:t>0.019</w:t>
            </w:r>
          </w:p>
          <w:p w14:paraId="4EE4B120" w14:textId="56263EB9" w:rsidR="003A3769" w:rsidRPr="005E730D" w:rsidRDefault="00E2045D" w:rsidP="003A3769">
            <w:pPr>
              <w:pStyle w:val="CSDFigLegend"/>
              <w:rPr>
                <w:sz w:val="16"/>
                <w:szCs w:val="16"/>
              </w:rPr>
            </w:pPr>
            <w:r w:rsidRPr="005E730D">
              <w:rPr>
                <w:sz w:val="16"/>
                <w:szCs w:val="16"/>
              </w:rPr>
              <w:t>±</w:t>
            </w:r>
            <w:r w:rsidR="007F3FBE" w:rsidRPr="005E730D">
              <w:rPr>
                <w:sz w:val="16"/>
                <w:szCs w:val="16"/>
              </w:rPr>
              <w:t>0.039</w:t>
            </w:r>
          </w:p>
        </w:tc>
        <w:tc>
          <w:tcPr>
            <w:tcW w:w="755" w:type="dxa"/>
            <w:noWrap/>
            <w:hideMark/>
          </w:tcPr>
          <w:p w14:paraId="0D213366" w14:textId="77777777" w:rsidR="00E2045D" w:rsidRPr="005E730D" w:rsidRDefault="00E2045D" w:rsidP="003A3769">
            <w:pPr>
              <w:pStyle w:val="CSDFigLegend"/>
              <w:rPr>
                <w:sz w:val="16"/>
                <w:szCs w:val="16"/>
              </w:rPr>
            </w:pPr>
            <w:r w:rsidRPr="005E730D">
              <w:rPr>
                <w:sz w:val="16"/>
                <w:szCs w:val="16"/>
              </w:rPr>
              <w:t>0.011</w:t>
            </w:r>
          </w:p>
          <w:p w14:paraId="366C0785" w14:textId="23D9567F" w:rsidR="003A3769" w:rsidRPr="005E730D" w:rsidRDefault="00E2045D" w:rsidP="003A3769">
            <w:pPr>
              <w:pStyle w:val="CSDFigLegend"/>
              <w:rPr>
                <w:sz w:val="16"/>
                <w:szCs w:val="16"/>
              </w:rPr>
            </w:pPr>
            <w:r w:rsidRPr="005E730D">
              <w:rPr>
                <w:sz w:val="16"/>
                <w:szCs w:val="16"/>
              </w:rPr>
              <w:t>±</w:t>
            </w:r>
            <w:r w:rsidR="00862F28" w:rsidRPr="005E730D">
              <w:rPr>
                <w:sz w:val="16"/>
                <w:szCs w:val="16"/>
              </w:rPr>
              <w:t>0.027</w:t>
            </w:r>
          </w:p>
        </w:tc>
        <w:tc>
          <w:tcPr>
            <w:tcW w:w="755" w:type="dxa"/>
            <w:noWrap/>
            <w:hideMark/>
          </w:tcPr>
          <w:p w14:paraId="59AE97C8" w14:textId="77777777" w:rsidR="00E2045D" w:rsidRPr="005E730D" w:rsidRDefault="00E2045D" w:rsidP="003A3769">
            <w:pPr>
              <w:pStyle w:val="CSDFigLegend"/>
              <w:rPr>
                <w:sz w:val="16"/>
                <w:szCs w:val="16"/>
              </w:rPr>
            </w:pPr>
            <w:r w:rsidRPr="005E730D">
              <w:rPr>
                <w:sz w:val="16"/>
                <w:szCs w:val="16"/>
              </w:rPr>
              <w:t>0.006</w:t>
            </w:r>
          </w:p>
          <w:p w14:paraId="69694C8F" w14:textId="4FBD71C5" w:rsidR="003A3769" w:rsidRPr="005E730D" w:rsidRDefault="00E2045D" w:rsidP="003A3769">
            <w:pPr>
              <w:pStyle w:val="CSDFigLegend"/>
              <w:rPr>
                <w:sz w:val="16"/>
                <w:szCs w:val="16"/>
              </w:rPr>
            </w:pPr>
            <w:r w:rsidRPr="005E730D">
              <w:rPr>
                <w:sz w:val="16"/>
                <w:szCs w:val="16"/>
              </w:rPr>
              <w:t>±</w:t>
            </w:r>
            <w:r w:rsidR="00862F28" w:rsidRPr="005E730D">
              <w:rPr>
                <w:sz w:val="16"/>
                <w:szCs w:val="16"/>
              </w:rPr>
              <w:t>0.017</w:t>
            </w:r>
          </w:p>
        </w:tc>
        <w:tc>
          <w:tcPr>
            <w:tcW w:w="755" w:type="dxa"/>
            <w:noWrap/>
            <w:hideMark/>
          </w:tcPr>
          <w:p w14:paraId="5AB802D7" w14:textId="77777777" w:rsidR="00E2045D" w:rsidRPr="005E730D" w:rsidRDefault="00E2045D" w:rsidP="003A3769">
            <w:pPr>
              <w:pStyle w:val="CSDFigLegend"/>
              <w:rPr>
                <w:sz w:val="16"/>
                <w:szCs w:val="16"/>
              </w:rPr>
            </w:pPr>
            <w:r w:rsidRPr="005E730D">
              <w:rPr>
                <w:sz w:val="16"/>
                <w:szCs w:val="16"/>
              </w:rPr>
              <w:t>0.003</w:t>
            </w:r>
          </w:p>
          <w:p w14:paraId="07AB0296" w14:textId="3D95AD8A" w:rsidR="003A3769" w:rsidRPr="005E730D" w:rsidRDefault="00E2045D" w:rsidP="003A3769">
            <w:pPr>
              <w:pStyle w:val="CSDFigLegend"/>
              <w:rPr>
                <w:sz w:val="16"/>
                <w:szCs w:val="16"/>
              </w:rPr>
            </w:pPr>
            <w:r w:rsidRPr="005E730D">
              <w:rPr>
                <w:sz w:val="16"/>
                <w:szCs w:val="16"/>
              </w:rPr>
              <w:t>±</w:t>
            </w:r>
            <w:r w:rsidR="00862F28" w:rsidRPr="005E730D">
              <w:rPr>
                <w:sz w:val="16"/>
                <w:szCs w:val="16"/>
              </w:rPr>
              <w:t>0.011</w:t>
            </w:r>
          </w:p>
        </w:tc>
        <w:tc>
          <w:tcPr>
            <w:tcW w:w="755" w:type="dxa"/>
            <w:noWrap/>
            <w:hideMark/>
          </w:tcPr>
          <w:p w14:paraId="18AAC75E" w14:textId="77777777" w:rsidR="00E2045D" w:rsidRPr="005E730D" w:rsidRDefault="00E2045D" w:rsidP="003A3769">
            <w:pPr>
              <w:pStyle w:val="CSDFigLegend"/>
              <w:rPr>
                <w:sz w:val="16"/>
                <w:szCs w:val="16"/>
              </w:rPr>
            </w:pPr>
            <w:r w:rsidRPr="005E730D">
              <w:rPr>
                <w:sz w:val="16"/>
                <w:szCs w:val="16"/>
              </w:rPr>
              <w:t>0.001</w:t>
            </w:r>
          </w:p>
          <w:p w14:paraId="468EF8E7" w14:textId="10057BAD" w:rsidR="003A3769" w:rsidRPr="005E730D" w:rsidRDefault="00E2045D" w:rsidP="003A3769">
            <w:pPr>
              <w:pStyle w:val="CSDFigLegend"/>
              <w:rPr>
                <w:sz w:val="16"/>
                <w:szCs w:val="16"/>
              </w:rPr>
            </w:pPr>
            <w:r w:rsidRPr="005E730D">
              <w:rPr>
                <w:sz w:val="16"/>
                <w:szCs w:val="16"/>
              </w:rPr>
              <w:t>±</w:t>
            </w:r>
            <w:r w:rsidR="00862F28" w:rsidRPr="005E730D">
              <w:rPr>
                <w:sz w:val="16"/>
                <w:szCs w:val="16"/>
              </w:rPr>
              <w:t>0.006</w:t>
            </w:r>
          </w:p>
        </w:tc>
        <w:tc>
          <w:tcPr>
            <w:tcW w:w="755" w:type="dxa"/>
            <w:noWrap/>
            <w:hideMark/>
          </w:tcPr>
          <w:p w14:paraId="0D42501C" w14:textId="77777777" w:rsidR="00E2045D" w:rsidRPr="005E730D" w:rsidRDefault="00E2045D" w:rsidP="003A3769">
            <w:pPr>
              <w:pStyle w:val="CSDFigLegend"/>
              <w:rPr>
                <w:sz w:val="16"/>
                <w:szCs w:val="16"/>
              </w:rPr>
            </w:pPr>
            <w:r w:rsidRPr="005E730D">
              <w:rPr>
                <w:sz w:val="16"/>
                <w:szCs w:val="16"/>
              </w:rPr>
              <w:t>0.000</w:t>
            </w:r>
          </w:p>
          <w:p w14:paraId="75EF8989" w14:textId="1AE74F96" w:rsidR="003A3769" w:rsidRPr="005E730D" w:rsidRDefault="00E2045D" w:rsidP="003A3769">
            <w:pPr>
              <w:pStyle w:val="CSDFigLegend"/>
              <w:rPr>
                <w:sz w:val="16"/>
                <w:szCs w:val="16"/>
              </w:rPr>
            </w:pPr>
            <w:r w:rsidRPr="005E730D">
              <w:rPr>
                <w:sz w:val="16"/>
                <w:szCs w:val="16"/>
              </w:rPr>
              <w:t>±</w:t>
            </w:r>
            <w:r w:rsidR="00862F28" w:rsidRPr="005E730D">
              <w:rPr>
                <w:sz w:val="16"/>
                <w:szCs w:val="16"/>
              </w:rPr>
              <w:t>0.002</w:t>
            </w:r>
          </w:p>
        </w:tc>
      </w:tr>
      <w:tr w:rsidR="003A3769" w:rsidRPr="005E730D" w14:paraId="612C3446" w14:textId="77777777" w:rsidTr="00E2045D">
        <w:trPr>
          <w:trHeight w:val="320"/>
        </w:trPr>
        <w:tc>
          <w:tcPr>
            <w:tcW w:w="715" w:type="dxa"/>
            <w:noWrap/>
            <w:hideMark/>
          </w:tcPr>
          <w:p w14:paraId="16F85159" w14:textId="77777777" w:rsidR="003A3769" w:rsidRPr="005E730D" w:rsidRDefault="003A3769" w:rsidP="003A3769">
            <w:pPr>
              <w:pStyle w:val="CSDFigLegend"/>
              <w:rPr>
                <w:sz w:val="16"/>
                <w:szCs w:val="16"/>
              </w:rPr>
            </w:pPr>
            <w:r w:rsidRPr="005E730D">
              <w:rPr>
                <w:sz w:val="16"/>
                <w:szCs w:val="16"/>
              </w:rPr>
              <w:t>CP nuclei</w:t>
            </w:r>
          </w:p>
        </w:tc>
        <w:tc>
          <w:tcPr>
            <w:tcW w:w="1474" w:type="dxa"/>
            <w:noWrap/>
            <w:hideMark/>
          </w:tcPr>
          <w:p w14:paraId="1D205BD9"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30, flow: 0.4</w:t>
            </w:r>
          </w:p>
        </w:tc>
        <w:tc>
          <w:tcPr>
            <w:tcW w:w="786" w:type="dxa"/>
            <w:noWrap/>
            <w:hideMark/>
          </w:tcPr>
          <w:p w14:paraId="6BB4D374" w14:textId="77777777" w:rsidR="00E2045D" w:rsidRPr="005E730D" w:rsidRDefault="00E2045D" w:rsidP="003A3769">
            <w:pPr>
              <w:pStyle w:val="CSDFigLegend"/>
              <w:rPr>
                <w:sz w:val="16"/>
                <w:szCs w:val="16"/>
              </w:rPr>
            </w:pPr>
            <w:r w:rsidRPr="005E730D">
              <w:rPr>
                <w:sz w:val="16"/>
                <w:szCs w:val="16"/>
              </w:rPr>
              <w:t>0.120</w:t>
            </w:r>
          </w:p>
          <w:p w14:paraId="7D705EC2" w14:textId="4156A266" w:rsidR="003A3769" w:rsidRPr="005E730D" w:rsidRDefault="00E2045D" w:rsidP="003A3769">
            <w:pPr>
              <w:pStyle w:val="CSDFigLegend"/>
              <w:rPr>
                <w:sz w:val="16"/>
                <w:szCs w:val="16"/>
              </w:rPr>
            </w:pPr>
            <w:r w:rsidRPr="005E730D">
              <w:rPr>
                <w:sz w:val="16"/>
                <w:szCs w:val="16"/>
              </w:rPr>
              <w:t>±</w:t>
            </w:r>
            <w:r w:rsidR="007F3FBE" w:rsidRPr="005E730D">
              <w:rPr>
                <w:sz w:val="16"/>
                <w:szCs w:val="16"/>
              </w:rPr>
              <w:t>0.117</w:t>
            </w:r>
          </w:p>
        </w:tc>
        <w:tc>
          <w:tcPr>
            <w:tcW w:w="756" w:type="dxa"/>
            <w:noWrap/>
            <w:hideMark/>
          </w:tcPr>
          <w:p w14:paraId="6EAC8F4E" w14:textId="77777777" w:rsidR="00E2045D" w:rsidRPr="005E730D" w:rsidRDefault="00E2045D" w:rsidP="003A3769">
            <w:pPr>
              <w:pStyle w:val="CSDFigLegend"/>
              <w:rPr>
                <w:sz w:val="16"/>
                <w:szCs w:val="16"/>
              </w:rPr>
            </w:pPr>
            <w:r w:rsidRPr="005E730D">
              <w:rPr>
                <w:sz w:val="16"/>
                <w:szCs w:val="16"/>
              </w:rPr>
              <w:t>0.082</w:t>
            </w:r>
          </w:p>
          <w:p w14:paraId="5AF02AE4" w14:textId="217C2CD0" w:rsidR="003A3769" w:rsidRPr="005E730D" w:rsidRDefault="00E2045D" w:rsidP="003A3769">
            <w:pPr>
              <w:pStyle w:val="CSDFigLegend"/>
              <w:rPr>
                <w:sz w:val="16"/>
                <w:szCs w:val="16"/>
              </w:rPr>
            </w:pPr>
            <w:r w:rsidRPr="005E730D">
              <w:rPr>
                <w:sz w:val="16"/>
                <w:szCs w:val="16"/>
              </w:rPr>
              <w:t>±</w:t>
            </w:r>
            <w:r w:rsidR="007F3FBE" w:rsidRPr="005E730D">
              <w:rPr>
                <w:sz w:val="16"/>
                <w:szCs w:val="16"/>
              </w:rPr>
              <w:t>0.085</w:t>
            </w:r>
          </w:p>
        </w:tc>
        <w:tc>
          <w:tcPr>
            <w:tcW w:w="755" w:type="dxa"/>
            <w:noWrap/>
            <w:hideMark/>
          </w:tcPr>
          <w:p w14:paraId="7F7AC9A4" w14:textId="77777777" w:rsidR="00E2045D" w:rsidRPr="005E730D" w:rsidRDefault="00E2045D" w:rsidP="003A3769">
            <w:pPr>
              <w:pStyle w:val="CSDFigLegend"/>
              <w:rPr>
                <w:sz w:val="16"/>
                <w:szCs w:val="16"/>
              </w:rPr>
            </w:pPr>
            <w:r w:rsidRPr="005E730D">
              <w:rPr>
                <w:sz w:val="16"/>
                <w:szCs w:val="16"/>
              </w:rPr>
              <w:t>0.051</w:t>
            </w:r>
          </w:p>
          <w:p w14:paraId="4AAA54C1" w14:textId="443437BC" w:rsidR="003A3769" w:rsidRPr="005E730D" w:rsidRDefault="00E2045D" w:rsidP="003A3769">
            <w:pPr>
              <w:pStyle w:val="CSDFigLegend"/>
              <w:rPr>
                <w:sz w:val="16"/>
                <w:szCs w:val="16"/>
              </w:rPr>
            </w:pPr>
            <w:r w:rsidRPr="005E730D">
              <w:rPr>
                <w:sz w:val="16"/>
                <w:szCs w:val="16"/>
              </w:rPr>
              <w:t>±</w:t>
            </w:r>
            <w:r w:rsidR="007F3FBE" w:rsidRPr="005E730D">
              <w:rPr>
                <w:sz w:val="16"/>
                <w:szCs w:val="16"/>
              </w:rPr>
              <w:t>0.060</w:t>
            </w:r>
          </w:p>
        </w:tc>
        <w:tc>
          <w:tcPr>
            <w:tcW w:w="755" w:type="dxa"/>
            <w:noWrap/>
            <w:hideMark/>
          </w:tcPr>
          <w:p w14:paraId="0DE7EB22" w14:textId="77777777" w:rsidR="00E2045D" w:rsidRPr="005E730D" w:rsidRDefault="00E2045D" w:rsidP="003A3769">
            <w:pPr>
              <w:pStyle w:val="CSDFigLegend"/>
              <w:rPr>
                <w:sz w:val="16"/>
                <w:szCs w:val="16"/>
              </w:rPr>
            </w:pPr>
            <w:r w:rsidRPr="005E730D">
              <w:rPr>
                <w:sz w:val="16"/>
                <w:szCs w:val="16"/>
              </w:rPr>
              <w:t>0.032</w:t>
            </w:r>
          </w:p>
          <w:p w14:paraId="0382477C" w14:textId="2F1FE3F3" w:rsidR="003A3769" w:rsidRPr="005E730D" w:rsidRDefault="00E2045D" w:rsidP="003A3769">
            <w:pPr>
              <w:pStyle w:val="CSDFigLegend"/>
              <w:rPr>
                <w:sz w:val="16"/>
                <w:szCs w:val="16"/>
              </w:rPr>
            </w:pPr>
            <w:r w:rsidRPr="005E730D">
              <w:rPr>
                <w:sz w:val="16"/>
                <w:szCs w:val="16"/>
              </w:rPr>
              <w:t>±</w:t>
            </w:r>
            <w:r w:rsidR="007F3FBE" w:rsidRPr="005E730D">
              <w:rPr>
                <w:sz w:val="16"/>
                <w:szCs w:val="16"/>
              </w:rPr>
              <w:t>0.044</w:t>
            </w:r>
          </w:p>
        </w:tc>
        <w:tc>
          <w:tcPr>
            <w:tcW w:w="755" w:type="dxa"/>
            <w:noWrap/>
            <w:hideMark/>
          </w:tcPr>
          <w:p w14:paraId="4D759A46" w14:textId="77777777" w:rsidR="00E2045D" w:rsidRPr="005E730D" w:rsidRDefault="00E2045D" w:rsidP="003A3769">
            <w:pPr>
              <w:pStyle w:val="CSDFigLegend"/>
              <w:rPr>
                <w:sz w:val="16"/>
                <w:szCs w:val="16"/>
              </w:rPr>
            </w:pPr>
            <w:r w:rsidRPr="005E730D">
              <w:rPr>
                <w:sz w:val="16"/>
                <w:szCs w:val="16"/>
              </w:rPr>
              <w:t>0.019</w:t>
            </w:r>
          </w:p>
          <w:p w14:paraId="37FD0B95" w14:textId="3771DB54" w:rsidR="003A3769" w:rsidRPr="005E730D" w:rsidRDefault="00E2045D" w:rsidP="003A3769">
            <w:pPr>
              <w:pStyle w:val="CSDFigLegend"/>
              <w:rPr>
                <w:sz w:val="16"/>
                <w:szCs w:val="16"/>
              </w:rPr>
            </w:pPr>
            <w:r w:rsidRPr="005E730D">
              <w:rPr>
                <w:sz w:val="16"/>
                <w:szCs w:val="16"/>
              </w:rPr>
              <w:t>±</w:t>
            </w:r>
            <w:r w:rsidR="00862F28" w:rsidRPr="005E730D">
              <w:rPr>
                <w:sz w:val="16"/>
                <w:szCs w:val="16"/>
              </w:rPr>
              <w:t>0.031</w:t>
            </w:r>
          </w:p>
        </w:tc>
        <w:tc>
          <w:tcPr>
            <w:tcW w:w="755" w:type="dxa"/>
            <w:noWrap/>
            <w:hideMark/>
          </w:tcPr>
          <w:p w14:paraId="08D7D87F" w14:textId="77777777" w:rsidR="00E2045D" w:rsidRPr="005E730D" w:rsidRDefault="00E2045D" w:rsidP="003A3769">
            <w:pPr>
              <w:pStyle w:val="CSDFigLegend"/>
              <w:rPr>
                <w:sz w:val="16"/>
                <w:szCs w:val="16"/>
              </w:rPr>
            </w:pPr>
            <w:r w:rsidRPr="005E730D">
              <w:rPr>
                <w:sz w:val="16"/>
                <w:szCs w:val="16"/>
              </w:rPr>
              <w:t>0.009</w:t>
            </w:r>
          </w:p>
          <w:p w14:paraId="01B21B10" w14:textId="20A87FDC" w:rsidR="003A3769" w:rsidRPr="005E730D" w:rsidRDefault="00E2045D" w:rsidP="003A3769">
            <w:pPr>
              <w:pStyle w:val="CSDFigLegend"/>
              <w:rPr>
                <w:sz w:val="16"/>
                <w:szCs w:val="16"/>
              </w:rPr>
            </w:pPr>
            <w:r w:rsidRPr="005E730D">
              <w:rPr>
                <w:sz w:val="16"/>
                <w:szCs w:val="16"/>
              </w:rPr>
              <w:t>±</w:t>
            </w:r>
            <w:r w:rsidR="00862F28" w:rsidRPr="005E730D">
              <w:rPr>
                <w:sz w:val="16"/>
                <w:szCs w:val="16"/>
              </w:rPr>
              <w:t>0.019</w:t>
            </w:r>
          </w:p>
        </w:tc>
        <w:tc>
          <w:tcPr>
            <w:tcW w:w="755" w:type="dxa"/>
            <w:noWrap/>
            <w:hideMark/>
          </w:tcPr>
          <w:p w14:paraId="53F37F95" w14:textId="77777777" w:rsidR="00E2045D" w:rsidRPr="005E730D" w:rsidRDefault="00E2045D" w:rsidP="003A3769">
            <w:pPr>
              <w:pStyle w:val="CSDFigLegend"/>
              <w:rPr>
                <w:sz w:val="16"/>
                <w:szCs w:val="16"/>
              </w:rPr>
            </w:pPr>
            <w:r w:rsidRPr="005E730D">
              <w:rPr>
                <w:sz w:val="16"/>
                <w:szCs w:val="16"/>
              </w:rPr>
              <w:t>0.004</w:t>
            </w:r>
          </w:p>
          <w:p w14:paraId="28C4F6AD" w14:textId="31BB6A70" w:rsidR="003A3769" w:rsidRPr="005E730D" w:rsidRDefault="00E2045D" w:rsidP="003A3769">
            <w:pPr>
              <w:pStyle w:val="CSDFigLegend"/>
              <w:rPr>
                <w:sz w:val="16"/>
                <w:szCs w:val="16"/>
              </w:rPr>
            </w:pPr>
            <w:r w:rsidRPr="005E730D">
              <w:rPr>
                <w:sz w:val="16"/>
                <w:szCs w:val="16"/>
              </w:rPr>
              <w:t>±</w:t>
            </w:r>
            <w:r w:rsidR="00862F28" w:rsidRPr="005E730D">
              <w:rPr>
                <w:sz w:val="16"/>
                <w:szCs w:val="16"/>
              </w:rPr>
              <w:t>0.011</w:t>
            </w:r>
          </w:p>
        </w:tc>
        <w:tc>
          <w:tcPr>
            <w:tcW w:w="755" w:type="dxa"/>
            <w:noWrap/>
            <w:hideMark/>
          </w:tcPr>
          <w:p w14:paraId="0A899507" w14:textId="77777777" w:rsidR="00E2045D" w:rsidRPr="005E730D" w:rsidRDefault="00E2045D" w:rsidP="003A3769">
            <w:pPr>
              <w:pStyle w:val="CSDFigLegend"/>
              <w:rPr>
                <w:sz w:val="16"/>
                <w:szCs w:val="16"/>
              </w:rPr>
            </w:pPr>
            <w:r w:rsidRPr="005E730D">
              <w:rPr>
                <w:sz w:val="16"/>
                <w:szCs w:val="16"/>
              </w:rPr>
              <w:t>0.001</w:t>
            </w:r>
          </w:p>
          <w:p w14:paraId="273817BA" w14:textId="4AA6CEC6" w:rsidR="003A3769" w:rsidRPr="005E730D" w:rsidRDefault="00E2045D" w:rsidP="003A3769">
            <w:pPr>
              <w:pStyle w:val="CSDFigLegend"/>
              <w:rPr>
                <w:sz w:val="16"/>
                <w:szCs w:val="16"/>
              </w:rPr>
            </w:pPr>
            <w:r w:rsidRPr="005E730D">
              <w:rPr>
                <w:sz w:val="16"/>
                <w:szCs w:val="16"/>
              </w:rPr>
              <w:t>±</w:t>
            </w:r>
            <w:r w:rsidR="00862F28" w:rsidRPr="005E730D">
              <w:rPr>
                <w:sz w:val="16"/>
                <w:szCs w:val="16"/>
              </w:rPr>
              <w:t>0.005</w:t>
            </w:r>
          </w:p>
        </w:tc>
        <w:tc>
          <w:tcPr>
            <w:tcW w:w="755" w:type="dxa"/>
            <w:noWrap/>
            <w:hideMark/>
          </w:tcPr>
          <w:p w14:paraId="314F87F2" w14:textId="77777777" w:rsidR="00E2045D" w:rsidRPr="005E730D" w:rsidRDefault="00E2045D" w:rsidP="003A3769">
            <w:pPr>
              <w:pStyle w:val="CSDFigLegend"/>
              <w:rPr>
                <w:sz w:val="16"/>
                <w:szCs w:val="16"/>
              </w:rPr>
            </w:pPr>
            <w:r w:rsidRPr="005E730D">
              <w:rPr>
                <w:sz w:val="16"/>
                <w:szCs w:val="16"/>
              </w:rPr>
              <w:t>0.000</w:t>
            </w:r>
          </w:p>
          <w:p w14:paraId="2DF312FD" w14:textId="68E5B11D" w:rsidR="003A3769" w:rsidRPr="005E730D" w:rsidRDefault="00E2045D" w:rsidP="003A3769">
            <w:pPr>
              <w:pStyle w:val="CSDFigLegend"/>
              <w:rPr>
                <w:sz w:val="16"/>
                <w:szCs w:val="16"/>
              </w:rPr>
            </w:pPr>
            <w:r w:rsidRPr="005E730D">
              <w:rPr>
                <w:sz w:val="16"/>
                <w:szCs w:val="16"/>
              </w:rPr>
              <w:t>±</w:t>
            </w:r>
            <w:r w:rsidR="00862F28" w:rsidRPr="005E730D">
              <w:rPr>
                <w:sz w:val="16"/>
                <w:szCs w:val="16"/>
              </w:rPr>
              <w:t>0.002</w:t>
            </w:r>
          </w:p>
        </w:tc>
      </w:tr>
      <w:tr w:rsidR="003A3769" w:rsidRPr="005E730D" w14:paraId="7EEFD6B1" w14:textId="77777777" w:rsidTr="00E2045D">
        <w:trPr>
          <w:trHeight w:val="320"/>
        </w:trPr>
        <w:tc>
          <w:tcPr>
            <w:tcW w:w="715" w:type="dxa"/>
            <w:noWrap/>
            <w:hideMark/>
          </w:tcPr>
          <w:p w14:paraId="77DE3C64" w14:textId="77777777" w:rsidR="003A3769" w:rsidRPr="005E730D" w:rsidRDefault="003A3769" w:rsidP="003A3769">
            <w:pPr>
              <w:pStyle w:val="CSDFigLegend"/>
              <w:rPr>
                <w:sz w:val="16"/>
                <w:szCs w:val="16"/>
              </w:rPr>
            </w:pPr>
            <w:r w:rsidRPr="005E730D">
              <w:rPr>
                <w:sz w:val="16"/>
                <w:szCs w:val="16"/>
              </w:rPr>
              <w:t>CP nuclei</w:t>
            </w:r>
          </w:p>
        </w:tc>
        <w:tc>
          <w:tcPr>
            <w:tcW w:w="1474" w:type="dxa"/>
            <w:noWrap/>
            <w:hideMark/>
          </w:tcPr>
          <w:p w14:paraId="0CAE3B7D"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30, flow: 0.6</w:t>
            </w:r>
          </w:p>
        </w:tc>
        <w:tc>
          <w:tcPr>
            <w:tcW w:w="786" w:type="dxa"/>
            <w:noWrap/>
            <w:hideMark/>
          </w:tcPr>
          <w:p w14:paraId="6A4567B3" w14:textId="77777777" w:rsidR="00E2045D" w:rsidRPr="005E730D" w:rsidRDefault="00E2045D" w:rsidP="003A3769">
            <w:pPr>
              <w:pStyle w:val="CSDFigLegend"/>
              <w:rPr>
                <w:sz w:val="16"/>
                <w:szCs w:val="16"/>
              </w:rPr>
            </w:pPr>
            <w:r w:rsidRPr="005E730D">
              <w:rPr>
                <w:sz w:val="16"/>
                <w:szCs w:val="16"/>
              </w:rPr>
              <w:t>0.128</w:t>
            </w:r>
          </w:p>
          <w:p w14:paraId="132CDEDD" w14:textId="13B1E08B" w:rsidR="003A3769" w:rsidRPr="005E730D" w:rsidRDefault="00E2045D" w:rsidP="003A3769">
            <w:pPr>
              <w:pStyle w:val="CSDFigLegend"/>
              <w:rPr>
                <w:sz w:val="16"/>
                <w:szCs w:val="16"/>
              </w:rPr>
            </w:pPr>
            <w:r w:rsidRPr="005E730D">
              <w:rPr>
                <w:sz w:val="16"/>
                <w:szCs w:val="16"/>
              </w:rPr>
              <w:t>±</w:t>
            </w:r>
            <w:r w:rsidR="007F3FBE" w:rsidRPr="005E730D">
              <w:rPr>
                <w:sz w:val="16"/>
                <w:szCs w:val="16"/>
              </w:rPr>
              <w:t>0.116</w:t>
            </w:r>
          </w:p>
        </w:tc>
        <w:tc>
          <w:tcPr>
            <w:tcW w:w="756" w:type="dxa"/>
            <w:noWrap/>
            <w:hideMark/>
          </w:tcPr>
          <w:p w14:paraId="213286AE" w14:textId="77777777" w:rsidR="00E2045D" w:rsidRPr="005E730D" w:rsidRDefault="00E2045D" w:rsidP="003A3769">
            <w:pPr>
              <w:pStyle w:val="CSDFigLegend"/>
              <w:rPr>
                <w:sz w:val="16"/>
                <w:szCs w:val="16"/>
              </w:rPr>
            </w:pPr>
            <w:r w:rsidRPr="005E730D">
              <w:rPr>
                <w:sz w:val="16"/>
                <w:szCs w:val="16"/>
              </w:rPr>
              <w:t>0.086</w:t>
            </w:r>
          </w:p>
          <w:p w14:paraId="3B6E7D75" w14:textId="7B89DADD" w:rsidR="003A3769" w:rsidRPr="005E730D" w:rsidRDefault="00E2045D" w:rsidP="003A3769">
            <w:pPr>
              <w:pStyle w:val="CSDFigLegend"/>
              <w:rPr>
                <w:sz w:val="16"/>
                <w:szCs w:val="16"/>
              </w:rPr>
            </w:pPr>
            <w:r w:rsidRPr="005E730D">
              <w:rPr>
                <w:sz w:val="16"/>
                <w:szCs w:val="16"/>
              </w:rPr>
              <w:t>±</w:t>
            </w:r>
            <w:r w:rsidR="007F3FBE" w:rsidRPr="005E730D">
              <w:rPr>
                <w:sz w:val="16"/>
                <w:szCs w:val="16"/>
              </w:rPr>
              <w:t>0.085</w:t>
            </w:r>
          </w:p>
        </w:tc>
        <w:tc>
          <w:tcPr>
            <w:tcW w:w="755" w:type="dxa"/>
            <w:noWrap/>
            <w:hideMark/>
          </w:tcPr>
          <w:p w14:paraId="1B619DDC" w14:textId="77777777" w:rsidR="00E2045D" w:rsidRPr="005E730D" w:rsidRDefault="00E2045D" w:rsidP="003A3769">
            <w:pPr>
              <w:pStyle w:val="CSDFigLegend"/>
              <w:rPr>
                <w:sz w:val="16"/>
                <w:szCs w:val="16"/>
              </w:rPr>
            </w:pPr>
            <w:r w:rsidRPr="005E730D">
              <w:rPr>
                <w:sz w:val="16"/>
                <w:szCs w:val="16"/>
              </w:rPr>
              <w:t>0.054</w:t>
            </w:r>
          </w:p>
          <w:p w14:paraId="18CFBBB0" w14:textId="04BBE927" w:rsidR="003A3769" w:rsidRPr="005E730D" w:rsidRDefault="00E2045D" w:rsidP="003A3769">
            <w:pPr>
              <w:pStyle w:val="CSDFigLegend"/>
              <w:rPr>
                <w:sz w:val="16"/>
                <w:szCs w:val="16"/>
              </w:rPr>
            </w:pPr>
            <w:r w:rsidRPr="005E730D">
              <w:rPr>
                <w:sz w:val="16"/>
                <w:szCs w:val="16"/>
              </w:rPr>
              <w:t>±</w:t>
            </w:r>
            <w:r w:rsidR="007F3FBE" w:rsidRPr="005E730D">
              <w:rPr>
                <w:sz w:val="16"/>
                <w:szCs w:val="16"/>
              </w:rPr>
              <w:t>0.060</w:t>
            </w:r>
          </w:p>
        </w:tc>
        <w:tc>
          <w:tcPr>
            <w:tcW w:w="755" w:type="dxa"/>
            <w:noWrap/>
            <w:hideMark/>
          </w:tcPr>
          <w:p w14:paraId="6029A0BF" w14:textId="77777777" w:rsidR="00E2045D" w:rsidRPr="005E730D" w:rsidRDefault="00E2045D" w:rsidP="003A3769">
            <w:pPr>
              <w:pStyle w:val="CSDFigLegend"/>
              <w:rPr>
                <w:sz w:val="16"/>
                <w:szCs w:val="16"/>
              </w:rPr>
            </w:pPr>
            <w:r w:rsidRPr="005E730D">
              <w:rPr>
                <w:sz w:val="16"/>
                <w:szCs w:val="16"/>
              </w:rPr>
              <w:t>0.032</w:t>
            </w:r>
          </w:p>
          <w:p w14:paraId="745FFBAB" w14:textId="5E62C518" w:rsidR="003A3769" w:rsidRPr="005E730D" w:rsidRDefault="00E2045D" w:rsidP="003A3769">
            <w:pPr>
              <w:pStyle w:val="CSDFigLegend"/>
              <w:rPr>
                <w:sz w:val="16"/>
                <w:szCs w:val="16"/>
              </w:rPr>
            </w:pPr>
            <w:r w:rsidRPr="005E730D">
              <w:rPr>
                <w:sz w:val="16"/>
                <w:szCs w:val="16"/>
              </w:rPr>
              <w:t>±</w:t>
            </w:r>
            <w:r w:rsidR="007F3FBE" w:rsidRPr="005E730D">
              <w:rPr>
                <w:sz w:val="16"/>
                <w:szCs w:val="16"/>
              </w:rPr>
              <w:t>0.042</w:t>
            </w:r>
          </w:p>
        </w:tc>
        <w:tc>
          <w:tcPr>
            <w:tcW w:w="755" w:type="dxa"/>
            <w:noWrap/>
            <w:hideMark/>
          </w:tcPr>
          <w:p w14:paraId="433E0B5B" w14:textId="77777777" w:rsidR="00E2045D" w:rsidRPr="005E730D" w:rsidRDefault="00E2045D" w:rsidP="003A3769">
            <w:pPr>
              <w:pStyle w:val="CSDFigLegend"/>
              <w:rPr>
                <w:sz w:val="16"/>
                <w:szCs w:val="16"/>
              </w:rPr>
            </w:pPr>
            <w:r w:rsidRPr="005E730D">
              <w:rPr>
                <w:sz w:val="16"/>
                <w:szCs w:val="16"/>
              </w:rPr>
              <w:t>0.018</w:t>
            </w:r>
          </w:p>
          <w:p w14:paraId="2146B9D2" w14:textId="1376751F" w:rsidR="003A3769" w:rsidRPr="005E730D" w:rsidRDefault="00E2045D" w:rsidP="003A3769">
            <w:pPr>
              <w:pStyle w:val="CSDFigLegend"/>
              <w:rPr>
                <w:sz w:val="16"/>
                <w:szCs w:val="16"/>
              </w:rPr>
            </w:pPr>
            <w:r w:rsidRPr="005E730D">
              <w:rPr>
                <w:sz w:val="16"/>
                <w:szCs w:val="16"/>
              </w:rPr>
              <w:t>±</w:t>
            </w:r>
            <w:r w:rsidR="00862F28" w:rsidRPr="005E730D">
              <w:rPr>
                <w:sz w:val="16"/>
                <w:szCs w:val="16"/>
              </w:rPr>
              <w:t>0.028</w:t>
            </w:r>
          </w:p>
        </w:tc>
        <w:tc>
          <w:tcPr>
            <w:tcW w:w="755" w:type="dxa"/>
            <w:noWrap/>
            <w:hideMark/>
          </w:tcPr>
          <w:p w14:paraId="596B0C8C" w14:textId="77777777" w:rsidR="00E2045D" w:rsidRPr="005E730D" w:rsidRDefault="00E2045D" w:rsidP="003A3769">
            <w:pPr>
              <w:pStyle w:val="CSDFigLegend"/>
              <w:rPr>
                <w:sz w:val="16"/>
                <w:szCs w:val="16"/>
              </w:rPr>
            </w:pPr>
            <w:r w:rsidRPr="005E730D">
              <w:rPr>
                <w:sz w:val="16"/>
                <w:szCs w:val="16"/>
              </w:rPr>
              <w:t>0.008</w:t>
            </w:r>
          </w:p>
          <w:p w14:paraId="315379F1" w14:textId="28E181EB" w:rsidR="003A3769" w:rsidRPr="005E730D" w:rsidRDefault="00E2045D" w:rsidP="003A3769">
            <w:pPr>
              <w:pStyle w:val="CSDFigLegend"/>
              <w:rPr>
                <w:sz w:val="16"/>
                <w:szCs w:val="16"/>
              </w:rPr>
            </w:pPr>
            <w:r w:rsidRPr="005E730D">
              <w:rPr>
                <w:sz w:val="16"/>
                <w:szCs w:val="16"/>
              </w:rPr>
              <w:t>±</w:t>
            </w:r>
            <w:r w:rsidR="00862F28" w:rsidRPr="005E730D">
              <w:rPr>
                <w:sz w:val="16"/>
                <w:szCs w:val="16"/>
              </w:rPr>
              <w:t>0.017</w:t>
            </w:r>
          </w:p>
        </w:tc>
        <w:tc>
          <w:tcPr>
            <w:tcW w:w="755" w:type="dxa"/>
            <w:noWrap/>
            <w:hideMark/>
          </w:tcPr>
          <w:p w14:paraId="3FC53146" w14:textId="77777777" w:rsidR="00E2045D" w:rsidRPr="005E730D" w:rsidRDefault="00E2045D" w:rsidP="003A3769">
            <w:pPr>
              <w:pStyle w:val="CSDFigLegend"/>
              <w:rPr>
                <w:sz w:val="16"/>
                <w:szCs w:val="16"/>
              </w:rPr>
            </w:pPr>
            <w:r w:rsidRPr="005E730D">
              <w:rPr>
                <w:sz w:val="16"/>
                <w:szCs w:val="16"/>
              </w:rPr>
              <w:t>0.003</w:t>
            </w:r>
          </w:p>
          <w:p w14:paraId="6A79E56B" w14:textId="7DEF226D" w:rsidR="003A3769" w:rsidRPr="005E730D" w:rsidRDefault="00E2045D" w:rsidP="003A3769">
            <w:pPr>
              <w:pStyle w:val="CSDFigLegend"/>
              <w:rPr>
                <w:sz w:val="16"/>
                <w:szCs w:val="16"/>
              </w:rPr>
            </w:pPr>
            <w:r w:rsidRPr="005E730D">
              <w:rPr>
                <w:sz w:val="16"/>
                <w:szCs w:val="16"/>
              </w:rPr>
              <w:t>±</w:t>
            </w:r>
            <w:r w:rsidR="00862F28" w:rsidRPr="005E730D">
              <w:rPr>
                <w:sz w:val="16"/>
                <w:szCs w:val="16"/>
              </w:rPr>
              <w:t>0.009</w:t>
            </w:r>
          </w:p>
        </w:tc>
        <w:tc>
          <w:tcPr>
            <w:tcW w:w="755" w:type="dxa"/>
            <w:noWrap/>
            <w:hideMark/>
          </w:tcPr>
          <w:p w14:paraId="4008E918" w14:textId="77777777" w:rsidR="00E2045D" w:rsidRPr="005E730D" w:rsidRDefault="00E2045D" w:rsidP="003A3769">
            <w:pPr>
              <w:pStyle w:val="CSDFigLegend"/>
              <w:rPr>
                <w:sz w:val="16"/>
                <w:szCs w:val="16"/>
              </w:rPr>
            </w:pPr>
            <w:r w:rsidRPr="005E730D">
              <w:rPr>
                <w:sz w:val="16"/>
                <w:szCs w:val="16"/>
              </w:rPr>
              <w:t>0.001</w:t>
            </w:r>
          </w:p>
          <w:p w14:paraId="61633607" w14:textId="7C57547F" w:rsidR="003A3769" w:rsidRPr="005E730D" w:rsidRDefault="00E2045D" w:rsidP="003A3769">
            <w:pPr>
              <w:pStyle w:val="CSDFigLegend"/>
              <w:rPr>
                <w:sz w:val="16"/>
                <w:szCs w:val="16"/>
              </w:rPr>
            </w:pPr>
            <w:r w:rsidRPr="005E730D">
              <w:rPr>
                <w:sz w:val="16"/>
                <w:szCs w:val="16"/>
              </w:rPr>
              <w:t>±</w:t>
            </w:r>
            <w:r w:rsidR="00862F28" w:rsidRPr="005E730D">
              <w:rPr>
                <w:sz w:val="16"/>
                <w:szCs w:val="16"/>
              </w:rPr>
              <w:t>0.004</w:t>
            </w:r>
          </w:p>
        </w:tc>
        <w:tc>
          <w:tcPr>
            <w:tcW w:w="755" w:type="dxa"/>
            <w:noWrap/>
            <w:hideMark/>
          </w:tcPr>
          <w:p w14:paraId="49310837" w14:textId="77777777" w:rsidR="00E2045D" w:rsidRPr="005E730D" w:rsidRDefault="00E2045D" w:rsidP="003A3769">
            <w:pPr>
              <w:pStyle w:val="CSDFigLegend"/>
              <w:rPr>
                <w:sz w:val="16"/>
                <w:szCs w:val="16"/>
              </w:rPr>
            </w:pPr>
            <w:r w:rsidRPr="005E730D">
              <w:rPr>
                <w:sz w:val="16"/>
                <w:szCs w:val="16"/>
              </w:rPr>
              <w:t>0.000</w:t>
            </w:r>
          </w:p>
          <w:p w14:paraId="361C838F" w14:textId="4EC8A703" w:rsidR="003A3769" w:rsidRPr="005E730D" w:rsidRDefault="00E2045D" w:rsidP="003A3769">
            <w:pPr>
              <w:pStyle w:val="CSDFigLegend"/>
              <w:rPr>
                <w:sz w:val="16"/>
                <w:szCs w:val="16"/>
              </w:rPr>
            </w:pPr>
            <w:r w:rsidRPr="005E730D">
              <w:rPr>
                <w:sz w:val="16"/>
                <w:szCs w:val="16"/>
              </w:rPr>
              <w:t>±</w:t>
            </w:r>
            <w:r w:rsidR="00862F28" w:rsidRPr="005E730D">
              <w:rPr>
                <w:sz w:val="16"/>
                <w:szCs w:val="16"/>
              </w:rPr>
              <w:t>0.001</w:t>
            </w:r>
          </w:p>
        </w:tc>
      </w:tr>
      <w:tr w:rsidR="003A3769" w:rsidRPr="005E730D" w14:paraId="72B06F3E" w14:textId="77777777" w:rsidTr="00E2045D">
        <w:trPr>
          <w:trHeight w:val="320"/>
        </w:trPr>
        <w:tc>
          <w:tcPr>
            <w:tcW w:w="715" w:type="dxa"/>
            <w:noWrap/>
            <w:hideMark/>
          </w:tcPr>
          <w:p w14:paraId="520C4B05" w14:textId="77777777" w:rsidR="003A3769" w:rsidRPr="005E730D" w:rsidRDefault="003A3769" w:rsidP="003A3769">
            <w:pPr>
              <w:pStyle w:val="CSDFigLegend"/>
              <w:rPr>
                <w:sz w:val="16"/>
                <w:szCs w:val="16"/>
              </w:rPr>
            </w:pPr>
            <w:r w:rsidRPr="005E730D">
              <w:rPr>
                <w:sz w:val="16"/>
                <w:szCs w:val="16"/>
              </w:rPr>
              <w:t>CP nuclei</w:t>
            </w:r>
          </w:p>
        </w:tc>
        <w:tc>
          <w:tcPr>
            <w:tcW w:w="1474" w:type="dxa"/>
            <w:noWrap/>
            <w:hideMark/>
          </w:tcPr>
          <w:p w14:paraId="6B368FA5"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40, flow: 0.2</w:t>
            </w:r>
          </w:p>
        </w:tc>
        <w:tc>
          <w:tcPr>
            <w:tcW w:w="786" w:type="dxa"/>
            <w:noWrap/>
            <w:hideMark/>
          </w:tcPr>
          <w:p w14:paraId="30A4E973" w14:textId="77777777" w:rsidR="00E2045D" w:rsidRPr="005E730D" w:rsidRDefault="00E2045D" w:rsidP="003A3769">
            <w:pPr>
              <w:pStyle w:val="CSDFigLegend"/>
              <w:rPr>
                <w:sz w:val="16"/>
                <w:szCs w:val="16"/>
              </w:rPr>
            </w:pPr>
            <w:r w:rsidRPr="005E730D">
              <w:rPr>
                <w:sz w:val="16"/>
                <w:szCs w:val="16"/>
              </w:rPr>
              <w:t>0.067</w:t>
            </w:r>
          </w:p>
          <w:p w14:paraId="27319BC3" w14:textId="18DF5438" w:rsidR="003A3769" w:rsidRPr="005E730D" w:rsidRDefault="00E2045D" w:rsidP="003A3769">
            <w:pPr>
              <w:pStyle w:val="CSDFigLegend"/>
              <w:rPr>
                <w:sz w:val="16"/>
                <w:szCs w:val="16"/>
              </w:rPr>
            </w:pPr>
            <w:r w:rsidRPr="005E730D">
              <w:rPr>
                <w:sz w:val="16"/>
                <w:szCs w:val="16"/>
              </w:rPr>
              <w:t>±</w:t>
            </w:r>
            <w:r w:rsidR="007F3FBE" w:rsidRPr="005E730D">
              <w:rPr>
                <w:sz w:val="16"/>
                <w:szCs w:val="16"/>
              </w:rPr>
              <w:t>0.128</w:t>
            </w:r>
          </w:p>
        </w:tc>
        <w:tc>
          <w:tcPr>
            <w:tcW w:w="756" w:type="dxa"/>
            <w:noWrap/>
            <w:hideMark/>
          </w:tcPr>
          <w:p w14:paraId="3890303F" w14:textId="77777777" w:rsidR="00E2045D" w:rsidRPr="005E730D" w:rsidRDefault="00E2045D" w:rsidP="003A3769">
            <w:pPr>
              <w:pStyle w:val="CSDFigLegend"/>
              <w:rPr>
                <w:sz w:val="16"/>
                <w:szCs w:val="16"/>
              </w:rPr>
            </w:pPr>
            <w:r w:rsidRPr="005E730D">
              <w:rPr>
                <w:sz w:val="16"/>
                <w:szCs w:val="16"/>
              </w:rPr>
              <w:t>0.041</w:t>
            </w:r>
          </w:p>
          <w:p w14:paraId="35315431" w14:textId="47BD29A3" w:rsidR="003A3769" w:rsidRPr="005E730D" w:rsidRDefault="00E2045D" w:rsidP="003A3769">
            <w:pPr>
              <w:pStyle w:val="CSDFigLegend"/>
              <w:rPr>
                <w:sz w:val="16"/>
                <w:szCs w:val="16"/>
              </w:rPr>
            </w:pPr>
            <w:r w:rsidRPr="005E730D">
              <w:rPr>
                <w:sz w:val="16"/>
                <w:szCs w:val="16"/>
              </w:rPr>
              <w:t>±</w:t>
            </w:r>
            <w:r w:rsidR="007F3FBE" w:rsidRPr="005E730D">
              <w:rPr>
                <w:sz w:val="16"/>
                <w:szCs w:val="16"/>
              </w:rPr>
              <w:t>0.088</w:t>
            </w:r>
          </w:p>
        </w:tc>
        <w:tc>
          <w:tcPr>
            <w:tcW w:w="755" w:type="dxa"/>
            <w:noWrap/>
            <w:hideMark/>
          </w:tcPr>
          <w:p w14:paraId="4C962AAB" w14:textId="77777777" w:rsidR="00E2045D" w:rsidRPr="005E730D" w:rsidRDefault="00E2045D" w:rsidP="003A3769">
            <w:pPr>
              <w:pStyle w:val="CSDFigLegend"/>
              <w:rPr>
                <w:sz w:val="16"/>
                <w:szCs w:val="16"/>
              </w:rPr>
            </w:pPr>
            <w:r w:rsidRPr="005E730D">
              <w:rPr>
                <w:sz w:val="16"/>
                <w:szCs w:val="16"/>
              </w:rPr>
              <w:t>0.021</w:t>
            </w:r>
          </w:p>
          <w:p w14:paraId="4077B929" w14:textId="35012DB1" w:rsidR="003A3769" w:rsidRPr="005E730D" w:rsidRDefault="00E2045D" w:rsidP="003A3769">
            <w:pPr>
              <w:pStyle w:val="CSDFigLegend"/>
              <w:rPr>
                <w:sz w:val="16"/>
                <w:szCs w:val="16"/>
              </w:rPr>
            </w:pPr>
            <w:r w:rsidRPr="005E730D">
              <w:rPr>
                <w:sz w:val="16"/>
                <w:szCs w:val="16"/>
              </w:rPr>
              <w:t>±</w:t>
            </w:r>
            <w:r w:rsidR="007F3FBE" w:rsidRPr="005E730D">
              <w:rPr>
                <w:sz w:val="16"/>
                <w:szCs w:val="16"/>
              </w:rPr>
              <w:t>0.057</w:t>
            </w:r>
          </w:p>
        </w:tc>
        <w:tc>
          <w:tcPr>
            <w:tcW w:w="755" w:type="dxa"/>
            <w:noWrap/>
            <w:hideMark/>
          </w:tcPr>
          <w:p w14:paraId="7CB2D36C" w14:textId="77777777" w:rsidR="00E2045D" w:rsidRPr="005E730D" w:rsidRDefault="00E2045D" w:rsidP="003A3769">
            <w:pPr>
              <w:pStyle w:val="CSDFigLegend"/>
              <w:rPr>
                <w:sz w:val="16"/>
                <w:szCs w:val="16"/>
              </w:rPr>
            </w:pPr>
            <w:r w:rsidRPr="005E730D">
              <w:rPr>
                <w:sz w:val="16"/>
                <w:szCs w:val="16"/>
              </w:rPr>
              <w:t>0.011</w:t>
            </w:r>
          </w:p>
          <w:p w14:paraId="4C07402C" w14:textId="7A5F536B" w:rsidR="003A3769" w:rsidRPr="005E730D" w:rsidRDefault="00E2045D" w:rsidP="003A3769">
            <w:pPr>
              <w:pStyle w:val="CSDFigLegend"/>
              <w:rPr>
                <w:sz w:val="16"/>
                <w:szCs w:val="16"/>
              </w:rPr>
            </w:pPr>
            <w:r w:rsidRPr="005E730D">
              <w:rPr>
                <w:sz w:val="16"/>
                <w:szCs w:val="16"/>
              </w:rPr>
              <w:t>±</w:t>
            </w:r>
            <w:r w:rsidR="00862F28" w:rsidRPr="005E730D">
              <w:rPr>
                <w:sz w:val="16"/>
                <w:szCs w:val="16"/>
              </w:rPr>
              <w:t>0.038</w:t>
            </w:r>
          </w:p>
        </w:tc>
        <w:tc>
          <w:tcPr>
            <w:tcW w:w="755" w:type="dxa"/>
            <w:noWrap/>
            <w:hideMark/>
          </w:tcPr>
          <w:p w14:paraId="0504BD97" w14:textId="77777777" w:rsidR="00E2045D" w:rsidRPr="005E730D" w:rsidRDefault="00E2045D" w:rsidP="003A3769">
            <w:pPr>
              <w:pStyle w:val="CSDFigLegend"/>
              <w:rPr>
                <w:sz w:val="16"/>
                <w:szCs w:val="16"/>
              </w:rPr>
            </w:pPr>
            <w:r w:rsidRPr="005E730D">
              <w:rPr>
                <w:sz w:val="16"/>
                <w:szCs w:val="16"/>
              </w:rPr>
              <w:t>0.006</w:t>
            </w:r>
          </w:p>
          <w:p w14:paraId="4D35AF80" w14:textId="1D83209A" w:rsidR="003A3769" w:rsidRPr="005E730D" w:rsidRDefault="00E2045D" w:rsidP="003A3769">
            <w:pPr>
              <w:pStyle w:val="CSDFigLegend"/>
              <w:rPr>
                <w:sz w:val="16"/>
                <w:szCs w:val="16"/>
              </w:rPr>
            </w:pPr>
            <w:r w:rsidRPr="005E730D">
              <w:rPr>
                <w:sz w:val="16"/>
                <w:szCs w:val="16"/>
              </w:rPr>
              <w:t>±</w:t>
            </w:r>
            <w:r w:rsidR="00862F28" w:rsidRPr="005E730D">
              <w:rPr>
                <w:sz w:val="16"/>
                <w:szCs w:val="16"/>
              </w:rPr>
              <w:t>0.025</w:t>
            </w:r>
          </w:p>
        </w:tc>
        <w:tc>
          <w:tcPr>
            <w:tcW w:w="755" w:type="dxa"/>
            <w:noWrap/>
            <w:hideMark/>
          </w:tcPr>
          <w:p w14:paraId="3D0BE8E1" w14:textId="77777777" w:rsidR="00E2045D" w:rsidRPr="005E730D" w:rsidRDefault="00E2045D" w:rsidP="003A3769">
            <w:pPr>
              <w:pStyle w:val="CSDFigLegend"/>
              <w:rPr>
                <w:sz w:val="16"/>
                <w:szCs w:val="16"/>
              </w:rPr>
            </w:pPr>
            <w:r w:rsidRPr="005E730D">
              <w:rPr>
                <w:sz w:val="16"/>
                <w:szCs w:val="16"/>
              </w:rPr>
              <w:t>0.003</w:t>
            </w:r>
          </w:p>
          <w:p w14:paraId="1F9AA156" w14:textId="6E41D1F6" w:rsidR="003A3769" w:rsidRPr="005E730D" w:rsidRDefault="00E2045D" w:rsidP="003A3769">
            <w:pPr>
              <w:pStyle w:val="CSDFigLegend"/>
              <w:rPr>
                <w:sz w:val="16"/>
                <w:szCs w:val="16"/>
              </w:rPr>
            </w:pPr>
            <w:r w:rsidRPr="005E730D">
              <w:rPr>
                <w:sz w:val="16"/>
                <w:szCs w:val="16"/>
              </w:rPr>
              <w:t>±</w:t>
            </w:r>
            <w:r w:rsidR="00862F28" w:rsidRPr="005E730D">
              <w:rPr>
                <w:sz w:val="16"/>
                <w:szCs w:val="16"/>
              </w:rPr>
              <w:t>0.015</w:t>
            </w:r>
          </w:p>
        </w:tc>
        <w:tc>
          <w:tcPr>
            <w:tcW w:w="755" w:type="dxa"/>
            <w:noWrap/>
            <w:hideMark/>
          </w:tcPr>
          <w:p w14:paraId="44C49B74" w14:textId="77777777" w:rsidR="00E2045D" w:rsidRPr="005E730D" w:rsidRDefault="00E2045D" w:rsidP="003A3769">
            <w:pPr>
              <w:pStyle w:val="CSDFigLegend"/>
              <w:rPr>
                <w:sz w:val="16"/>
                <w:szCs w:val="16"/>
              </w:rPr>
            </w:pPr>
            <w:r w:rsidRPr="005E730D">
              <w:rPr>
                <w:sz w:val="16"/>
                <w:szCs w:val="16"/>
              </w:rPr>
              <w:t>0.001</w:t>
            </w:r>
          </w:p>
          <w:p w14:paraId="0A2C1FEF" w14:textId="047C31D1" w:rsidR="003A3769" w:rsidRPr="005E730D" w:rsidRDefault="00E2045D" w:rsidP="003A3769">
            <w:pPr>
              <w:pStyle w:val="CSDFigLegend"/>
              <w:rPr>
                <w:sz w:val="16"/>
                <w:szCs w:val="16"/>
              </w:rPr>
            </w:pPr>
            <w:r w:rsidRPr="005E730D">
              <w:rPr>
                <w:sz w:val="16"/>
                <w:szCs w:val="16"/>
              </w:rPr>
              <w:t>±</w:t>
            </w:r>
            <w:r w:rsidR="00862F28" w:rsidRPr="005E730D">
              <w:rPr>
                <w:sz w:val="16"/>
                <w:szCs w:val="16"/>
              </w:rPr>
              <w:t>0.009</w:t>
            </w:r>
          </w:p>
        </w:tc>
        <w:tc>
          <w:tcPr>
            <w:tcW w:w="755" w:type="dxa"/>
            <w:noWrap/>
            <w:hideMark/>
          </w:tcPr>
          <w:p w14:paraId="363EF8B2" w14:textId="77777777" w:rsidR="00E2045D" w:rsidRPr="005E730D" w:rsidRDefault="00E2045D" w:rsidP="003A3769">
            <w:pPr>
              <w:pStyle w:val="CSDFigLegend"/>
              <w:rPr>
                <w:sz w:val="16"/>
                <w:szCs w:val="16"/>
              </w:rPr>
            </w:pPr>
            <w:r w:rsidRPr="005E730D">
              <w:rPr>
                <w:sz w:val="16"/>
                <w:szCs w:val="16"/>
              </w:rPr>
              <w:t>0.000</w:t>
            </w:r>
          </w:p>
          <w:p w14:paraId="59D1D66F" w14:textId="7E0AE857" w:rsidR="003A3769" w:rsidRPr="005E730D" w:rsidRDefault="00E2045D" w:rsidP="003A3769">
            <w:pPr>
              <w:pStyle w:val="CSDFigLegend"/>
              <w:rPr>
                <w:sz w:val="16"/>
                <w:szCs w:val="16"/>
              </w:rPr>
            </w:pPr>
            <w:r w:rsidRPr="005E730D">
              <w:rPr>
                <w:sz w:val="16"/>
                <w:szCs w:val="16"/>
              </w:rPr>
              <w:t>±</w:t>
            </w:r>
            <w:r w:rsidR="00862F28" w:rsidRPr="005E730D">
              <w:rPr>
                <w:sz w:val="16"/>
                <w:szCs w:val="16"/>
              </w:rPr>
              <w:t>0.004</w:t>
            </w:r>
          </w:p>
        </w:tc>
        <w:tc>
          <w:tcPr>
            <w:tcW w:w="755" w:type="dxa"/>
            <w:noWrap/>
            <w:hideMark/>
          </w:tcPr>
          <w:p w14:paraId="242451B1" w14:textId="77777777" w:rsidR="00E2045D" w:rsidRPr="005E730D" w:rsidRDefault="00E2045D" w:rsidP="003A3769">
            <w:pPr>
              <w:pStyle w:val="CSDFigLegend"/>
              <w:rPr>
                <w:sz w:val="16"/>
                <w:szCs w:val="16"/>
              </w:rPr>
            </w:pPr>
            <w:r w:rsidRPr="005E730D">
              <w:rPr>
                <w:sz w:val="16"/>
                <w:szCs w:val="16"/>
              </w:rPr>
              <w:t>0.000</w:t>
            </w:r>
          </w:p>
          <w:p w14:paraId="621C4C85" w14:textId="3B897C48" w:rsidR="003A3769" w:rsidRPr="005E730D" w:rsidRDefault="00E2045D" w:rsidP="003A3769">
            <w:pPr>
              <w:pStyle w:val="CSDFigLegend"/>
              <w:rPr>
                <w:sz w:val="16"/>
                <w:szCs w:val="16"/>
              </w:rPr>
            </w:pPr>
            <w:r w:rsidRPr="005E730D">
              <w:rPr>
                <w:sz w:val="16"/>
                <w:szCs w:val="16"/>
              </w:rPr>
              <w:t>±</w:t>
            </w:r>
            <w:r w:rsidR="00862F28" w:rsidRPr="005E730D">
              <w:rPr>
                <w:sz w:val="16"/>
                <w:szCs w:val="16"/>
              </w:rPr>
              <w:t>0.002</w:t>
            </w:r>
          </w:p>
        </w:tc>
      </w:tr>
      <w:tr w:rsidR="003A3769" w:rsidRPr="005E730D" w14:paraId="084C2C30" w14:textId="77777777" w:rsidTr="00E2045D">
        <w:trPr>
          <w:trHeight w:val="320"/>
        </w:trPr>
        <w:tc>
          <w:tcPr>
            <w:tcW w:w="715" w:type="dxa"/>
            <w:noWrap/>
            <w:hideMark/>
          </w:tcPr>
          <w:p w14:paraId="75A8910F" w14:textId="77777777" w:rsidR="003A3769" w:rsidRPr="005E730D" w:rsidRDefault="003A3769" w:rsidP="003A3769">
            <w:pPr>
              <w:pStyle w:val="CSDFigLegend"/>
              <w:rPr>
                <w:sz w:val="16"/>
                <w:szCs w:val="16"/>
              </w:rPr>
            </w:pPr>
            <w:r w:rsidRPr="005E730D">
              <w:rPr>
                <w:sz w:val="16"/>
                <w:szCs w:val="16"/>
              </w:rPr>
              <w:t>CP nuclei</w:t>
            </w:r>
          </w:p>
        </w:tc>
        <w:tc>
          <w:tcPr>
            <w:tcW w:w="1474" w:type="dxa"/>
            <w:noWrap/>
            <w:hideMark/>
          </w:tcPr>
          <w:p w14:paraId="36F4CE77"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40, flow: 0.4</w:t>
            </w:r>
          </w:p>
        </w:tc>
        <w:tc>
          <w:tcPr>
            <w:tcW w:w="786" w:type="dxa"/>
            <w:noWrap/>
            <w:hideMark/>
          </w:tcPr>
          <w:p w14:paraId="42286E35" w14:textId="77777777" w:rsidR="00E2045D" w:rsidRPr="005E730D" w:rsidRDefault="00E2045D" w:rsidP="003A3769">
            <w:pPr>
              <w:pStyle w:val="CSDFigLegend"/>
              <w:rPr>
                <w:sz w:val="16"/>
                <w:szCs w:val="16"/>
              </w:rPr>
            </w:pPr>
            <w:r w:rsidRPr="005E730D">
              <w:rPr>
                <w:sz w:val="16"/>
                <w:szCs w:val="16"/>
              </w:rPr>
              <w:t>0.101</w:t>
            </w:r>
          </w:p>
          <w:p w14:paraId="68A18DD5" w14:textId="597FF751" w:rsidR="003A3769" w:rsidRPr="005E730D" w:rsidRDefault="00E2045D" w:rsidP="003A3769">
            <w:pPr>
              <w:pStyle w:val="CSDFigLegend"/>
              <w:rPr>
                <w:sz w:val="16"/>
                <w:szCs w:val="16"/>
              </w:rPr>
            </w:pPr>
            <w:r w:rsidRPr="005E730D">
              <w:rPr>
                <w:sz w:val="16"/>
                <w:szCs w:val="16"/>
              </w:rPr>
              <w:t>±</w:t>
            </w:r>
            <w:r w:rsidR="007F3FBE" w:rsidRPr="005E730D">
              <w:rPr>
                <w:sz w:val="16"/>
                <w:szCs w:val="16"/>
              </w:rPr>
              <w:t>0.123</w:t>
            </w:r>
          </w:p>
        </w:tc>
        <w:tc>
          <w:tcPr>
            <w:tcW w:w="756" w:type="dxa"/>
            <w:noWrap/>
            <w:hideMark/>
          </w:tcPr>
          <w:p w14:paraId="1899A0A1" w14:textId="77777777" w:rsidR="00E2045D" w:rsidRPr="005E730D" w:rsidRDefault="00E2045D" w:rsidP="003A3769">
            <w:pPr>
              <w:pStyle w:val="CSDFigLegend"/>
              <w:rPr>
                <w:sz w:val="16"/>
                <w:szCs w:val="16"/>
              </w:rPr>
            </w:pPr>
            <w:r w:rsidRPr="005E730D">
              <w:rPr>
                <w:sz w:val="16"/>
                <w:szCs w:val="16"/>
              </w:rPr>
              <w:t>0.064</w:t>
            </w:r>
          </w:p>
          <w:p w14:paraId="18CB2615" w14:textId="2184863E" w:rsidR="003A3769" w:rsidRPr="005E730D" w:rsidRDefault="00E2045D" w:rsidP="003A3769">
            <w:pPr>
              <w:pStyle w:val="CSDFigLegend"/>
              <w:rPr>
                <w:sz w:val="16"/>
                <w:szCs w:val="16"/>
              </w:rPr>
            </w:pPr>
            <w:r w:rsidRPr="005E730D">
              <w:rPr>
                <w:sz w:val="16"/>
                <w:szCs w:val="16"/>
              </w:rPr>
              <w:t>±</w:t>
            </w:r>
            <w:r w:rsidR="007F3FBE" w:rsidRPr="005E730D">
              <w:rPr>
                <w:sz w:val="16"/>
                <w:szCs w:val="16"/>
              </w:rPr>
              <w:t>0.087</w:t>
            </w:r>
          </w:p>
        </w:tc>
        <w:tc>
          <w:tcPr>
            <w:tcW w:w="755" w:type="dxa"/>
            <w:noWrap/>
            <w:hideMark/>
          </w:tcPr>
          <w:p w14:paraId="6DC258AD" w14:textId="77777777" w:rsidR="00E2045D" w:rsidRPr="005E730D" w:rsidRDefault="00E2045D" w:rsidP="003A3769">
            <w:pPr>
              <w:pStyle w:val="CSDFigLegend"/>
              <w:rPr>
                <w:sz w:val="16"/>
                <w:szCs w:val="16"/>
              </w:rPr>
            </w:pPr>
            <w:r w:rsidRPr="005E730D">
              <w:rPr>
                <w:sz w:val="16"/>
                <w:szCs w:val="16"/>
              </w:rPr>
              <w:t>0.037</w:t>
            </w:r>
          </w:p>
          <w:p w14:paraId="4480B737" w14:textId="527B476F" w:rsidR="003A3769" w:rsidRPr="005E730D" w:rsidRDefault="00E2045D" w:rsidP="003A3769">
            <w:pPr>
              <w:pStyle w:val="CSDFigLegend"/>
              <w:rPr>
                <w:sz w:val="16"/>
                <w:szCs w:val="16"/>
              </w:rPr>
            </w:pPr>
            <w:r w:rsidRPr="005E730D">
              <w:rPr>
                <w:sz w:val="16"/>
                <w:szCs w:val="16"/>
              </w:rPr>
              <w:t>±</w:t>
            </w:r>
            <w:r w:rsidR="007F3FBE" w:rsidRPr="005E730D">
              <w:rPr>
                <w:sz w:val="16"/>
                <w:szCs w:val="16"/>
              </w:rPr>
              <w:t>0.060</w:t>
            </w:r>
          </w:p>
        </w:tc>
        <w:tc>
          <w:tcPr>
            <w:tcW w:w="755" w:type="dxa"/>
            <w:noWrap/>
            <w:hideMark/>
          </w:tcPr>
          <w:p w14:paraId="37CD9AF3" w14:textId="77777777" w:rsidR="00E2045D" w:rsidRPr="005E730D" w:rsidRDefault="00E2045D" w:rsidP="003A3769">
            <w:pPr>
              <w:pStyle w:val="CSDFigLegend"/>
              <w:rPr>
                <w:sz w:val="16"/>
                <w:szCs w:val="16"/>
              </w:rPr>
            </w:pPr>
            <w:r w:rsidRPr="005E730D">
              <w:rPr>
                <w:sz w:val="16"/>
                <w:szCs w:val="16"/>
              </w:rPr>
              <w:t>0.021</w:t>
            </w:r>
          </w:p>
          <w:p w14:paraId="19018CAE" w14:textId="361036D1" w:rsidR="003A3769" w:rsidRPr="005E730D" w:rsidRDefault="00E2045D" w:rsidP="003A3769">
            <w:pPr>
              <w:pStyle w:val="CSDFigLegend"/>
              <w:rPr>
                <w:sz w:val="16"/>
                <w:szCs w:val="16"/>
              </w:rPr>
            </w:pPr>
            <w:r w:rsidRPr="005E730D">
              <w:rPr>
                <w:sz w:val="16"/>
                <w:szCs w:val="16"/>
              </w:rPr>
              <w:t>±</w:t>
            </w:r>
            <w:r w:rsidR="00862F28" w:rsidRPr="005E730D">
              <w:rPr>
                <w:sz w:val="16"/>
                <w:szCs w:val="16"/>
              </w:rPr>
              <w:t>0.040</w:t>
            </w:r>
          </w:p>
        </w:tc>
        <w:tc>
          <w:tcPr>
            <w:tcW w:w="755" w:type="dxa"/>
            <w:noWrap/>
            <w:hideMark/>
          </w:tcPr>
          <w:p w14:paraId="75692370" w14:textId="77777777" w:rsidR="00E2045D" w:rsidRPr="005E730D" w:rsidRDefault="00E2045D" w:rsidP="003A3769">
            <w:pPr>
              <w:pStyle w:val="CSDFigLegend"/>
              <w:rPr>
                <w:sz w:val="16"/>
                <w:szCs w:val="16"/>
              </w:rPr>
            </w:pPr>
            <w:r w:rsidRPr="005E730D">
              <w:rPr>
                <w:sz w:val="16"/>
                <w:szCs w:val="16"/>
              </w:rPr>
              <w:t>0.011</w:t>
            </w:r>
          </w:p>
          <w:p w14:paraId="6B7E9E90" w14:textId="7B0CE68C" w:rsidR="003A3769" w:rsidRPr="005E730D" w:rsidRDefault="00E2045D" w:rsidP="003A3769">
            <w:pPr>
              <w:pStyle w:val="CSDFigLegend"/>
              <w:rPr>
                <w:sz w:val="16"/>
                <w:szCs w:val="16"/>
              </w:rPr>
            </w:pPr>
            <w:r w:rsidRPr="005E730D">
              <w:rPr>
                <w:sz w:val="16"/>
                <w:szCs w:val="16"/>
              </w:rPr>
              <w:t>±</w:t>
            </w:r>
            <w:r w:rsidR="00862F28" w:rsidRPr="005E730D">
              <w:rPr>
                <w:sz w:val="16"/>
                <w:szCs w:val="16"/>
              </w:rPr>
              <w:t>0.027</w:t>
            </w:r>
          </w:p>
        </w:tc>
        <w:tc>
          <w:tcPr>
            <w:tcW w:w="755" w:type="dxa"/>
            <w:noWrap/>
            <w:hideMark/>
          </w:tcPr>
          <w:p w14:paraId="05FBE886" w14:textId="77777777" w:rsidR="00E2045D" w:rsidRPr="005E730D" w:rsidRDefault="00E2045D" w:rsidP="003A3769">
            <w:pPr>
              <w:pStyle w:val="CSDFigLegend"/>
              <w:rPr>
                <w:sz w:val="16"/>
                <w:szCs w:val="16"/>
              </w:rPr>
            </w:pPr>
            <w:r w:rsidRPr="005E730D">
              <w:rPr>
                <w:sz w:val="16"/>
                <w:szCs w:val="16"/>
              </w:rPr>
              <w:t>0.005</w:t>
            </w:r>
          </w:p>
          <w:p w14:paraId="7395F2B8" w14:textId="1F91C6A6" w:rsidR="003A3769" w:rsidRPr="005E730D" w:rsidRDefault="00E2045D" w:rsidP="003A3769">
            <w:pPr>
              <w:pStyle w:val="CSDFigLegend"/>
              <w:rPr>
                <w:sz w:val="16"/>
                <w:szCs w:val="16"/>
              </w:rPr>
            </w:pPr>
            <w:r w:rsidRPr="005E730D">
              <w:rPr>
                <w:sz w:val="16"/>
                <w:szCs w:val="16"/>
              </w:rPr>
              <w:t>±</w:t>
            </w:r>
            <w:r w:rsidR="00862F28" w:rsidRPr="005E730D">
              <w:rPr>
                <w:sz w:val="16"/>
                <w:szCs w:val="16"/>
              </w:rPr>
              <w:t>0.016</w:t>
            </w:r>
          </w:p>
        </w:tc>
        <w:tc>
          <w:tcPr>
            <w:tcW w:w="755" w:type="dxa"/>
            <w:noWrap/>
            <w:hideMark/>
          </w:tcPr>
          <w:p w14:paraId="0CDC7C2F" w14:textId="77777777" w:rsidR="00E2045D" w:rsidRPr="005E730D" w:rsidRDefault="00E2045D" w:rsidP="003A3769">
            <w:pPr>
              <w:pStyle w:val="CSDFigLegend"/>
              <w:rPr>
                <w:sz w:val="16"/>
                <w:szCs w:val="16"/>
              </w:rPr>
            </w:pPr>
            <w:r w:rsidRPr="005E730D">
              <w:rPr>
                <w:sz w:val="16"/>
                <w:szCs w:val="16"/>
              </w:rPr>
              <w:t>0.002</w:t>
            </w:r>
          </w:p>
          <w:p w14:paraId="5A8D7926" w14:textId="1A4293F0" w:rsidR="003A3769" w:rsidRPr="005E730D" w:rsidRDefault="00E2045D" w:rsidP="003A3769">
            <w:pPr>
              <w:pStyle w:val="CSDFigLegend"/>
              <w:rPr>
                <w:sz w:val="16"/>
                <w:szCs w:val="16"/>
              </w:rPr>
            </w:pPr>
            <w:r w:rsidRPr="005E730D">
              <w:rPr>
                <w:sz w:val="16"/>
                <w:szCs w:val="16"/>
              </w:rPr>
              <w:t>±</w:t>
            </w:r>
            <w:r w:rsidR="00862F28" w:rsidRPr="005E730D">
              <w:rPr>
                <w:sz w:val="16"/>
                <w:szCs w:val="16"/>
              </w:rPr>
              <w:t>0.009</w:t>
            </w:r>
          </w:p>
        </w:tc>
        <w:tc>
          <w:tcPr>
            <w:tcW w:w="755" w:type="dxa"/>
            <w:noWrap/>
            <w:hideMark/>
          </w:tcPr>
          <w:p w14:paraId="5982373A" w14:textId="77777777" w:rsidR="00E2045D" w:rsidRPr="005E730D" w:rsidRDefault="00E2045D" w:rsidP="003A3769">
            <w:pPr>
              <w:pStyle w:val="CSDFigLegend"/>
              <w:rPr>
                <w:sz w:val="16"/>
                <w:szCs w:val="16"/>
              </w:rPr>
            </w:pPr>
            <w:r w:rsidRPr="005E730D">
              <w:rPr>
                <w:sz w:val="16"/>
                <w:szCs w:val="16"/>
              </w:rPr>
              <w:t>0.000</w:t>
            </w:r>
          </w:p>
          <w:p w14:paraId="006D8DD6" w14:textId="6FDC5A2F" w:rsidR="003A3769" w:rsidRPr="005E730D" w:rsidRDefault="00E2045D" w:rsidP="003A3769">
            <w:pPr>
              <w:pStyle w:val="CSDFigLegend"/>
              <w:rPr>
                <w:sz w:val="16"/>
                <w:szCs w:val="16"/>
              </w:rPr>
            </w:pPr>
            <w:r w:rsidRPr="005E730D">
              <w:rPr>
                <w:sz w:val="16"/>
                <w:szCs w:val="16"/>
              </w:rPr>
              <w:t>±</w:t>
            </w:r>
            <w:r w:rsidR="00862F28" w:rsidRPr="005E730D">
              <w:rPr>
                <w:sz w:val="16"/>
                <w:szCs w:val="16"/>
              </w:rPr>
              <w:t>0.004</w:t>
            </w:r>
          </w:p>
        </w:tc>
        <w:tc>
          <w:tcPr>
            <w:tcW w:w="755" w:type="dxa"/>
            <w:noWrap/>
            <w:hideMark/>
          </w:tcPr>
          <w:p w14:paraId="5FA4C745" w14:textId="77777777" w:rsidR="00E2045D" w:rsidRPr="005E730D" w:rsidRDefault="00E2045D" w:rsidP="003A3769">
            <w:pPr>
              <w:pStyle w:val="CSDFigLegend"/>
              <w:rPr>
                <w:sz w:val="16"/>
                <w:szCs w:val="16"/>
              </w:rPr>
            </w:pPr>
            <w:r w:rsidRPr="005E730D">
              <w:rPr>
                <w:sz w:val="16"/>
                <w:szCs w:val="16"/>
              </w:rPr>
              <w:t>0.000</w:t>
            </w:r>
          </w:p>
          <w:p w14:paraId="05E6F4DB" w14:textId="2471A9C7" w:rsidR="003A3769" w:rsidRPr="005E730D" w:rsidRDefault="00E2045D" w:rsidP="003A3769">
            <w:pPr>
              <w:pStyle w:val="CSDFigLegend"/>
              <w:rPr>
                <w:sz w:val="16"/>
                <w:szCs w:val="16"/>
              </w:rPr>
            </w:pPr>
            <w:r w:rsidRPr="005E730D">
              <w:rPr>
                <w:sz w:val="16"/>
                <w:szCs w:val="16"/>
              </w:rPr>
              <w:t>±</w:t>
            </w:r>
            <w:r w:rsidR="00862F28" w:rsidRPr="005E730D">
              <w:rPr>
                <w:sz w:val="16"/>
                <w:szCs w:val="16"/>
              </w:rPr>
              <w:t>0.001</w:t>
            </w:r>
          </w:p>
        </w:tc>
      </w:tr>
      <w:tr w:rsidR="003A3769" w:rsidRPr="005E730D" w14:paraId="036DAA39" w14:textId="77777777" w:rsidTr="00E2045D">
        <w:trPr>
          <w:trHeight w:val="320"/>
        </w:trPr>
        <w:tc>
          <w:tcPr>
            <w:tcW w:w="715" w:type="dxa"/>
            <w:noWrap/>
            <w:hideMark/>
          </w:tcPr>
          <w:p w14:paraId="6D47D602" w14:textId="77777777" w:rsidR="003A3769" w:rsidRPr="005E730D" w:rsidRDefault="003A3769" w:rsidP="003A3769">
            <w:pPr>
              <w:pStyle w:val="CSDFigLegend"/>
              <w:rPr>
                <w:sz w:val="16"/>
                <w:szCs w:val="16"/>
              </w:rPr>
            </w:pPr>
            <w:r w:rsidRPr="005E730D">
              <w:rPr>
                <w:sz w:val="16"/>
                <w:szCs w:val="16"/>
              </w:rPr>
              <w:t>CP nuclei</w:t>
            </w:r>
          </w:p>
        </w:tc>
        <w:tc>
          <w:tcPr>
            <w:tcW w:w="1474" w:type="dxa"/>
            <w:noWrap/>
            <w:hideMark/>
          </w:tcPr>
          <w:p w14:paraId="67E1B778"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40, flow: 0.6</w:t>
            </w:r>
          </w:p>
        </w:tc>
        <w:tc>
          <w:tcPr>
            <w:tcW w:w="786" w:type="dxa"/>
            <w:noWrap/>
            <w:hideMark/>
          </w:tcPr>
          <w:p w14:paraId="65E20E10" w14:textId="77777777" w:rsidR="00E2045D" w:rsidRPr="005E730D" w:rsidRDefault="00E2045D" w:rsidP="003A3769">
            <w:pPr>
              <w:pStyle w:val="CSDFigLegend"/>
              <w:rPr>
                <w:sz w:val="16"/>
                <w:szCs w:val="16"/>
              </w:rPr>
            </w:pPr>
            <w:r w:rsidRPr="005E730D">
              <w:rPr>
                <w:sz w:val="16"/>
                <w:szCs w:val="16"/>
              </w:rPr>
              <w:t>0.114</w:t>
            </w:r>
          </w:p>
          <w:p w14:paraId="59486ACE" w14:textId="4112C6B4" w:rsidR="003A3769" w:rsidRPr="005E730D" w:rsidRDefault="00E2045D" w:rsidP="003A3769">
            <w:pPr>
              <w:pStyle w:val="CSDFigLegend"/>
              <w:rPr>
                <w:sz w:val="16"/>
                <w:szCs w:val="16"/>
              </w:rPr>
            </w:pPr>
            <w:r w:rsidRPr="005E730D">
              <w:rPr>
                <w:sz w:val="16"/>
                <w:szCs w:val="16"/>
              </w:rPr>
              <w:t>±</w:t>
            </w:r>
            <w:r w:rsidR="007F3FBE" w:rsidRPr="005E730D">
              <w:rPr>
                <w:sz w:val="16"/>
                <w:szCs w:val="16"/>
              </w:rPr>
              <w:t>0.119</w:t>
            </w:r>
          </w:p>
        </w:tc>
        <w:tc>
          <w:tcPr>
            <w:tcW w:w="756" w:type="dxa"/>
            <w:noWrap/>
            <w:hideMark/>
          </w:tcPr>
          <w:p w14:paraId="0039A0AD" w14:textId="77777777" w:rsidR="00E2045D" w:rsidRPr="005E730D" w:rsidRDefault="00E2045D" w:rsidP="003A3769">
            <w:pPr>
              <w:pStyle w:val="CSDFigLegend"/>
              <w:rPr>
                <w:sz w:val="16"/>
                <w:szCs w:val="16"/>
              </w:rPr>
            </w:pPr>
            <w:r w:rsidRPr="005E730D">
              <w:rPr>
                <w:sz w:val="16"/>
                <w:szCs w:val="16"/>
              </w:rPr>
              <w:t>0.073</w:t>
            </w:r>
          </w:p>
          <w:p w14:paraId="4A365679" w14:textId="74AE7984" w:rsidR="003A3769" w:rsidRPr="005E730D" w:rsidRDefault="00E2045D" w:rsidP="003A3769">
            <w:pPr>
              <w:pStyle w:val="CSDFigLegend"/>
              <w:rPr>
                <w:sz w:val="16"/>
                <w:szCs w:val="16"/>
              </w:rPr>
            </w:pPr>
            <w:r w:rsidRPr="005E730D">
              <w:rPr>
                <w:sz w:val="16"/>
                <w:szCs w:val="16"/>
              </w:rPr>
              <w:t>±</w:t>
            </w:r>
            <w:r w:rsidR="007F3FBE" w:rsidRPr="005E730D">
              <w:rPr>
                <w:sz w:val="16"/>
                <w:szCs w:val="16"/>
              </w:rPr>
              <w:t>0.085</w:t>
            </w:r>
          </w:p>
        </w:tc>
        <w:tc>
          <w:tcPr>
            <w:tcW w:w="755" w:type="dxa"/>
            <w:noWrap/>
            <w:hideMark/>
          </w:tcPr>
          <w:p w14:paraId="34B657F8" w14:textId="77777777" w:rsidR="00E2045D" w:rsidRPr="005E730D" w:rsidRDefault="00E2045D" w:rsidP="003A3769">
            <w:pPr>
              <w:pStyle w:val="CSDFigLegend"/>
              <w:rPr>
                <w:sz w:val="16"/>
                <w:szCs w:val="16"/>
              </w:rPr>
            </w:pPr>
            <w:r w:rsidRPr="005E730D">
              <w:rPr>
                <w:sz w:val="16"/>
                <w:szCs w:val="16"/>
              </w:rPr>
              <w:t>0.042</w:t>
            </w:r>
          </w:p>
          <w:p w14:paraId="21A0408B" w14:textId="24E0E140" w:rsidR="003A3769" w:rsidRPr="005E730D" w:rsidRDefault="00E2045D" w:rsidP="003A3769">
            <w:pPr>
              <w:pStyle w:val="CSDFigLegend"/>
              <w:rPr>
                <w:sz w:val="16"/>
                <w:szCs w:val="16"/>
              </w:rPr>
            </w:pPr>
            <w:r w:rsidRPr="005E730D">
              <w:rPr>
                <w:sz w:val="16"/>
                <w:szCs w:val="16"/>
              </w:rPr>
              <w:t>±</w:t>
            </w:r>
            <w:r w:rsidR="007F3FBE" w:rsidRPr="005E730D">
              <w:rPr>
                <w:sz w:val="16"/>
                <w:szCs w:val="16"/>
              </w:rPr>
              <w:t>0.059</w:t>
            </w:r>
          </w:p>
        </w:tc>
        <w:tc>
          <w:tcPr>
            <w:tcW w:w="755" w:type="dxa"/>
            <w:noWrap/>
            <w:hideMark/>
          </w:tcPr>
          <w:p w14:paraId="04589CCC" w14:textId="77777777" w:rsidR="00E2045D" w:rsidRPr="005E730D" w:rsidRDefault="00E2045D" w:rsidP="003A3769">
            <w:pPr>
              <w:pStyle w:val="CSDFigLegend"/>
              <w:rPr>
                <w:sz w:val="16"/>
                <w:szCs w:val="16"/>
              </w:rPr>
            </w:pPr>
            <w:r w:rsidRPr="005E730D">
              <w:rPr>
                <w:sz w:val="16"/>
                <w:szCs w:val="16"/>
              </w:rPr>
              <w:t>0.023</w:t>
            </w:r>
          </w:p>
          <w:p w14:paraId="1BD8CD25" w14:textId="7F8C2322" w:rsidR="003A3769" w:rsidRPr="005E730D" w:rsidRDefault="00E2045D" w:rsidP="003A3769">
            <w:pPr>
              <w:pStyle w:val="CSDFigLegend"/>
              <w:rPr>
                <w:sz w:val="16"/>
                <w:szCs w:val="16"/>
              </w:rPr>
            </w:pPr>
            <w:r w:rsidRPr="005E730D">
              <w:rPr>
                <w:sz w:val="16"/>
                <w:szCs w:val="16"/>
              </w:rPr>
              <w:t>±</w:t>
            </w:r>
            <w:r w:rsidR="00862F28" w:rsidRPr="005E730D">
              <w:rPr>
                <w:sz w:val="16"/>
                <w:szCs w:val="16"/>
              </w:rPr>
              <w:t>0.039</w:t>
            </w:r>
          </w:p>
        </w:tc>
        <w:tc>
          <w:tcPr>
            <w:tcW w:w="755" w:type="dxa"/>
            <w:noWrap/>
            <w:hideMark/>
          </w:tcPr>
          <w:p w14:paraId="76E526C5" w14:textId="77777777" w:rsidR="00E2045D" w:rsidRPr="005E730D" w:rsidRDefault="00E2045D" w:rsidP="003A3769">
            <w:pPr>
              <w:pStyle w:val="CSDFigLegend"/>
              <w:rPr>
                <w:sz w:val="16"/>
                <w:szCs w:val="16"/>
              </w:rPr>
            </w:pPr>
            <w:r w:rsidRPr="005E730D">
              <w:rPr>
                <w:sz w:val="16"/>
                <w:szCs w:val="16"/>
              </w:rPr>
              <w:t>0.012</w:t>
            </w:r>
          </w:p>
          <w:p w14:paraId="6742C434" w14:textId="11350075" w:rsidR="003A3769" w:rsidRPr="005E730D" w:rsidRDefault="00E2045D" w:rsidP="003A3769">
            <w:pPr>
              <w:pStyle w:val="CSDFigLegend"/>
              <w:rPr>
                <w:sz w:val="16"/>
                <w:szCs w:val="16"/>
              </w:rPr>
            </w:pPr>
            <w:r w:rsidRPr="005E730D">
              <w:rPr>
                <w:sz w:val="16"/>
                <w:szCs w:val="16"/>
              </w:rPr>
              <w:t>±</w:t>
            </w:r>
            <w:r w:rsidR="00862F28" w:rsidRPr="005E730D">
              <w:rPr>
                <w:sz w:val="16"/>
                <w:szCs w:val="16"/>
              </w:rPr>
              <w:t>0.024</w:t>
            </w:r>
          </w:p>
        </w:tc>
        <w:tc>
          <w:tcPr>
            <w:tcW w:w="755" w:type="dxa"/>
            <w:noWrap/>
            <w:hideMark/>
          </w:tcPr>
          <w:p w14:paraId="1A918160" w14:textId="77777777" w:rsidR="00E2045D" w:rsidRPr="005E730D" w:rsidRDefault="00E2045D" w:rsidP="003A3769">
            <w:pPr>
              <w:pStyle w:val="CSDFigLegend"/>
              <w:rPr>
                <w:sz w:val="16"/>
                <w:szCs w:val="16"/>
              </w:rPr>
            </w:pPr>
            <w:r w:rsidRPr="005E730D">
              <w:rPr>
                <w:sz w:val="16"/>
                <w:szCs w:val="16"/>
              </w:rPr>
              <w:t>0.005</w:t>
            </w:r>
          </w:p>
          <w:p w14:paraId="076DEED6" w14:textId="6E09DED5" w:rsidR="003A3769" w:rsidRPr="005E730D" w:rsidRDefault="00E2045D" w:rsidP="003A3769">
            <w:pPr>
              <w:pStyle w:val="CSDFigLegend"/>
              <w:rPr>
                <w:sz w:val="16"/>
                <w:szCs w:val="16"/>
              </w:rPr>
            </w:pPr>
            <w:r w:rsidRPr="005E730D">
              <w:rPr>
                <w:sz w:val="16"/>
                <w:szCs w:val="16"/>
              </w:rPr>
              <w:t>±</w:t>
            </w:r>
            <w:r w:rsidR="00862F28" w:rsidRPr="005E730D">
              <w:rPr>
                <w:sz w:val="16"/>
                <w:szCs w:val="16"/>
              </w:rPr>
              <w:t>0.013</w:t>
            </w:r>
          </w:p>
        </w:tc>
        <w:tc>
          <w:tcPr>
            <w:tcW w:w="755" w:type="dxa"/>
            <w:noWrap/>
            <w:hideMark/>
          </w:tcPr>
          <w:p w14:paraId="139B5544" w14:textId="77777777" w:rsidR="00E2045D" w:rsidRPr="005E730D" w:rsidRDefault="00E2045D" w:rsidP="003A3769">
            <w:pPr>
              <w:pStyle w:val="CSDFigLegend"/>
              <w:rPr>
                <w:sz w:val="16"/>
                <w:szCs w:val="16"/>
              </w:rPr>
            </w:pPr>
            <w:r w:rsidRPr="005E730D">
              <w:rPr>
                <w:sz w:val="16"/>
                <w:szCs w:val="16"/>
              </w:rPr>
              <w:t>0.002</w:t>
            </w:r>
          </w:p>
          <w:p w14:paraId="1F704975" w14:textId="17B92377" w:rsidR="003A3769" w:rsidRPr="005E730D" w:rsidRDefault="00E2045D" w:rsidP="003A3769">
            <w:pPr>
              <w:pStyle w:val="CSDFigLegend"/>
              <w:rPr>
                <w:sz w:val="16"/>
                <w:szCs w:val="16"/>
              </w:rPr>
            </w:pPr>
            <w:r w:rsidRPr="005E730D">
              <w:rPr>
                <w:sz w:val="16"/>
                <w:szCs w:val="16"/>
              </w:rPr>
              <w:t>±</w:t>
            </w:r>
            <w:r w:rsidR="00862F28" w:rsidRPr="005E730D">
              <w:rPr>
                <w:sz w:val="16"/>
                <w:szCs w:val="16"/>
              </w:rPr>
              <w:t>0.007</w:t>
            </w:r>
          </w:p>
        </w:tc>
        <w:tc>
          <w:tcPr>
            <w:tcW w:w="755" w:type="dxa"/>
            <w:noWrap/>
            <w:hideMark/>
          </w:tcPr>
          <w:p w14:paraId="0C341C36" w14:textId="77777777" w:rsidR="00E2045D" w:rsidRPr="005E730D" w:rsidRDefault="00E2045D" w:rsidP="003A3769">
            <w:pPr>
              <w:pStyle w:val="CSDFigLegend"/>
              <w:rPr>
                <w:sz w:val="16"/>
                <w:szCs w:val="16"/>
              </w:rPr>
            </w:pPr>
            <w:r w:rsidRPr="005E730D">
              <w:rPr>
                <w:sz w:val="16"/>
                <w:szCs w:val="16"/>
              </w:rPr>
              <w:t>0.000</w:t>
            </w:r>
          </w:p>
          <w:p w14:paraId="31BECC72" w14:textId="32E770D6" w:rsidR="003A3769" w:rsidRPr="005E730D" w:rsidRDefault="00E2045D" w:rsidP="003A3769">
            <w:pPr>
              <w:pStyle w:val="CSDFigLegend"/>
              <w:rPr>
                <w:sz w:val="16"/>
                <w:szCs w:val="16"/>
              </w:rPr>
            </w:pPr>
            <w:r w:rsidRPr="005E730D">
              <w:rPr>
                <w:sz w:val="16"/>
                <w:szCs w:val="16"/>
              </w:rPr>
              <w:t>±</w:t>
            </w:r>
            <w:r w:rsidR="00862F28" w:rsidRPr="005E730D">
              <w:rPr>
                <w:sz w:val="16"/>
                <w:szCs w:val="16"/>
              </w:rPr>
              <w:t>0.003</w:t>
            </w:r>
          </w:p>
        </w:tc>
        <w:tc>
          <w:tcPr>
            <w:tcW w:w="755" w:type="dxa"/>
            <w:noWrap/>
            <w:hideMark/>
          </w:tcPr>
          <w:p w14:paraId="607F33A4" w14:textId="77777777" w:rsidR="00E2045D" w:rsidRPr="005E730D" w:rsidRDefault="00E2045D" w:rsidP="003A3769">
            <w:pPr>
              <w:pStyle w:val="CSDFigLegend"/>
              <w:rPr>
                <w:sz w:val="16"/>
                <w:szCs w:val="16"/>
              </w:rPr>
            </w:pPr>
            <w:r w:rsidRPr="005E730D">
              <w:rPr>
                <w:sz w:val="16"/>
                <w:szCs w:val="16"/>
              </w:rPr>
              <w:t>0.000</w:t>
            </w:r>
          </w:p>
          <w:p w14:paraId="7FB5FB11" w14:textId="1B283BE1" w:rsidR="003A3769" w:rsidRPr="005E730D" w:rsidRDefault="00E2045D" w:rsidP="003A3769">
            <w:pPr>
              <w:pStyle w:val="CSDFigLegend"/>
              <w:rPr>
                <w:sz w:val="16"/>
                <w:szCs w:val="16"/>
              </w:rPr>
            </w:pPr>
            <w:r w:rsidRPr="005E730D">
              <w:rPr>
                <w:sz w:val="16"/>
                <w:szCs w:val="16"/>
              </w:rPr>
              <w:t>±</w:t>
            </w:r>
            <w:r w:rsidR="00862F28" w:rsidRPr="005E730D">
              <w:rPr>
                <w:sz w:val="16"/>
                <w:szCs w:val="16"/>
              </w:rPr>
              <w:t>0.001</w:t>
            </w:r>
          </w:p>
        </w:tc>
      </w:tr>
      <w:tr w:rsidR="003A3769" w:rsidRPr="005E730D" w14:paraId="3A22AEF1" w14:textId="77777777" w:rsidTr="00E2045D">
        <w:trPr>
          <w:trHeight w:val="320"/>
        </w:trPr>
        <w:tc>
          <w:tcPr>
            <w:tcW w:w="715" w:type="dxa"/>
            <w:noWrap/>
            <w:hideMark/>
          </w:tcPr>
          <w:p w14:paraId="21280787" w14:textId="77777777" w:rsidR="003A3769" w:rsidRPr="005E730D" w:rsidRDefault="003A3769" w:rsidP="003A3769">
            <w:pPr>
              <w:pStyle w:val="CSDFigLegend"/>
              <w:rPr>
                <w:sz w:val="16"/>
                <w:szCs w:val="16"/>
              </w:rPr>
            </w:pPr>
            <w:r w:rsidRPr="005E730D">
              <w:rPr>
                <w:sz w:val="16"/>
                <w:szCs w:val="16"/>
              </w:rPr>
              <w:t>CP yeast BF</w:t>
            </w:r>
          </w:p>
        </w:tc>
        <w:tc>
          <w:tcPr>
            <w:tcW w:w="1474" w:type="dxa"/>
            <w:noWrap/>
            <w:hideMark/>
          </w:tcPr>
          <w:p w14:paraId="2B64EE10"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17, flow: 0.2</w:t>
            </w:r>
          </w:p>
        </w:tc>
        <w:tc>
          <w:tcPr>
            <w:tcW w:w="786" w:type="dxa"/>
            <w:noWrap/>
            <w:hideMark/>
          </w:tcPr>
          <w:p w14:paraId="4DCE4456" w14:textId="77777777" w:rsidR="00E2045D" w:rsidRPr="005E730D" w:rsidRDefault="00E2045D" w:rsidP="003A3769">
            <w:pPr>
              <w:pStyle w:val="CSDFigLegend"/>
              <w:rPr>
                <w:sz w:val="16"/>
                <w:szCs w:val="16"/>
              </w:rPr>
            </w:pPr>
            <w:r w:rsidRPr="005E730D">
              <w:rPr>
                <w:sz w:val="16"/>
                <w:szCs w:val="16"/>
              </w:rPr>
              <w:t>0.034</w:t>
            </w:r>
          </w:p>
          <w:p w14:paraId="5A0DA863" w14:textId="1F64357F" w:rsidR="003A3769" w:rsidRPr="005E730D" w:rsidRDefault="00E2045D" w:rsidP="003A3769">
            <w:pPr>
              <w:pStyle w:val="CSDFigLegend"/>
              <w:rPr>
                <w:sz w:val="16"/>
                <w:szCs w:val="16"/>
              </w:rPr>
            </w:pPr>
            <w:r w:rsidRPr="005E730D">
              <w:rPr>
                <w:sz w:val="16"/>
                <w:szCs w:val="16"/>
              </w:rPr>
              <w:t>±</w:t>
            </w:r>
            <w:r w:rsidR="00862F28" w:rsidRPr="005E730D">
              <w:rPr>
                <w:sz w:val="16"/>
                <w:szCs w:val="16"/>
              </w:rPr>
              <w:t>0.078</w:t>
            </w:r>
          </w:p>
        </w:tc>
        <w:tc>
          <w:tcPr>
            <w:tcW w:w="756" w:type="dxa"/>
            <w:noWrap/>
            <w:hideMark/>
          </w:tcPr>
          <w:p w14:paraId="014F5426" w14:textId="77777777" w:rsidR="00E2045D" w:rsidRPr="005E730D" w:rsidRDefault="00E2045D" w:rsidP="003A3769">
            <w:pPr>
              <w:pStyle w:val="CSDFigLegend"/>
              <w:rPr>
                <w:sz w:val="16"/>
                <w:szCs w:val="16"/>
              </w:rPr>
            </w:pPr>
            <w:r w:rsidRPr="005E730D">
              <w:rPr>
                <w:sz w:val="16"/>
                <w:szCs w:val="16"/>
              </w:rPr>
              <w:t>0.021</w:t>
            </w:r>
          </w:p>
          <w:p w14:paraId="5901D03B" w14:textId="1A9B5B38" w:rsidR="003A3769" w:rsidRPr="005E730D" w:rsidRDefault="00E2045D" w:rsidP="003A3769">
            <w:pPr>
              <w:pStyle w:val="CSDFigLegend"/>
              <w:rPr>
                <w:sz w:val="16"/>
                <w:szCs w:val="16"/>
              </w:rPr>
            </w:pPr>
            <w:r w:rsidRPr="005E730D">
              <w:rPr>
                <w:sz w:val="16"/>
                <w:szCs w:val="16"/>
              </w:rPr>
              <w:t>±</w:t>
            </w:r>
            <w:r w:rsidR="00862F28" w:rsidRPr="005E730D">
              <w:rPr>
                <w:sz w:val="16"/>
                <w:szCs w:val="16"/>
              </w:rPr>
              <w:t>0.054</w:t>
            </w:r>
          </w:p>
        </w:tc>
        <w:tc>
          <w:tcPr>
            <w:tcW w:w="755" w:type="dxa"/>
            <w:noWrap/>
            <w:hideMark/>
          </w:tcPr>
          <w:p w14:paraId="003E8531" w14:textId="77777777" w:rsidR="00E2045D" w:rsidRPr="005E730D" w:rsidRDefault="00E2045D" w:rsidP="003A3769">
            <w:pPr>
              <w:pStyle w:val="CSDFigLegend"/>
              <w:rPr>
                <w:sz w:val="16"/>
                <w:szCs w:val="16"/>
              </w:rPr>
            </w:pPr>
            <w:r w:rsidRPr="005E730D">
              <w:rPr>
                <w:sz w:val="16"/>
                <w:szCs w:val="16"/>
              </w:rPr>
              <w:t>0.012</w:t>
            </w:r>
          </w:p>
          <w:p w14:paraId="359E4159" w14:textId="3D26B391" w:rsidR="003A3769" w:rsidRPr="005E730D" w:rsidRDefault="00E2045D" w:rsidP="003A3769">
            <w:pPr>
              <w:pStyle w:val="CSDFigLegend"/>
              <w:rPr>
                <w:sz w:val="16"/>
                <w:szCs w:val="16"/>
              </w:rPr>
            </w:pPr>
            <w:r w:rsidRPr="005E730D">
              <w:rPr>
                <w:sz w:val="16"/>
                <w:szCs w:val="16"/>
              </w:rPr>
              <w:t>±</w:t>
            </w:r>
            <w:r w:rsidR="00862F28" w:rsidRPr="005E730D">
              <w:rPr>
                <w:sz w:val="16"/>
                <w:szCs w:val="16"/>
              </w:rPr>
              <w:t>0.035</w:t>
            </w:r>
          </w:p>
        </w:tc>
        <w:tc>
          <w:tcPr>
            <w:tcW w:w="755" w:type="dxa"/>
            <w:noWrap/>
            <w:hideMark/>
          </w:tcPr>
          <w:p w14:paraId="0795CED6" w14:textId="77777777" w:rsidR="00E2045D" w:rsidRPr="005E730D" w:rsidRDefault="00E2045D" w:rsidP="003A3769">
            <w:pPr>
              <w:pStyle w:val="CSDFigLegend"/>
              <w:rPr>
                <w:sz w:val="16"/>
                <w:szCs w:val="16"/>
              </w:rPr>
            </w:pPr>
            <w:r w:rsidRPr="005E730D">
              <w:rPr>
                <w:sz w:val="16"/>
                <w:szCs w:val="16"/>
              </w:rPr>
              <w:t>0.007</w:t>
            </w:r>
          </w:p>
          <w:p w14:paraId="133DCBFA" w14:textId="0DAB37B4" w:rsidR="003A3769" w:rsidRPr="005E730D" w:rsidRDefault="00E2045D" w:rsidP="003A3769">
            <w:pPr>
              <w:pStyle w:val="CSDFigLegend"/>
              <w:rPr>
                <w:sz w:val="16"/>
                <w:szCs w:val="16"/>
              </w:rPr>
            </w:pPr>
            <w:r w:rsidRPr="005E730D">
              <w:rPr>
                <w:sz w:val="16"/>
                <w:szCs w:val="16"/>
              </w:rPr>
              <w:t>±</w:t>
            </w:r>
            <w:r w:rsidR="00862F28" w:rsidRPr="005E730D">
              <w:rPr>
                <w:sz w:val="16"/>
                <w:szCs w:val="16"/>
              </w:rPr>
              <w:t>0.021</w:t>
            </w:r>
          </w:p>
        </w:tc>
        <w:tc>
          <w:tcPr>
            <w:tcW w:w="755" w:type="dxa"/>
            <w:noWrap/>
            <w:hideMark/>
          </w:tcPr>
          <w:p w14:paraId="2F71FB8C" w14:textId="77777777" w:rsidR="00E2045D" w:rsidRPr="005E730D" w:rsidRDefault="00E2045D" w:rsidP="003A3769">
            <w:pPr>
              <w:pStyle w:val="CSDFigLegend"/>
              <w:rPr>
                <w:sz w:val="16"/>
                <w:szCs w:val="16"/>
              </w:rPr>
            </w:pPr>
            <w:r w:rsidRPr="005E730D">
              <w:rPr>
                <w:sz w:val="16"/>
                <w:szCs w:val="16"/>
              </w:rPr>
              <w:t>0.003</w:t>
            </w:r>
          </w:p>
          <w:p w14:paraId="44C6E4BA" w14:textId="09AD209D" w:rsidR="003A3769" w:rsidRPr="005E730D" w:rsidRDefault="00E2045D" w:rsidP="003A3769">
            <w:pPr>
              <w:pStyle w:val="CSDFigLegend"/>
              <w:rPr>
                <w:sz w:val="16"/>
                <w:szCs w:val="16"/>
              </w:rPr>
            </w:pPr>
            <w:r w:rsidRPr="005E730D">
              <w:rPr>
                <w:sz w:val="16"/>
                <w:szCs w:val="16"/>
              </w:rPr>
              <w:t>±</w:t>
            </w:r>
            <w:r w:rsidR="00862F28" w:rsidRPr="005E730D">
              <w:rPr>
                <w:sz w:val="16"/>
                <w:szCs w:val="16"/>
              </w:rPr>
              <w:t>0.013</w:t>
            </w:r>
          </w:p>
        </w:tc>
        <w:tc>
          <w:tcPr>
            <w:tcW w:w="755" w:type="dxa"/>
            <w:noWrap/>
            <w:hideMark/>
          </w:tcPr>
          <w:p w14:paraId="345F723A" w14:textId="77777777" w:rsidR="00E2045D" w:rsidRPr="005E730D" w:rsidRDefault="00E2045D" w:rsidP="003A3769">
            <w:pPr>
              <w:pStyle w:val="CSDFigLegend"/>
              <w:rPr>
                <w:sz w:val="16"/>
                <w:szCs w:val="16"/>
              </w:rPr>
            </w:pPr>
            <w:r w:rsidRPr="005E730D">
              <w:rPr>
                <w:sz w:val="16"/>
                <w:szCs w:val="16"/>
              </w:rPr>
              <w:t>0.001</w:t>
            </w:r>
          </w:p>
          <w:p w14:paraId="1D41822C" w14:textId="715F99C1" w:rsidR="003A3769" w:rsidRPr="005E730D" w:rsidRDefault="00E2045D" w:rsidP="003A3769">
            <w:pPr>
              <w:pStyle w:val="CSDFigLegend"/>
              <w:rPr>
                <w:sz w:val="16"/>
                <w:szCs w:val="16"/>
              </w:rPr>
            </w:pPr>
            <w:r w:rsidRPr="005E730D">
              <w:rPr>
                <w:sz w:val="16"/>
                <w:szCs w:val="16"/>
              </w:rPr>
              <w:t>±</w:t>
            </w:r>
            <w:r w:rsidR="00862F28" w:rsidRPr="005E730D">
              <w:rPr>
                <w:sz w:val="16"/>
                <w:szCs w:val="16"/>
              </w:rPr>
              <w:t>0.007</w:t>
            </w:r>
          </w:p>
        </w:tc>
        <w:tc>
          <w:tcPr>
            <w:tcW w:w="755" w:type="dxa"/>
            <w:noWrap/>
            <w:hideMark/>
          </w:tcPr>
          <w:p w14:paraId="125085A1" w14:textId="77777777" w:rsidR="00E2045D" w:rsidRPr="005E730D" w:rsidRDefault="00E2045D" w:rsidP="003A3769">
            <w:pPr>
              <w:pStyle w:val="CSDFigLegend"/>
              <w:rPr>
                <w:sz w:val="16"/>
                <w:szCs w:val="16"/>
              </w:rPr>
            </w:pPr>
            <w:r w:rsidRPr="005E730D">
              <w:rPr>
                <w:sz w:val="16"/>
                <w:szCs w:val="16"/>
              </w:rPr>
              <w:t>0.001</w:t>
            </w:r>
          </w:p>
          <w:p w14:paraId="752B9A36" w14:textId="05475023" w:rsidR="003A3769" w:rsidRPr="005E730D" w:rsidRDefault="00E2045D" w:rsidP="003A3769">
            <w:pPr>
              <w:pStyle w:val="CSDFigLegend"/>
              <w:rPr>
                <w:sz w:val="16"/>
                <w:szCs w:val="16"/>
              </w:rPr>
            </w:pPr>
            <w:r w:rsidRPr="005E730D">
              <w:rPr>
                <w:sz w:val="16"/>
                <w:szCs w:val="16"/>
              </w:rPr>
              <w:t>±</w:t>
            </w:r>
            <w:r w:rsidR="00862F28" w:rsidRPr="005E730D">
              <w:rPr>
                <w:sz w:val="16"/>
                <w:szCs w:val="16"/>
              </w:rPr>
              <w:t>0.004</w:t>
            </w:r>
          </w:p>
        </w:tc>
        <w:tc>
          <w:tcPr>
            <w:tcW w:w="755" w:type="dxa"/>
            <w:noWrap/>
            <w:hideMark/>
          </w:tcPr>
          <w:p w14:paraId="62A6D434" w14:textId="77777777" w:rsidR="00E2045D" w:rsidRPr="005E730D" w:rsidRDefault="00E2045D" w:rsidP="003A3769">
            <w:pPr>
              <w:pStyle w:val="CSDFigLegend"/>
              <w:rPr>
                <w:sz w:val="16"/>
                <w:szCs w:val="16"/>
              </w:rPr>
            </w:pPr>
            <w:r w:rsidRPr="005E730D">
              <w:rPr>
                <w:sz w:val="16"/>
                <w:szCs w:val="16"/>
              </w:rPr>
              <w:t>0.000</w:t>
            </w:r>
          </w:p>
          <w:p w14:paraId="24C80DB8" w14:textId="06C7D160" w:rsidR="003A3769" w:rsidRPr="005E730D" w:rsidRDefault="00E2045D" w:rsidP="003A3769">
            <w:pPr>
              <w:pStyle w:val="CSDFigLegend"/>
              <w:rPr>
                <w:sz w:val="16"/>
                <w:szCs w:val="16"/>
              </w:rPr>
            </w:pPr>
            <w:r w:rsidRPr="005E730D">
              <w:rPr>
                <w:sz w:val="16"/>
                <w:szCs w:val="16"/>
              </w:rPr>
              <w:t>±</w:t>
            </w:r>
            <w:r w:rsidR="00205FF2" w:rsidRPr="005E730D">
              <w:rPr>
                <w:sz w:val="16"/>
                <w:szCs w:val="16"/>
              </w:rPr>
              <w:t>0.002</w:t>
            </w:r>
          </w:p>
        </w:tc>
        <w:tc>
          <w:tcPr>
            <w:tcW w:w="755" w:type="dxa"/>
            <w:noWrap/>
            <w:hideMark/>
          </w:tcPr>
          <w:p w14:paraId="58AEF11D" w14:textId="77777777" w:rsidR="00E2045D" w:rsidRPr="005E730D" w:rsidRDefault="00E2045D" w:rsidP="003A3769">
            <w:pPr>
              <w:pStyle w:val="CSDFigLegend"/>
              <w:rPr>
                <w:sz w:val="16"/>
                <w:szCs w:val="16"/>
              </w:rPr>
            </w:pPr>
            <w:r w:rsidRPr="005E730D">
              <w:rPr>
                <w:sz w:val="16"/>
                <w:szCs w:val="16"/>
              </w:rPr>
              <w:t>0.000</w:t>
            </w:r>
          </w:p>
          <w:p w14:paraId="29C30850" w14:textId="66CEAE2E" w:rsidR="003A3769" w:rsidRPr="005E730D" w:rsidRDefault="00E2045D" w:rsidP="003A3769">
            <w:pPr>
              <w:pStyle w:val="CSDFigLegend"/>
              <w:rPr>
                <w:sz w:val="16"/>
                <w:szCs w:val="16"/>
              </w:rPr>
            </w:pPr>
            <w:r w:rsidRPr="005E730D">
              <w:rPr>
                <w:sz w:val="16"/>
                <w:szCs w:val="16"/>
              </w:rPr>
              <w:t>±</w:t>
            </w:r>
            <w:r w:rsidR="00205FF2" w:rsidRPr="005E730D">
              <w:rPr>
                <w:sz w:val="16"/>
                <w:szCs w:val="16"/>
              </w:rPr>
              <w:t>0.000</w:t>
            </w:r>
          </w:p>
        </w:tc>
      </w:tr>
      <w:tr w:rsidR="003A3769" w:rsidRPr="005E730D" w14:paraId="125CE587" w14:textId="77777777" w:rsidTr="00E2045D">
        <w:trPr>
          <w:trHeight w:val="320"/>
        </w:trPr>
        <w:tc>
          <w:tcPr>
            <w:tcW w:w="715" w:type="dxa"/>
            <w:noWrap/>
            <w:hideMark/>
          </w:tcPr>
          <w:p w14:paraId="5F9E3122" w14:textId="77777777" w:rsidR="003A3769" w:rsidRPr="005E730D" w:rsidRDefault="003A3769" w:rsidP="003A3769">
            <w:pPr>
              <w:pStyle w:val="CSDFigLegend"/>
              <w:rPr>
                <w:sz w:val="16"/>
                <w:szCs w:val="16"/>
              </w:rPr>
            </w:pPr>
            <w:r w:rsidRPr="005E730D">
              <w:rPr>
                <w:sz w:val="16"/>
                <w:szCs w:val="16"/>
              </w:rPr>
              <w:t>CP yeast BF</w:t>
            </w:r>
          </w:p>
        </w:tc>
        <w:tc>
          <w:tcPr>
            <w:tcW w:w="1474" w:type="dxa"/>
            <w:noWrap/>
            <w:hideMark/>
          </w:tcPr>
          <w:p w14:paraId="0BE5B2ED"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17, flow: 0.4</w:t>
            </w:r>
          </w:p>
        </w:tc>
        <w:tc>
          <w:tcPr>
            <w:tcW w:w="786" w:type="dxa"/>
            <w:noWrap/>
            <w:hideMark/>
          </w:tcPr>
          <w:p w14:paraId="3AFC87E8" w14:textId="77777777" w:rsidR="00E2045D" w:rsidRPr="005E730D" w:rsidRDefault="00E2045D" w:rsidP="003A3769">
            <w:pPr>
              <w:pStyle w:val="CSDFigLegend"/>
              <w:rPr>
                <w:sz w:val="16"/>
                <w:szCs w:val="16"/>
              </w:rPr>
            </w:pPr>
            <w:r w:rsidRPr="005E730D">
              <w:rPr>
                <w:sz w:val="16"/>
                <w:szCs w:val="16"/>
              </w:rPr>
              <w:t>0.042</w:t>
            </w:r>
          </w:p>
          <w:p w14:paraId="060DE8B2" w14:textId="560EAFDB" w:rsidR="003A3769" w:rsidRPr="005E730D" w:rsidRDefault="00E2045D" w:rsidP="003A3769">
            <w:pPr>
              <w:pStyle w:val="CSDFigLegend"/>
              <w:rPr>
                <w:sz w:val="16"/>
                <w:szCs w:val="16"/>
              </w:rPr>
            </w:pPr>
            <w:r w:rsidRPr="005E730D">
              <w:rPr>
                <w:sz w:val="16"/>
                <w:szCs w:val="16"/>
              </w:rPr>
              <w:t>±</w:t>
            </w:r>
            <w:r w:rsidR="00862F28" w:rsidRPr="005E730D">
              <w:rPr>
                <w:sz w:val="16"/>
                <w:szCs w:val="16"/>
              </w:rPr>
              <w:t>0.078</w:t>
            </w:r>
          </w:p>
        </w:tc>
        <w:tc>
          <w:tcPr>
            <w:tcW w:w="756" w:type="dxa"/>
            <w:noWrap/>
            <w:hideMark/>
          </w:tcPr>
          <w:p w14:paraId="0DC0335E" w14:textId="77777777" w:rsidR="00E2045D" w:rsidRPr="005E730D" w:rsidRDefault="00E2045D" w:rsidP="003A3769">
            <w:pPr>
              <w:pStyle w:val="CSDFigLegend"/>
              <w:rPr>
                <w:sz w:val="16"/>
                <w:szCs w:val="16"/>
              </w:rPr>
            </w:pPr>
            <w:r w:rsidRPr="005E730D">
              <w:rPr>
                <w:sz w:val="16"/>
                <w:szCs w:val="16"/>
              </w:rPr>
              <w:t>0.025</w:t>
            </w:r>
          </w:p>
          <w:p w14:paraId="5EA4A9C9" w14:textId="23879BAE" w:rsidR="003A3769" w:rsidRPr="005E730D" w:rsidRDefault="00E2045D" w:rsidP="003A3769">
            <w:pPr>
              <w:pStyle w:val="CSDFigLegend"/>
              <w:rPr>
                <w:sz w:val="16"/>
                <w:szCs w:val="16"/>
              </w:rPr>
            </w:pPr>
            <w:r w:rsidRPr="005E730D">
              <w:rPr>
                <w:sz w:val="16"/>
                <w:szCs w:val="16"/>
              </w:rPr>
              <w:t>±</w:t>
            </w:r>
            <w:r w:rsidR="00862F28" w:rsidRPr="005E730D">
              <w:rPr>
                <w:sz w:val="16"/>
                <w:szCs w:val="16"/>
              </w:rPr>
              <w:t>0.053</w:t>
            </w:r>
          </w:p>
        </w:tc>
        <w:tc>
          <w:tcPr>
            <w:tcW w:w="755" w:type="dxa"/>
            <w:noWrap/>
            <w:hideMark/>
          </w:tcPr>
          <w:p w14:paraId="6DB3C6A6" w14:textId="77777777" w:rsidR="00E2045D" w:rsidRPr="005E730D" w:rsidRDefault="00E2045D" w:rsidP="003A3769">
            <w:pPr>
              <w:pStyle w:val="CSDFigLegend"/>
              <w:rPr>
                <w:sz w:val="16"/>
                <w:szCs w:val="16"/>
              </w:rPr>
            </w:pPr>
            <w:r w:rsidRPr="005E730D">
              <w:rPr>
                <w:sz w:val="16"/>
                <w:szCs w:val="16"/>
              </w:rPr>
              <w:t>0.014</w:t>
            </w:r>
          </w:p>
          <w:p w14:paraId="6E127BE7" w14:textId="63722B88" w:rsidR="003A3769" w:rsidRPr="005E730D" w:rsidRDefault="00E2045D" w:rsidP="003A3769">
            <w:pPr>
              <w:pStyle w:val="CSDFigLegend"/>
              <w:rPr>
                <w:sz w:val="16"/>
                <w:szCs w:val="16"/>
              </w:rPr>
            </w:pPr>
            <w:r w:rsidRPr="005E730D">
              <w:rPr>
                <w:sz w:val="16"/>
                <w:szCs w:val="16"/>
              </w:rPr>
              <w:t>±</w:t>
            </w:r>
            <w:r w:rsidR="00862F28" w:rsidRPr="005E730D">
              <w:rPr>
                <w:sz w:val="16"/>
                <w:szCs w:val="16"/>
              </w:rPr>
              <w:t>0.033</w:t>
            </w:r>
          </w:p>
        </w:tc>
        <w:tc>
          <w:tcPr>
            <w:tcW w:w="755" w:type="dxa"/>
            <w:noWrap/>
            <w:hideMark/>
          </w:tcPr>
          <w:p w14:paraId="5AC34959" w14:textId="77777777" w:rsidR="00E2045D" w:rsidRPr="005E730D" w:rsidRDefault="00E2045D" w:rsidP="003A3769">
            <w:pPr>
              <w:pStyle w:val="CSDFigLegend"/>
              <w:rPr>
                <w:sz w:val="16"/>
                <w:szCs w:val="16"/>
              </w:rPr>
            </w:pPr>
            <w:r w:rsidRPr="005E730D">
              <w:rPr>
                <w:sz w:val="16"/>
                <w:szCs w:val="16"/>
              </w:rPr>
              <w:t>0.007</w:t>
            </w:r>
          </w:p>
          <w:p w14:paraId="56283EBC" w14:textId="65E842BA" w:rsidR="003A3769" w:rsidRPr="005E730D" w:rsidRDefault="00E2045D" w:rsidP="003A3769">
            <w:pPr>
              <w:pStyle w:val="CSDFigLegend"/>
              <w:rPr>
                <w:sz w:val="16"/>
                <w:szCs w:val="16"/>
              </w:rPr>
            </w:pPr>
            <w:r w:rsidRPr="005E730D">
              <w:rPr>
                <w:sz w:val="16"/>
                <w:szCs w:val="16"/>
              </w:rPr>
              <w:t>±</w:t>
            </w:r>
            <w:r w:rsidR="00862F28" w:rsidRPr="005E730D">
              <w:rPr>
                <w:sz w:val="16"/>
                <w:szCs w:val="16"/>
              </w:rPr>
              <w:t>0.020</w:t>
            </w:r>
          </w:p>
        </w:tc>
        <w:tc>
          <w:tcPr>
            <w:tcW w:w="755" w:type="dxa"/>
            <w:noWrap/>
            <w:hideMark/>
          </w:tcPr>
          <w:p w14:paraId="555E5F57" w14:textId="77777777" w:rsidR="00E2045D" w:rsidRPr="005E730D" w:rsidRDefault="00E2045D" w:rsidP="003A3769">
            <w:pPr>
              <w:pStyle w:val="CSDFigLegend"/>
              <w:rPr>
                <w:sz w:val="16"/>
                <w:szCs w:val="16"/>
              </w:rPr>
            </w:pPr>
            <w:r w:rsidRPr="005E730D">
              <w:rPr>
                <w:sz w:val="16"/>
                <w:szCs w:val="16"/>
              </w:rPr>
              <w:t>0.003</w:t>
            </w:r>
          </w:p>
          <w:p w14:paraId="60FB88D6" w14:textId="0464A1AC" w:rsidR="003A3769" w:rsidRPr="005E730D" w:rsidRDefault="00E2045D" w:rsidP="003A3769">
            <w:pPr>
              <w:pStyle w:val="CSDFigLegend"/>
              <w:rPr>
                <w:sz w:val="16"/>
                <w:szCs w:val="16"/>
              </w:rPr>
            </w:pPr>
            <w:r w:rsidRPr="005E730D">
              <w:rPr>
                <w:sz w:val="16"/>
                <w:szCs w:val="16"/>
              </w:rPr>
              <w:t>±</w:t>
            </w:r>
            <w:r w:rsidR="00862F28" w:rsidRPr="005E730D">
              <w:rPr>
                <w:sz w:val="16"/>
                <w:szCs w:val="16"/>
              </w:rPr>
              <w:t>0.012</w:t>
            </w:r>
          </w:p>
        </w:tc>
        <w:tc>
          <w:tcPr>
            <w:tcW w:w="755" w:type="dxa"/>
            <w:noWrap/>
            <w:hideMark/>
          </w:tcPr>
          <w:p w14:paraId="75F27C6A" w14:textId="77777777" w:rsidR="00E2045D" w:rsidRPr="005E730D" w:rsidRDefault="00E2045D" w:rsidP="003A3769">
            <w:pPr>
              <w:pStyle w:val="CSDFigLegend"/>
              <w:rPr>
                <w:sz w:val="16"/>
                <w:szCs w:val="16"/>
              </w:rPr>
            </w:pPr>
            <w:r w:rsidRPr="005E730D">
              <w:rPr>
                <w:sz w:val="16"/>
                <w:szCs w:val="16"/>
              </w:rPr>
              <w:t>0.001</w:t>
            </w:r>
          </w:p>
          <w:p w14:paraId="2CBD7214" w14:textId="2C053C8B" w:rsidR="003A3769" w:rsidRPr="005E730D" w:rsidRDefault="00E2045D" w:rsidP="003A3769">
            <w:pPr>
              <w:pStyle w:val="CSDFigLegend"/>
              <w:rPr>
                <w:sz w:val="16"/>
                <w:szCs w:val="16"/>
              </w:rPr>
            </w:pPr>
            <w:r w:rsidRPr="005E730D">
              <w:rPr>
                <w:sz w:val="16"/>
                <w:szCs w:val="16"/>
              </w:rPr>
              <w:t>±</w:t>
            </w:r>
            <w:r w:rsidR="00862F28" w:rsidRPr="005E730D">
              <w:rPr>
                <w:sz w:val="16"/>
                <w:szCs w:val="16"/>
              </w:rPr>
              <w:t>0.006</w:t>
            </w:r>
          </w:p>
        </w:tc>
        <w:tc>
          <w:tcPr>
            <w:tcW w:w="755" w:type="dxa"/>
            <w:noWrap/>
            <w:hideMark/>
          </w:tcPr>
          <w:p w14:paraId="0863B65E" w14:textId="77777777" w:rsidR="00E2045D" w:rsidRPr="005E730D" w:rsidRDefault="00E2045D" w:rsidP="003A3769">
            <w:pPr>
              <w:pStyle w:val="CSDFigLegend"/>
              <w:rPr>
                <w:sz w:val="16"/>
                <w:szCs w:val="16"/>
              </w:rPr>
            </w:pPr>
            <w:r w:rsidRPr="005E730D">
              <w:rPr>
                <w:sz w:val="16"/>
                <w:szCs w:val="16"/>
              </w:rPr>
              <w:t>0.000</w:t>
            </w:r>
          </w:p>
          <w:p w14:paraId="7ACE3829" w14:textId="7737AED6" w:rsidR="003A3769" w:rsidRPr="005E730D" w:rsidRDefault="00E2045D" w:rsidP="003A3769">
            <w:pPr>
              <w:pStyle w:val="CSDFigLegend"/>
              <w:rPr>
                <w:sz w:val="16"/>
                <w:szCs w:val="16"/>
              </w:rPr>
            </w:pPr>
            <w:r w:rsidRPr="005E730D">
              <w:rPr>
                <w:sz w:val="16"/>
                <w:szCs w:val="16"/>
              </w:rPr>
              <w:t>±</w:t>
            </w:r>
            <w:r w:rsidR="00862F28" w:rsidRPr="005E730D">
              <w:rPr>
                <w:sz w:val="16"/>
                <w:szCs w:val="16"/>
              </w:rPr>
              <w:t>0.004</w:t>
            </w:r>
          </w:p>
        </w:tc>
        <w:tc>
          <w:tcPr>
            <w:tcW w:w="755" w:type="dxa"/>
            <w:noWrap/>
            <w:hideMark/>
          </w:tcPr>
          <w:p w14:paraId="7FA0D6C6" w14:textId="77777777" w:rsidR="00E2045D" w:rsidRPr="005E730D" w:rsidRDefault="00E2045D" w:rsidP="003A3769">
            <w:pPr>
              <w:pStyle w:val="CSDFigLegend"/>
              <w:rPr>
                <w:sz w:val="16"/>
                <w:szCs w:val="16"/>
              </w:rPr>
            </w:pPr>
            <w:r w:rsidRPr="005E730D">
              <w:rPr>
                <w:sz w:val="16"/>
                <w:szCs w:val="16"/>
              </w:rPr>
              <w:t>0.000</w:t>
            </w:r>
          </w:p>
          <w:p w14:paraId="544D875C" w14:textId="7F683143" w:rsidR="003A3769" w:rsidRPr="005E730D" w:rsidRDefault="00E2045D" w:rsidP="003A3769">
            <w:pPr>
              <w:pStyle w:val="CSDFigLegend"/>
              <w:rPr>
                <w:sz w:val="16"/>
                <w:szCs w:val="16"/>
              </w:rPr>
            </w:pPr>
            <w:r w:rsidRPr="005E730D">
              <w:rPr>
                <w:sz w:val="16"/>
                <w:szCs w:val="16"/>
              </w:rPr>
              <w:t>±</w:t>
            </w:r>
            <w:r w:rsidR="00205FF2" w:rsidRPr="005E730D">
              <w:rPr>
                <w:sz w:val="16"/>
                <w:szCs w:val="16"/>
              </w:rPr>
              <w:t>0.002</w:t>
            </w:r>
          </w:p>
        </w:tc>
        <w:tc>
          <w:tcPr>
            <w:tcW w:w="755" w:type="dxa"/>
            <w:noWrap/>
            <w:hideMark/>
          </w:tcPr>
          <w:p w14:paraId="0E987D94" w14:textId="77777777" w:rsidR="00E2045D" w:rsidRPr="005E730D" w:rsidRDefault="00E2045D" w:rsidP="003A3769">
            <w:pPr>
              <w:pStyle w:val="CSDFigLegend"/>
              <w:rPr>
                <w:sz w:val="16"/>
                <w:szCs w:val="16"/>
              </w:rPr>
            </w:pPr>
            <w:r w:rsidRPr="005E730D">
              <w:rPr>
                <w:sz w:val="16"/>
                <w:szCs w:val="16"/>
              </w:rPr>
              <w:t>0.000</w:t>
            </w:r>
          </w:p>
          <w:p w14:paraId="3D4EC809" w14:textId="165B3D04" w:rsidR="003A3769" w:rsidRPr="005E730D" w:rsidRDefault="00E2045D" w:rsidP="003A3769">
            <w:pPr>
              <w:pStyle w:val="CSDFigLegend"/>
              <w:rPr>
                <w:sz w:val="16"/>
                <w:szCs w:val="16"/>
              </w:rPr>
            </w:pPr>
            <w:r w:rsidRPr="005E730D">
              <w:rPr>
                <w:sz w:val="16"/>
                <w:szCs w:val="16"/>
              </w:rPr>
              <w:t>±</w:t>
            </w:r>
            <w:r w:rsidR="00205FF2" w:rsidRPr="005E730D">
              <w:rPr>
                <w:sz w:val="16"/>
                <w:szCs w:val="16"/>
              </w:rPr>
              <w:t>0.000</w:t>
            </w:r>
          </w:p>
        </w:tc>
      </w:tr>
      <w:tr w:rsidR="003A3769" w:rsidRPr="005E730D" w14:paraId="3FD3287D" w14:textId="77777777" w:rsidTr="00E2045D">
        <w:trPr>
          <w:trHeight w:val="320"/>
        </w:trPr>
        <w:tc>
          <w:tcPr>
            <w:tcW w:w="715" w:type="dxa"/>
            <w:noWrap/>
            <w:hideMark/>
          </w:tcPr>
          <w:p w14:paraId="10DE20DF" w14:textId="77777777" w:rsidR="003A3769" w:rsidRPr="005E730D" w:rsidRDefault="003A3769" w:rsidP="003A3769">
            <w:pPr>
              <w:pStyle w:val="CSDFigLegend"/>
              <w:rPr>
                <w:sz w:val="16"/>
                <w:szCs w:val="16"/>
              </w:rPr>
            </w:pPr>
            <w:r w:rsidRPr="005E730D">
              <w:rPr>
                <w:sz w:val="16"/>
                <w:szCs w:val="16"/>
              </w:rPr>
              <w:t>CP yeast BF</w:t>
            </w:r>
          </w:p>
        </w:tc>
        <w:tc>
          <w:tcPr>
            <w:tcW w:w="1474" w:type="dxa"/>
            <w:noWrap/>
            <w:hideMark/>
          </w:tcPr>
          <w:p w14:paraId="6FAEEF54"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17, flow: 0.6</w:t>
            </w:r>
          </w:p>
        </w:tc>
        <w:tc>
          <w:tcPr>
            <w:tcW w:w="786" w:type="dxa"/>
            <w:noWrap/>
            <w:hideMark/>
          </w:tcPr>
          <w:p w14:paraId="097E4680" w14:textId="77777777" w:rsidR="00E2045D" w:rsidRPr="005E730D" w:rsidRDefault="00E2045D" w:rsidP="003A3769">
            <w:pPr>
              <w:pStyle w:val="CSDFigLegend"/>
              <w:rPr>
                <w:sz w:val="16"/>
                <w:szCs w:val="16"/>
              </w:rPr>
            </w:pPr>
            <w:r w:rsidRPr="005E730D">
              <w:rPr>
                <w:sz w:val="16"/>
                <w:szCs w:val="16"/>
              </w:rPr>
              <w:t>0.040</w:t>
            </w:r>
          </w:p>
          <w:p w14:paraId="252064D9" w14:textId="0C896A2F" w:rsidR="003A3769" w:rsidRPr="005E730D" w:rsidRDefault="00E2045D" w:rsidP="003A3769">
            <w:pPr>
              <w:pStyle w:val="CSDFigLegend"/>
              <w:rPr>
                <w:sz w:val="16"/>
                <w:szCs w:val="16"/>
              </w:rPr>
            </w:pPr>
            <w:r w:rsidRPr="005E730D">
              <w:rPr>
                <w:sz w:val="16"/>
                <w:szCs w:val="16"/>
              </w:rPr>
              <w:t>±</w:t>
            </w:r>
            <w:r w:rsidR="00862F28" w:rsidRPr="005E730D">
              <w:rPr>
                <w:sz w:val="16"/>
                <w:szCs w:val="16"/>
              </w:rPr>
              <w:t>0.076</w:t>
            </w:r>
          </w:p>
        </w:tc>
        <w:tc>
          <w:tcPr>
            <w:tcW w:w="756" w:type="dxa"/>
            <w:noWrap/>
            <w:hideMark/>
          </w:tcPr>
          <w:p w14:paraId="2E7704D9" w14:textId="77777777" w:rsidR="00E2045D" w:rsidRPr="005E730D" w:rsidRDefault="00E2045D" w:rsidP="003A3769">
            <w:pPr>
              <w:pStyle w:val="CSDFigLegend"/>
              <w:rPr>
                <w:sz w:val="16"/>
                <w:szCs w:val="16"/>
              </w:rPr>
            </w:pPr>
            <w:r w:rsidRPr="005E730D">
              <w:rPr>
                <w:sz w:val="16"/>
                <w:szCs w:val="16"/>
              </w:rPr>
              <w:t>0.024</w:t>
            </w:r>
          </w:p>
          <w:p w14:paraId="66C9B1EB" w14:textId="2FCF02A3" w:rsidR="003A3769" w:rsidRPr="005E730D" w:rsidRDefault="00E2045D" w:rsidP="003A3769">
            <w:pPr>
              <w:pStyle w:val="CSDFigLegend"/>
              <w:rPr>
                <w:sz w:val="16"/>
                <w:szCs w:val="16"/>
              </w:rPr>
            </w:pPr>
            <w:r w:rsidRPr="005E730D">
              <w:rPr>
                <w:sz w:val="16"/>
                <w:szCs w:val="16"/>
              </w:rPr>
              <w:t>±</w:t>
            </w:r>
            <w:r w:rsidR="00862F28" w:rsidRPr="005E730D">
              <w:rPr>
                <w:sz w:val="16"/>
                <w:szCs w:val="16"/>
              </w:rPr>
              <w:t>0.051</w:t>
            </w:r>
          </w:p>
        </w:tc>
        <w:tc>
          <w:tcPr>
            <w:tcW w:w="755" w:type="dxa"/>
            <w:noWrap/>
            <w:hideMark/>
          </w:tcPr>
          <w:p w14:paraId="1B41AF3B" w14:textId="77777777" w:rsidR="00E2045D" w:rsidRPr="005E730D" w:rsidRDefault="00E2045D" w:rsidP="003A3769">
            <w:pPr>
              <w:pStyle w:val="CSDFigLegend"/>
              <w:rPr>
                <w:sz w:val="16"/>
                <w:szCs w:val="16"/>
              </w:rPr>
            </w:pPr>
            <w:r w:rsidRPr="005E730D">
              <w:rPr>
                <w:sz w:val="16"/>
                <w:szCs w:val="16"/>
              </w:rPr>
              <w:t>0.013</w:t>
            </w:r>
          </w:p>
          <w:p w14:paraId="62BB8373" w14:textId="132917F3" w:rsidR="003A3769" w:rsidRPr="005E730D" w:rsidRDefault="00E2045D" w:rsidP="003A3769">
            <w:pPr>
              <w:pStyle w:val="CSDFigLegend"/>
              <w:rPr>
                <w:sz w:val="16"/>
                <w:szCs w:val="16"/>
              </w:rPr>
            </w:pPr>
            <w:r w:rsidRPr="005E730D">
              <w:rPr>
                <w:sz w:val="16"/>
                <w:szCs w:val="16"/>
              </w:rPr>
              <w:t>±</w:t>
            </w:r>
            <w:r w:rsidR="00862F28" w:rsidRPr="005E730D">
              <w:rPr>
                <w:sz w:val="16"/>
                <w:szCs w:val="16"/>
              </w:rPr>
              <w:t>0.032</w:t>
            </w:r>
          </w:p>
        </w:tc>
        <w:tc>
          <w:tcPr>
            <w:tcW w:w="755" w:type="dxa"/>
            <w:noWrap/>
            <w:hideMark/>
          </w:tcPr>
          <w:p w14:paraId="6C291D34" w14:textId="77777777" w:rsidR="00E2045D" w:rsidRPr="005E730D" w:rsidRDefault="00E2045D" w:rsidP="003A3769">
            <w:pPr>
              <w:pStyle w:val="CSDFigLegend"/>
              <w:rPr>
                <w:sz w:val="16"/>
                <w:szCs w:val="16"/>
              </w:rPr>
            </w:pPr>
            <w:r w:rsidRPr="005E730D">
              <w:rPr>
                <w:sz w:val="16"/>
                <w:szCs w:val="16"/>
              </w:rPr>
              <w:t>0.007</w:t>
            </w:r>
          </w:p>
          <w:p w14:paraId="4EAEAF03" w14:textId="4755CC9E" w:rsidR="003A3769" w:rsidRPr="005E730D" w:rsidRDefault="00E2045D" w:rsidP="003A3769">
            <w:pPr>
              <w:pStyle w:val="CSDFigLegend"/>
              <w:rPr>
                <w:sz w:val="16"/>
                <w:szCs w:val="16"/>
              </w:rPr>
            </w:pPr>
            <w:r w:rsidRPr="005E730D">
              <w:rPr>
                <w:sz w:val="16"/>
                <w:szCs w:val="16"/>
              </w:rPr>
              <w:t>±</w:t>
            </w:r>
            <w:r w:rsidR="00862F28" w:rsidRPr="005E730D">
              <w:rPr>
                <w:sz w:val="16"/>
                <w:szCs w:val="16"/>
              </w:rPr>
              <w:t>0.019</w:t>
            </w:r>
          </w:p>
        </w:tc>
        <w:tc>
          <w:tcPr>
            <w:tcW w:w="755" w:type="dxa"/>
            <w:noWrap/>
            <w:hideMark/>
          </w:tcPr>
          <w:p w14:paraId="30898342" w14:textId="77777777" w:rsidR="00E2045D" w:rsidRPr="005E730D" w:rsidRDefault="00E2045D" w:rsidP="003A3769">
            <w:pPr>
              <w:pStyle w:val="CSDFigLegend"/>
              <w:rPr>
                <w:sz w:val="16"/>
                <w:szCs w:val="16"/>
              </w:rPr>
            </w:pPr>
            <w:r w:rsidRPr="005E730D">
              <w:rPr>
                <w:sz w:val="16"/>
                <w:szCs w:val="16"/>
              </w:rPr>
              <w:t>0.003</w:t>
            </w:r>
          </w:p>
          <w:p w14:paraId="1E7CF6EF" w14:textId="4E203911" w:rsidR="003A3769" w:rsidRPr="005E730D" w:rsidRDefault="00E2045D" w:rsidP="003A3769">
            <w:pPr>
              <w:pStyle w:val="CSDFigLegend"/>
              <w:rPr>
                <w:sz w:val="16"/>
                <w:szCs w:val="16"/>
              </w:rPr>
            </w:pPr>
            <w:r w:rsidRPr="005E730D">
              <w:rPr>
                <w:sz w:val="16"/>
                <w:szCs w:val="16"/>
              </w:rPr>
              <w:t>±</w:t>
            </w:r>
            <w:r w:rsidR="00862F28" w:rsidRPr="005E730D">
              <w:rPr>
                <w:sz w:val="16"/>
                <w:szCs w:val="16"/>
              </w:rPr>
              <w:t>0.011</w:t>
            </w:r>
          </w:p>
        </w:tc>
        <w:tc>
          <w:tcPr>
            <w:tcW w:w="755" w:type="dxa"/>
            <w:noWrap/>
            <w:hideMark/>
          </w:tcPr>
          <w:p w14:paraId="21FC8260" w14:textId="77777777" w:rsidR="00E2045D" w:rsidRPr="005E730D" w:rsidRDefault="00E2045D" w:rsidP="003A3769">
            <w:pPr>
              <w:pStyle w:val="CSDFigLegend"/>
              <w:rPr>
                <w:sz w:val="16"/>
                <w:szCs w:val="16"/>
              </w:rPr>
            </w:pPr>
            <w:r w:rsidRPr="005E730D">
              <w:rPr>
                <w:sz w:val="16"/>
                <w:szCs w:val="16"/>
              </w:rPr>
              <w:t>0.001</w:t>
            </w:r>
          </w:p>
          <w:p w14:paraId="3B19F76E" w14:textId="3C2AD867" w:rsidR="003A3769" w:rsidRPr="005E730D" w:rsidRDefault="00E2045D" w:rsidP="003A3769">
            <w:pPr>
              <w:pStyle w:val="CSDFigLegend"/>
              <w:rPr>
                <w:sz w:val="16"/>
                <w:szCs w:val="16"/>
              </w:rPr>
            </w:pPr>
            <w:r w:rsidRPr="005E730D">
              <w:rPr>
                <w:sz w:val="16"/>
                <w:szCs w:val="16"/>
              </w:rPr>
              <w:t>±</w:t>
            </w:r>
            <w:r w:rsidR="00862F28" w:rsidRPr="005E730D">
              <w:rPr>
                <w:sz w:val="16"/>
                <w:szCs w:val="16"/>
              </w:rPr>
              <w:t>0.006</w:t>
            </w:r>
          </w:p>
        </w:tc>
        <w:tc>
          <w:tcPr>
            <w:tcW w:w="755" w:type="dxa"/>
            <w:noWrap/>
            <w:hideMark/>
          </w:tcPr>
          <w:p w14:paraId="3DECCBE2" w14:textId="77777777" w:rsidR="00E2045D" w:rsidRPr="005E730D" w:rsidRDefault="00E2045D" w:rsidP="003A3769">
            <w:pPr>
              <w:pStyle w:val="CSDFigLegend"/>
              <w:rPr>
                <w:sz w:val="16"/>
                <w:szCs w:val="16"/>
              </w:rPr>
            </w:pPr>
            <w:r w:rsidRPr="005E730D">
              <w:rPr>
                <w:sz w:val="16"/>
                <w:szCs w:val="16"/>
              </w:rPr>
              <w:t>0.000</w:t>
            </w:r>
          </w:p>
          <w:p w14:paraId="6E36112C" w14:textId="37AFF4F2" w:rsidR="003A3769" w:rsidRPr="005E730D" w:rsidRDefault="00E2045D" w:rsidP="003A3769">
            <w:pPr>
              <w:pStyle w:val="CSDFigLegend"/>
              <w:rPr>
                <w:sz w:val="16"/>
                <w:szCs w:val="16"/>
              </w:rPr>
            </w:pPr>
            <w:r w:rsidRPr="005E730D">
              <w:rPr>
                <w:sz w:val="16"/>
                <w:szCs w:val="16"/>
              </w:rPr>
              <w:t>±</w:t>
            </w:r>
            <w:r w:rsidR="00862F28" w:rsidRPr="005E730D">
              <w:rPr>
                <w:sz w:val="16"/>
                <w:szCs w:val="16"/>
              </w:rPr>
              <w:t>0.003</w:t>
            </w:r>
          </w:p>
        </w:tc>
        <w:tc>
          <w:tcPr>
            <w:tcW w:w="755" w:type="dxa"/>
            <w:noWrap/>
            <w:hideMark/>
          </w:tcPr>
          <w:p w14:paraId="07DE86F0" w14:textId="77777777" w:rsidR="00E2045D" w:rsidRPr="005E730D" w:rsidRDefault="00E2045D" w:rsidP="003A3769">
            <w:pPr>
              <w:pStyle w:val="CSDFigLegend"/>
              <w:rPr>
                <w:sz w:val="16"/>
                <w:szCs w:val="16"/>
              </w:rPr>
            </w:pPr>
            <w:r w:rsidRPr="005E730D">
              <w:rPr>
                <w:sz w:val="16"/>
                <w:szCs w:val="16"/>
              </w:rPr>
              <w:t>0.000</w:t>
            </w:r>
          </w:p>
          <w:p w14:paraId="2B3DB980" w14:textId="0ECFFA6A" w:rsidR="003A3769" w:rsidRPr="005E730D" w:rsidRDefault="00E2045D" w:rsidP="003A3769">
            <w:pPr>
              <w:pStyle w:val="CSDFigLegend"/>
              <w:rPr>
                <w:sz w:val="16"/>
                <w:szCs w:val="16"/>
              </w:rPr>
            </w:pPr>
            <w:r w:rsidRPr="005E730D">
              <w:rPr>
                <w:sz w:val="16"/>
                <w:szCs w:val="16"/>
              </w:rPr>
              <w:t>±</w:t>
            </w:r>
            <w:r w:rsidR="00205FF2" w:rsidRPr="005E730D">
              <w:rPr>
                <w:sz w:val="16"/>
                <w:szCs w:val="16"/>
              </w:rPr>
              <w:t>0.002</w:t>
            </w:r>
          </w:p>
        </w:tc>
        <w:tc>
          <w:tcPr>
            <w:tcW w:w="755" w:type="dxa"/>
            <w:noWrap/>
            <w:hideMark/>
          </w:tcPr>
          <w:p w14:paraId="6C41B1DE" w14:textId="77777777" w:rsidR="00E2045D" w:rsidRPr="005E730D" w:rsidRDefault="00E2045D" w:rsidP="003A3769">
            <w:pPr>
              <w:pStyle w:val="CSDFigLegend"/>
              <w:rPr>
                <w:sz w:val="16"/>
                <w:szCs w:val="16"/>
              </w:rPr>
            </w:pPr>
            <w:r w:rsidRPr="005E730D">
              <w:rPr>
                <w:sz w:val="16"/>
                <w:szCs w:val="16"/>
              </w:rPr>
              <w:t>0.000</w:t>
            </w:r>
          </w:p>
          <w:p w14:paraId="7A02285B" w14:textId="1C19EDB5" w:rsidR="003A3769" w:rsidRPr="005E730D" w:rsidRDefault="00E2045D" w:rsidP="003A3769">
            <w:pPr>
              <w:pStyle w:val="CSDFigLegend"/>
              <w:rPr>
                <w:sz w:val="16"/>
                <w:szCs w:val="16"/>
              </w:rPr>
            </w:pPr>
            <w:r w:rsidRPr="005E730D">
              <w:rPr>
                <w:sz w:val="16"/>
                <w:szCs w:val="16"/>
              </w:rPr>
              <w:t>±</w:t>
            </w:r>
            <w:r w:rsidR="00205FF2" w:rsidRPr="005E730D">
              <w:rPr>
                <w:sz w:val="16"/>
                <w:szCs w:val="16"/>
              </w:rPr>
              <w:t>0.000</w:t>
            </w:r>
          </w:p>
        </w:tc>
      </w:tr>
      <w:tr w:rsidR="003A3769" w:rsidRPr="005E730D" w14:paraId="75C765DE" w14:textId="77777777" w:rsidTr="00E2045D">
        <w:trPr>
          <w:trHeight w:val="320"/>
        </w:trPr>
        <w:tc>
          <w:tcPr>
            <w:tcW w:w="715" w:type="dxa"/>
            <w:noWrap/>
            <w:hideMark/>
          </w:tcPr>
          <w:p w14:paraId="22C51FCD" w14:textId="77777777" w:rsidR="003A3769" w:rsidRPr="005E730D" w:rsidRDefault="003A3769" w:rsidP="003A3769">
            <w:pPr>
              <w:pStyle w:val="CSDFigLegend"/>
              <w:rPr>
                <w:sz w:val="16"/>
                <w:szCs w:val="16"/>
              </w:rPr>
            </w:pPr>
            <w:r w:rsidRPr="005E730D">
              <w:rPr>
                <w:sz w:val="16"/>
                <w:szCs w:val="16"/>
              </w:rPr>
              <w:t>CP yeast BF</w:t>
            </w:r>
          </w:p>
        </w:tc>
        <w:tc>
          <w:tcPr>
            <w:tcW w:w="1474" w:type="dxa"/>
            <w:noWrap/>
            <w:hideMark/>
          </w:tcPr>
          <w:p w14:paraId="614AD468"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30, flow: 0.2</w:t>
            </w:r>
          </w:p>
        </w:tc>
        <w:tc>
          <w:tcPr>
            <w:tcW w:w="786" w:type="dxa"/>
            <w:noWrap/>
            <w:hideMark/>
          </w:tcPr>
          <w:p w14:paraId="362FCD17" w14:textId="77777777" w:rsidR="00E2045D" w:rsidRPr="005E730D" w:rsidRDefault="00E2045D" w:rsidP="003A3769">
            <w:pPr>
              <w:pStyle w:val="CSDFigLegend"/>
              <w:rPr>
                <w:sz w:val="16"/>
                <w:szCs w:val="16"/>
              </w:rPr>
            </w:pPr>
            <w:r w:rsidRPr="005E730D">
              <w:rPr>
                <w:sz w:val="16"/>
                <w:szCs w:val="16"/>
              </w:rPr>
              <w:t>0.048</w:t>
            </w:r>
          </w:p>
          <w:p w14:paraId="0EC374D3" w14:textId="05F6738D" w:rsidR="003A3769" w:rsidRPr="005E730D" w:rsidRDefault="00E2045D" w:rsidP="003A3769">
            <w:pPr>
              <w:pStyle w:val="CSDFigLegend"/>
              <w:rPr>
                <w:sz w:val="16"/>
                <w:szCs w:val="16"/>
              </w:rPr>
            </w:pPr>
            <w:r w:rsidRPr="005E730D">
              <w:rPr>
                <w:sz w:val="16"/>
                <w:szCs w:val="16"/>
              </w:rPr>
              <w:t>±</w:t>
            </w:r>
            <w:r w:rsidR="00862F28" w:rsidRPr="005E730D">
              <w:rPr>
                <w:sz w:val="16"/>
                <w:szCs w:val="16"/>
              </w:rPr>
              <w:t>0.099</w:t>
            </w:r>
          </w:p>
        </w:tc>
        <w:tc>
          <w:tcPr>
            <w:tcW w:w="756" w:type="dxa"/>
            <w:noWrap/>
            <w:hideMark/>
          </w:tcPr>
          <w:p w14:paraId="0D8E0936" w14:textId="77777777" w:rsidR="00E2045D" w:rsidRPr="005E730D" w:rsidRDefault="00E2045D" w:rsidP="003A3769">
            <w:pPr>
              <w:pStyle w:val="CSDFigLegend"/>
              <w:rPr>
                <w:sz w:val="16"/>
                <w:szCs w:val="16"/>
              </w:rPr>
            </w:pPr>
            <w:r w:rsidRPr="005E730D">
              <w:rPr>
                <w:sz w:val="16"/>
                <w:szCs w:val="16"/>
              </w:rPr>
              <w:t>0.031</w:t>
            </w:r>
          </w:p>
          <w:p w14:paraId="7B656A5C" w14:textId="224291E0" w:rsidR="003A3769" w:rsidRPr="005E730D" w:rsidRDefault="00E2045D" w:rsidP="003A3769">
            <w:pPr>
              <w:pStyle w:val="CSDFigLegend"/>
              <w:rPr>
                <w:sz w:val="16"/>
                <w:szCs w:val="16"/>
              </w:rPr>
            </w:pPr>
            <w:r w:rsidRPr="005E730D">
              <w:rPr>
                <w:sz w:val="16"/>
                <w:szCs w:val="16"/>
              </w:rPr>
              <w:t>±</w:t>
            </w:r>
            <w:r w:rsidR="00862F28" w:rsidRPr="005E730D">
              <w:rPr>
                <w:sz w:val="16"/>
                <w:szCs w:val="16"/>
              </w:rPr>
              <w:t>0.072</w:t>
            </w:r>
          </w:p>
        </w:tc>
        <w:tc>
          <w:tcPr>
            <w:tcW w:w="755" w:type="dxa"/>
            <w:noWrap/>
            <w:hideMark/>
          </w:tcPr>
          <w:p w14:paraId="00159434" w14:textId="77777777" w:rsidR="00E2045D" w:rsidRPr="005E730D" w:rsidRDefault="00E2045D" w:rsidP="003A3769">
            <w:pPr>
              <w:pStyle w:val="CSDFigLegend"/>
              <w:rPr>
                <w:sz w:val="16"/>
                <w:szCs w:val="16"/>
              </w:rPr>
            </w:pPr>
            <w:r w:rsidRPr="005E730D">
              <w:rPr>
                <w:sz w:val="16"/>
                <w:szCs w:val="16"/>
              </w:rPr>
              <w:t>0.019</w:t>
            </w:r>
          </w:p>
          <w:p w14:paraId="7CAE55F6" w14:textId="5462F12A" w:rsidR="003A3769" w:rsidRPr="005E730D" w:rsidRDefault="00E2045D" w:rsidP="003A3769">
            <w:pPr>
              <w:pStyle w:val="CSDFigLegend"/>
              <w:rPr>
                <w:sz w:val="16"/>
                <w:szCs w:val="16"/>
              </w:rPr>
            </w:pPr>
            <w:r w:rsidRPr="005E730D">
              <w:rPr>
                <w:sz w:val="16"/>
                <w:szCs w:val="16"/>
              </w:rPr>
              <w:t>±</w:t>
            </w:r>
            <w:r w:rsidR="00862F28" w:rsidRPr="005E730D">
              <w:rPr>
                <w:sz w:val="16"/>
                <w:szCs w:val="16"/>
              </w:rPr>
              <w:t>0.048</w:t>
            </w:r>
          </w:p>
        </w:tc>
        <w:tc>
          <w:tcPr>
            <w:tcW w:w="755" w:type="dxa"/>
            <w:noWrap/>
            <w:hideMark/>
          </w:tcPr>
          <w:p w14:paraId="469171B0" w14:textId="77777777" w:rsidR="00E2045D" w:rsidRPr="005E730D" w:rsidRDefault="00E2045D" w:rsidP="003A3769">
            <w:pPr>
              <w:pStyle w:val="CSDFigLegend"/>
              <w:rPr>
                <w:sz w:val="16"/>
                <w:szCs w:val="16"/>
              </w:rPr>
            </w:pPr>
            <w:r w:rsidRPr="005E730D">
              <w:rPr>
                <w:sz w:val="16"/>
                <w:szCs w:val="16"/>
              </w:rPr>
              <w:t>0.011</w:t>
            </w:r>
          </w:p>
          <w:p w14:paraId="4724B906" w14:textId="7D238FFF" w:rsidR="003A3769" w:rsidRPr="005E730D" w:rsidRDefault="00E2045D" w:rsidP="003A3769">
            <w:pPr>
              <w:pStyle w:val="CSDFigLegend"/>
              <w:rPr>
                <w:sz w:val="16"/>
                <w:szCs w:val="16"/>
              </w:rPr>
            </w:pPr>
            <w:r w:rsidRPr="005E730D">
              <w:rPr>
                <w:sz w:val="16"/>
                <w:szCs w:val="16"/>
              </w:rPr>
              <w:t>±</w:t>
            </w:r>
            <w:r w:rsidR="00862F28" w:rsidRPr="005E730D">
              <w:rPr>
                <w:sz w:val="16"/>
                <w:szCs w:val="16"/>
              </w:rPr>
              <w:t>0.029</w:t>
            </w:r>
          </w:p>
        </w:tc>
        <w:tc>
          <w:tcPr>
            <w:tcW w:w="755" w:type="dxa"/>
            <w:noWrap/>
            <w:hideMark/>
          </w:tcPr>
          <w:p w14:paraId="09B8D5D2" w14:textId="77777777" w:rsidR="00E2045D" w:rsidRPr="005E730D" w:rsidRDefault="00E2045D" w:rsidP="003A3769">
            <w:pPr>
              <w:pStyle w:val="CSDFigLegend"/>
              <w:rPr>
                <w:sz w:val="16"/>
                <w:szCs w:val="16"/>
              </w:rPr>
            </w:pPr>
            <w:r w:rsidRPr="005E730D">
              <w:rPr>
                <w:sz w:val="16"/>
                <w:szCs w:val="16"/>
              </w:rPr>
              <w:t>0.005</w:t>
            </w:r>
          </w:p>
          <w:p w14:paraId="66DB025B" w14:textId="1BF0810D" w:rsidR="003A3769" w:rsidRPr="005E730D" w:rsidRDefault="00E2045D" w:rsidP="003A3769">
            <w:pPr>
              <w:pStyle w:val="CSDFigLegend"/>
              <w:rPr>
                <w:sz w:val="16"/>
                <w:szCs w:val="16"/>
              </w:rPr>
            </w:pPr>
            <w:r w:rsidRPr="005E730D">
              <w:rPr>
                <w:sz w:val="16"/>
                <w:szCs w:val="16"/>
              </w:rPr>
              <w:t>±</w:t>
            </w:r>
            <w:r w:rsidR="00862F28" w:rsidRPr="005E730D">
              <w:rPr>
                <w:sz w:val="16"/>
                <w:szCs w:val="16"/>
              </w:rPr>
              <w:t>0.015</w:t>
            </w:r>
          </w:p>
        </w:tc>
        <w:tc>
          <w:tcPr>
            <w:tcW w:w="755" w:type="dxa"/>
            <w:noWrap/>
            <w:hideMark/>
          </w:tcPr>
          <w:p w14:paraId="522B26D2" w14:textId="77777777" w:rsidR="00E2045D" w:rsidRPr="005E730D" w:rsidRDefault="00E2045D" w:rsidP="003A3769">
            <w:pPr>
              <w:pStyle w:val="CSDFigLegend"/>
              <w:rPr>
                <w:sz w:val="16"/>
                <w:szCs w:val="16"/>
              </w:rPr>
            </w:pPr>
            <w:r w:rsidRPr="005E730D">
              <w:rPr>
                <w:sz w:val="16"/>
                <w:szCs w:val="16"/>
              </w:rPr>
              <w:t>0.002</w:t>
            </w:r>
          </w:p>
          <w:p w14:paraId="7AF63B77" w14:textId="2A082998" w:rsidR="003A3769" w:rsidRPr="005E730D" w:rsidRDefault="00E2045D" w:rsidP="003A3769">
            <w:pPr>
              <w:pStyle w:val="CSDFigLegend"/>
              <w:rPr>
                <w:sz w:val="16"/>
                <w:szCs w:val="16"/>
              </w:rPr>
            </w:pPr>
            <w:r w:rsidRPr="005E730D">
              <w:rPr>
                <w:sz w:val="16"/>
                <w:szCs w:val="16"/>
              </w:rPr>
              <w:t>±</w:t>
            </w:r>
            <w:r w:rsidR="00862F28" w:rsidRPr="005E730D">
              <w:rPr>
                <w:sz w:val="16"/>
                <w:szCs w:val="16"/>
              </w:rPr>
              <w:t>0.009</w:t>
            </w:r>
          </w:p>
        </w:tc>
        <w:tc>
          <w:tcPr>
            <w:tcW w:w="755" w:type="dxa"/>
            <w:noWrap/>
            <w:hideMark/>
          </w:tcPr>
          <w:p w14:paraId="5921C307" w14:textId="77777777" w:rsidR="00E2045D" w:rsidRPr="005E730D" w:rsidRDefault="00E2045D" w:rsidP="003A3769">
            <w:pPr>
              <w:pStyle w:val="CSDFigLegend"/>
              <w:rPr>
                <w:sz w:val="16"/>
                <w:szCs w:val="16"/>
              </w:rPr>
            </w:pPr>
            <w:r w:rsidRPr="005E730D">
              <w:rPr>
                <w:sz w:val="16"/>
                <w:szCs w:val="16"/>
              </w:rPr>
              <w:t>0.001</w:t>
            </w:r>
          </w:p>
          <w:p w14:paraId="53543F56" w14:textId="0E25715E" w:rsidR="003A3769" w:rsidRPr="005E730D" w:rsidRDefault="00E2045D" w:rsidP="003A3769">
            <w:pPr>
              <w:pStyle w:val="CSDFigLegend"/>
              <w:rPr>
                <w:sz w:val="16"/>
                <w:szCs w:val="16"/>
              </w:rPr>
            </w:pPr>
            <w:r w:rsidRPr="005E730D">
              <w:rPr>
                <w:sz w:val="16"/>
                <w:szCs w:val="16"/>
              </w:rPr>
              <w:t>±</w:t>
            </w:r>
            <w:r w:rsidR="00862F28" w:rsidRPr="005E730D">
              <w:rPr>
                <w:sz w:val="16"/>
                <w:szCs w:val="16"/>
              </w:rPr>
              <w:t>0.005</w:t>
            </w:r>
          </w:p>
        </w:tc>
        <w:tc>
          <w:tcPr>
            <w:tcW w:w="755" w:type="dxa"/>
            <w:noWrap/>
            <w:hideMark/>
          </w:tcPr>
          <w:p w14:paraId="243FF194" w14:textId="77777777" w:rsidR="00E2045D" w:rsidRPr="005E730D" w:rsidRDefault="00E2045D" w:rsidP="003A3769">
            <w:pPr>
              <w:pStyle w:val="CSDFigLegend"/>
              <w:rPr>
                <w:sz w:val="16"/>
                <w:szCs w:val="16"/>
              </w:rPr>
            </w:pPr>
            <w:r w:rsidRPr="005E730D">
              <w:rPr>
                <w:sz w:val="16"/>
                <w:szCs w:val="16"/>
              </w:rPr>
              <w:t>0.000</w:t>
            </w:r>
          </w:p>
          <w:p w14:paraId="620EB0DD" w14:textId="1299B118" w:rsidR="003A3769" w:rsidRPr="005E730D" w:rsidRDefault="00E2045D" w:rsidP="003A3769">
            <w:pPr>
              <w:pStyle w:val="CSDFigLegend"/>
              <w:rPr>
                <w:sz w:val="16"/>
                <w:szCs w:val="16"/>
              </w:rPr>
            </w:pPr>
            <w:r w:rsidRPr="005E730D">
              <w:rPr>
                <w:sz w:val="16"/>
                <w:szCs w:val="16"/>
              </w:rPr>
              <w:t>±</w:t>
            </w:r>
            <w:r w:rsidR="00205FF2" w:rsidRPr="005E730D">
              <w:rPr>
                <w:sz w:val="16"/>
                <w:szCs w:val="16"/>
              </w:rPr>
              <w:t>0.002</w:t>
            </w:r>
          </w:p>
        </w:tc>
        <w:tc>
          <w:tcPr>
            <w:tcW w:w="755" w:type="dxa"/>
            <w:noWrap/>
            <w:hideMark/>
          </w:tcPr>
          <w:p w14:paraId="24B17338" w14:textId="77777777" w:rsidR="00E2045D" w:rsidRPr="005E730D" w:rsidRDefault="00E2045D" w:rsidP="003A3769">
            <w:pPr>
              <w:pStyle w:val="CSDFigLegend"/>
              <w:rPr>
                <w:sz w:val="16"/>
                <w:szCs w:val="16"/>
              </w:rPr>
            </w:pPr>
            <w:r w:rsidRPr="005E730D">
              <w:rPr>
                <w:sz w:val="16"/>
                <w:szCs w:val="16"/>
              </w:rPr>
              <w:t>0.000</w:t>
            </w:r>
          </w:p>
          <w:p w14:paraId="68A3FA54" w14:textId="02515EF1" w:rsidR="003A3769" w:rsidRPr="005E730D" w:rsidRDefault="00E2045D" w:rsidP="003A3769">
            <w:pPr>
              <w:pStyle w:val="CSDFigLegend"/>
              <w:rPr>
                <w:sz w:val="16"/>
                <w:szCs w:val="16"/>
              </w:rPr>
            </w:pPr>
            <w:r w:rsidRPr="005E730D">
              <w:rPr>
                <w:sz w:val="16"/>
                <w:szCs w:val="16"/>
              </w:rPr>
              <w:t>±</w:t>
            </w:r>
            <w:r w:rsidR="00205FF2" w:rsidRPr="005E730D">
              <w:rPr>
                <w:sz w:val="16"/>
                <w:szCs w:val="16"/>
              </w:rPr>
              <w:t>0.000</w:t>
            </w:r>
          </w:p>
        </w:tc>
      </w:tr>
      <w:tr w:rsidR="003A3769" w:rsidRPr="005E730D" w14:paraId="3A5D0D51" w14:textId="77777777" w:rsidTr="00E2045D">
        <w:trPr>
          <w:trHeight w:val="320"/>
        </w:trPr>
        <w:tc>
          <w:tcPr>
            <w:tcW w:w="715" w:type="dxa"/>
            <w:noWrap/>
            <w:hideMark/>
          </w:tcPr>
          <w:p w14:paraId="7D9BF16D" w14:textId="77777777" w:rsidR="003A3769" w:rsidRPr="005E730D" w:rsidRDefault="003A3769" w:rsidP="003A3769">
            <w:pPr>
              <w:pStyle w:val="CSDFigLegend"/>
              <w:rPr>
                <w:sz w:val="16"/>
                <w:szCs w:val="16"/>
              </w:rPr>
            </w:pPr>
            <w:r w:rsidRPr="005E730D">
              <w:rPr>
                <w:sz w:val="16"/>
                <w:szCs w:val="16"/>
              </w:rPr>
              <w:t>CP yeast BF</w:t>
            </w:r>
          </w:p>
        </w:tc>
        <w:tc>
          <w:tcPr>
            <w:tcW w:w="1474" w:type="dxa"/>
            <w:noWrap/>
            <w:hideMark/>
          </w:tcPr>
          <w:p w14:paraId="5F361F90"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30, flow: 0.4</w:t>
            </w:r>
          </w:p>
        </w:tc>
        <w:tc>
          <w:tcPr>
            <w:tcW w:w="786" w:type="dxa"/>
            <w:noWrap/>
            <w:hideMark/>
          </w:tcPr>
          <w:p w14:paraId="02FCB458" w14:textId="77777777" w:rsidR="00E2045D" w:rsidRPr="005E730D" w:rsidRDefault="00E2045D" w:rsidP="003A3769">
            <w:pPr>
              <w:pStyle w:val="CSDFigLegend"/>
              <w:rPr>
                <w:sz w:val="16"/>
                <w:szCs w:val="16"/>
              </w:rPr>
            </w:pPr>
            <w:r w:rsidRPr="005E730D">
              <w:rPr>
                <w:sz w:val="16"/>
                <w:szCs w:val="16"/>
              </w:rPr>
              <w:t>0.053</w:t>
            </w:r>
          </w:p>
          <w:p w14:paraId="3A65BCC4" w14:textId="6DBDC370" w:rsidR="003A3769" w:rsidRPr="005E730D" w:rsidRDefault="00E2045D" w:rsidP="003A3769">
            <w:pPr>
              <w:pStyle w:val="CSDFigLegend"/>
              <w:rPr>
                <w:sz w:val="16"/>
                <w:szCs w:val="16"/>
              </w:rPr>
            </w:pPr>
            <w:r w:rsidRPr="005E730D">
              <w:rPr>
                <w:sz w:val="16"/>
                <w:szCs w:val="16"/>
              </w:rPr>
              <w:t>±</w:t>
            </w:r>
            <w:r w:rsidR="00862F28" w:rsidRPr="005E730D">
              <w:rPr>
                <w:sz w:val="16"/>
                <w:szCs w:val="16"/>
              </w:rPr>
              <w:t>0.098</w:t>
            </w:r>
          </w:p>
        </w:tc>
        <w:tc>
          <w:tcPr>
            <w:tcW w:w="756" w:type="dxa"/>
            <w:noWrap/>
            <w:hideMark/>
          </w:tcPr>
          <w:p w14:paraId="5B2E173E" w14:textId="77777777" w:rsidR="00E2045D" w:rsidRPr="005E730D" w:rsidRDefault="00E2045D" w:rsidP="003A3769">
            <w:pPr>
              <w:pStyle w:val="CSDFigLegend"/>
              <w:rPr>
                <w:sz w:val="16"/>
                <w:szCs w:val="16"/>
              </w:rPr>
            </w:pPr>
            <w:r w:rsidRPr="005E730D">
              <w:rPr>
                <w:sz w:val="16"/>
                <w:szCs w:val="16"/>
              </w:rPr>
              <w:t>0.034</w:t>
            </w:r>
          </w:p>
          <w:p w14:paraId="6C0782CB" w14:textId="7F84810D" w:rsidR="003A3769" w:rsidRPr="005E730D" w:rsidRDefault="00E2045D" w:rsidP="003A3769">
            <w:pPr>
              <w:pStyle w:val="CSDFigLegend"/>
              <w:rPr>
                <w:sz w:val="16"/>
                <w:szCs w:val="16"/>
              </w:rPr>
            </w:pPr>
            <w:r w:rsidRPr="005E730D">
              <w:rPr>
                <w:sz w:val="16"/>
                <w:szCs w:val="16"/>
              </w:rPr>
              <w:t>±</w:t>
            </w:r>
            <w:r w:rsidR="00862F28" w:rsidRPr="005E730D">
              <w:rPr>
                <w:sz w:val="16"/>
                <w:szCs w:val="16"/>
              </w:rPr>
              <w:t>0.071</w:t>
            </w:r>
          </w:p>
        </w:tc>
        <w:tc>
          <w:tcPr>
            <w:tcW w:w="755" w:type="dxa"/>
            <w:noWrap/>
            <w:hideMark/>
          </w:tcPr>
          <w:p w14:paraId="699F48F3" w14:textId="77777777" w:rsidR="00E2045D" w:rsidRPr="005E730D" w:rsidRDefault="00E2045D" w:rsidP="003A3769">
            <w:pPr>
              <w:pStyle w:val="CSDFigLegend"/>
              <w:rPr>
                <w:sz w:val="16"/>
                <w:szCs w:val="16"/>
              </w:rPr>
            </w:pPr>
            <w:r w:rsidRPr="005E730D">
              <w:rPr>
                <w:sz w:val="16"/>
                <w:szCs w:val="16"/>
              </w:rPr>
              <w:t>0.020</w:t>
            </w:r>
          </w:p>
          <w:p w14:paraId="77318C8B" w14:textId="130CFB9A" w:rsidR="003A3769" w:rsidRPr="005E730D" w:rsidRDefault="00E2045D" w:rsidP="003A3769">
            <w:pPr>
              <w:pStyle w:val="CSDFigLegend"/>
              <w:rPr>
                <w:sz w:val="16"/>
                <w:szCs w:val="16"/>
              </w:rPr>
            </w:pPr>
            <w:r w:rsidRPr="005E730D">
              <w:rPr>
                <w:sz w:val="16"/>
                <w:szCs w:val="16"/>
              </w:rPr>
              <w:t>±</w:t>
            </w:r>
            <w:r w:rsidR="00862F28" w:rsidRPr="005E730D">
              <w:rPr>
                <w:sz w:val="16"/>
                <w:szCs w:val="16"/>
              </w:rPr>
              <w:t>0.047</w:t>
            </w:r>
          </w:p>
        </w:tc>
        <w:tc>
          <w:tcPr>
            <w:tcW w:w="755" w:type="dxa"/>
            <w:noWrap/>
            <w:hideMark/>
          </w:tcPr>
          <w:p w14:paraId="30470EBB" w14:textId="77777777" w:rsidR="00E2045D" w:rsidRPr="005E730D" w:rsidRDefault="00E2045D" w:rsidP="003A3769">
            <w:pPr>
              <w:pStyle w:val="CSDFigLegend"/>
              <w:rPr>
                <w:sz w:val="16"/>
                <w:szCs w:val="16"/>
              </w:rPr>
            </w:pPr>
            <w:r w:rsidRPr="005E730D">
              <w:rPr>
                <w:sz w:val="16"/>
                <w:szCs w:val="16"/>
              </w:rPr>
              <w:t>0.011</w:t>
            </w:r>
          </w:p>
          <w:p w14:paraId="42E9B8CA" w14:textId="493E28B1" w:rsidR="003A3769" w:rsidRPr="005E730D" w:rsidRDefault="00E2045D" w:rsidP="003A3769">
            <w:pPr>
              <w:pStyle w:val="CSDFigLegend"/>
              <w:rPr>
                <w:sz w:val="16"/>
                <w:szCs w:val="16"/>
              </w:rPr>
            </w:pPr>
            <w:r w:rsidRPr="005E730D">
              <w:rPr>
                <w:sz w:val="16"/>
                <w:szCs w:val="16"/>
              </w:rPr>
              <w:t>±</w:t>
            </w:r>
            <w:r w:rsidR="00862F28" w:rsidRPr="005E730D">
              <w:rPr>
                <w:sz w:val="16"/>
                <w:szCs w:val="16"/>
              </w:rPr>
              <w:t>0.028</w:t>
            </w:r>
          </w:p>
        </w:tc>
        <w:tc>
          <w:tcPr>
            <w:tcW w:w="755" w:type="dxa"/>
            <w:noWrap/>
            <w:hideMark/>
          </w:tcPr>
          <w:p w14:paraId="5F65022E" w14:textId="77777777" w:rsidR="00E2045D" w:rsidRPr="005E730D" w:rsidRDefault="00E2045D" w:rsidP="003A3769">
            <w:pPr>
              <w:pStyle w:val="CSDFigLegend"/>
              <w:rPr>
                <w:sz w:val="16"/>
                <w:szCs w:val="16"/>
              </w:rPr>
            </w:pPr>
            <w:r w:rsidRPr="005E730D">
              <w:rPr>
                <w:sz w:val="16"/>
                <w:szCs w:val="16"/>
              </w:rPr>
              <w:t>0.005</w:t>
            </w:r>
          </w:p>
          <w:p w14:paraId="1B6306CF" w14:textId="1625101D" w:rsidR="003A3769" w:rsidRPr="005E730D" w:rsidRDefault="00E2045D" w:rsidP="003A3769">
            <w:pPr>
              <w:pStyle w:val="CSDFigLegend"/>
              <w:rPr>
                <w:sz w:val="16"/>
                <w:szCs w:val="16"/>
              </w:rPr>
            </w:pPr>
            <w:r w:rsidRPr="005E730D">
              <w:rPr>
                <w:sz w:val="16"/>
                <w:szCs w:val="16"/>
              </w:rPr>
              <w:t>±</w:t>
            </w:r>
            <w:r w:rsidR="00862F28" w:rsidRPr="005E730D">
              <w:rPr>
                <w:sz w:val="16"/>
                <w:szCs w:val="16"/>
              </w:rPr>
              <w:t>0.015</w:t>
            </w:r>
          </w:p>
        </w:tc>
        <w:tc>
          <w:tcPr>
            <w:tcW w:w="755" w:type="dxa"/>
            <w:noWrap/>
            <w:hideMark/>
          </w:tcPr>
          <w:p w14:paraId="61F28008" w14:textId="77777777" w:rsidR="00E2045D" w:rsidRPr="005E730D" w:rsidRDefault="00E2045D" w:rsidP="003A3769">
            <w:pPr>
              <w:pStyle w:val="CSDFigLegend"/>
              <w:rPr>
                <w:sz w:val="16"/>
                <w:szCs w:val="16"/>
              </w:rPr>
            </w:pPr>
            <w:r w:rsidRPr="005E730D">
              <w:rPr>
                <w:sz w:val="16"/>
                <w:szCs w:val="16"/>
              </w:rPr>
              <w:t>0.002</w:t>
            </w:r>
          </w:p>
          <w:p w14:paraId="4108FC7B" w14:textId="254144C7" w:rsidR="003A3769" w:rsidRPr="005E730D" w:rsidRDefault="00E2045D" w:rsidP="003A3769">
            <w:pPr>
              <w:pStyle w:val="CSDFigLegend"/>
              <w:rPr>
                <w:sz w:val="16"/>
                <w:szCs w:val="16"/>
              </w:rPr>
            </w:pPr>
            <w:r w:rsidRPr="005E730D">
              <w:rPr>
                <w:sz w:val="16"/>
                <w:szCs w:val="16"/>
              </w:rPr>
              <w:t>±</w:t>
            </w:r>
            <w:r w:rsidR="00862F28" w:rsidRPr="005E730D">
              <w:rPr>
                <w:sz w:val="16"/>
                <w:szCs w:val="16"/>
              </w:rPr>
              <w:t>0.008</w:t>
            </w:r>
          </w:p>
        </w:tc>
        <w:tc>
          <w:tcPr>
            <w:tcW w:w="755" w:type="dxa"/>
            <w:noWrap/>
            <w:hideMark/>
          </w:tcPr>
          <w:p w14:paraId="46131222" w14:textId="77777777" w:rsidR="00E2045D" w:rsidRPr="005E730D" w:rsidRDefault="00E2045D" w:rsidP="003A3769">
            <w:pPr>
              <w:pStyle w:val="CSDFigLegend"/>
              <w:rPr>
                <w:sz w:val="16"/>
                <w:szCs w:val="16"/>
              </w:rPr>
            </w:pPr>
            <w:r w:rsidRPr="005E730D">
              <w:rPr>
                <w:sz w:val="16"/>
                <w:szCs w:val="16"/>
              </w:rPr>
              <w:t>0.001</w:t>
            </w:r>
          </w:p>
          <w:p w14:paraId="10CAC6E4" w14:textId="14DC34B1" w:rsidR="003A3769" w:rsidRPr="005E730D" w:rsidRDefault="00E2045D" w:rsidP="003A3769">
            <w:pPr>
              <w:pStyle w:val="CSDFigLegend"/>
              <w:rPr>
                <w:sz w:val="16"/>
                <w:szCs w:val="16"/>
              </w:rPr>
            </w:pPr>
            <w:r w:rsidRPr="005E730D">
              <w:rPr>
                <w:sz w:val="16"/>
                <w:szCs w:val="16"/>
              </w:rPr>
              <w:t>±</w:t>
            </w:r>
            <w:r w:rsidR="00862F28" w:rsidRPr="005E730D">
              <w:rPr>
                <w:sz w:val="16"/>
                <w:szCs w:val="16"/>
              </w:rPr>
              <w:t>0.005</w:t>
            </w:r>
          </w:p>
        </w:tc>
        <w:tc>
          <w:tcPr>
            <w:tcW w:w="755" w:type="dxa"/>
            <w:noWrap/>
            <w:hideMark/>
          </w:tcPr>
          <w:p w14:paraId="639642BB" w14:textId="77777777" w:rsidR="00E2045D" w:rsidRPr="005E730D" w:rsidRDefault="00E2045D" w:rsidP="003A3769">
            <w:pPr>
              <w:pStyle w:val="CSDFigLegend"/>
              <w:rPr>
                <w:sz w:val="16"/>
                <w:szCs w:val="16"/>
              </w:rPr>
            </w:pPr>
            <w:r w:rsidRPr="005E730D">
              <w:rPr>
                <w:sz w:val="16"/>
                <w:szCs w:val="16"/>
              </w:rPr>
              <w:t>0.000</w:t>
            </w:r>
          </w:p>
          <w:p w14:paraId="4E3CC1E3" w14:textId="5D5E9A6B" w:rsidR="003A3769" w:rsidRPr="005E730D" w:rsidRDefault="00E2045D" w:rsidP="003A3769">
            <w:pPr>
              <w:pStyle w:val="CSDFigLegend"/>
              <w:rPr>
                <w:sz w:val="16"/>
                <w:szCs w:val="16"/>
              </w:rPr>
            </w:pPr>
            <w:r w:rsidRPr="005E730D">
              <w:rPr>
                <w:sz w:val="16"/>
                <w:szCs w:val="16"/>
              </w:rPr>
              <w:t>±</w:t>
            </w:r>
            <w:r w:rsidR="00205FF2" w:rsidRPr="005E730D">
              <w:rPr>
                <w:sz w:val="16"/>
                <w:szCs w:val="16"/>
              </w:rPr>
              <w:t>0.002</w:t>
            </w:r>
          </w:p>
        </w:tc>
        <w:tc>
          <w:tcPr>
            <w:tcW w:w="755" w:type="dxa"/>
            <w:noWrap/>
            <w:hideMark/>
          </w:tcPr>
          <w:p w14:paraId="4516AFC0" w14:textId="77777777" w:rsidR="00E2045D" w:rsidRPr="005E730D" w:rsidRDefault="00E2045D" w:rsidP="003A3769">
            <w:pPr>
              <w:pStyle w:val="CSDFigLegend"/>
              <w:rPr>
                <w:sz w:val="16"/>
                <w:szCs w:val="16"/>
              </w:rPr>
            </w:pPr>
            <w:r w:rsidRPr="005E730D">
              <w:rPr>
                <w:sz w:val="16"/>
                <w:szCs w:val="16"/>
              </w:rPr>
              <w:t>0.000</w:t>
            </w:r>
          </w:p>
          <w:p w14:paraId="0BE70FFD" w14:textId="08C76D8B" w:rsidR="003A3769" w:rsidRPr="005E730D" w:rsidRDefault="00E2045D" w:rsidP="003A3769">
            <w:pPr>
              <w:pStyle w:val="CSDFigLegend"/>
              <w:rPr>
                <w:sz w:val="16"/>
                <w:szCs w:val="16"/>
              </w:rPr>
            </w:pPr>
            <w:r w:rsidRPr="005E730D">
              <w:rPr>
                <w:sz w:val="16"/>
                <w:szCs w:val="16"/>
              </w:rPr>
              <w:t>±</w:t>
            </w:r>
            <w:r w:rsidR="00205FF2" w:rsidRPr="005E730D">
              <w:rPr>
                <w:sz w:val="16"/>
                <w:szCs w:val="16"/>
              </w:rPr>
              <w:t>0.000</w:t>
            </w:r>
          </w:p>
        </w:tc>
      </w:tr>
      <w:tr w:rsidR="003A3769" w:rsidRPr="005E730D" w14:paraId="6CAE6369" w14:textId="77777777" w:rsidTr="00E2045D">
        <w:trPr>
          <w:trHeight w:val="320"/>
        </w:trPr>
        <w:tc>
          <w:tcPr>
            <w:tcW w:w="715" w:type="dxa"/>
            <w:noWrap/>
            <w:hideMark/>
          </w:tcPr>
          <w:p w14:paraId="1ED49CF1" w14:textId="77777777" w:rsidR="003A3769" w:rsidRPr="005E730D" w:rsidRDefault="003A3769" w:rsidP="003A3769">
            <w:pPr>
              <w:pStyle w:val="CSDFigLegend"/>
              <w:rPr>
                <w:sz w:val="16"/>
                <w:szCs w:val="16"/>
              </w:rPr>
            </w:pPr>
            <w:r w:rsidRPr="005E730D">
              <w:rPr>
                <w:sz w:val="16"/>
                <w:szCs w:val="16"/>
              </w:rPr>
              <w:t>CP yeast BF</w:t>
            </w:r>
          </w:p>
        </w:tc>
        <w:tc>
          <w:tcPr>
            <w:tcW w:w="1474" w:type="dxa"/>
            <w:noWrap/>
            <w:hideMark/>
          </w:tcPr>
          <w:p w14:paraId="4D2C0D38"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30, flow: 0.6</w:t>
            </w:r>
          </w:p>
        </w:tc>
        <w:tc>
          <w:tcPr>
            <w:tcW w:w="786" w:type="dxa"/>
            <w:noWrap/>
            <w:hideMark/>
          </w:tcPr>
          <w:p w14:paraId="2A2FAD45" w14:textId="77777777" w:rsidR="00E2045D" w:rsidRPr="005E730D" w:rsidRDefault="00E2045D" w:rsidP="003A3769">
            <w:pPr>
              <w:pStyle w:val="CSDFigLegend"/>
              <w:rPr>
                <w:sz w:val="16"/>
                <w:szCs w:val="16"/>
              </w:rPr>
            </w:pPr>
            <w:r w:rsidRPr="005E730D">
              <w:rPr>
                <w:sz w:val="16"/>
                <w:szCs w:val="16"/>
              </w:rPr>
              <w:t>0.053</w:t>
            </w:r>
          </w:p>
          <w:p w14:paraId="2E040665" w14:textId="7D658487" w:rsidR="003A3769" w:rsidRPr="005E730D" w:rsidRDefault="00E2045D" w:rsidP="003A3769">
            <w:pPr>
              <w:pStyle w:val="CSDFigLegend"/>
              <w:rPr>
                <w:sz w:val="16"/>
                <w:szCs w:val="16"/>
              </w:rPr>
            </w:pPr>
            <w:r w:rsidRPr="005E730D">
              <w:rPr>
                <w:sz w:val="16"/>
                <w:szCs w:val="16"/>
              </w:rPr>
              <w:t>±</w:t>
            </w:r>
            <w:r w:rsidR="00862F28" w:rsidRPr="005E730D">
              <w:rPr>
                <w:sz w:val="16"/>
                <w:szCs w:val="16"/>
              </w:rPr>
              <w:t>0.096</w:t>
            </w:r>
          </w:p>
        </w:tc>
        <w:tc>
          <w:tcPr>
            <w:tcW w:w="756" w:type="dxa"/>
            <w:noWrap/>
            <w:hideMark/>
          </w:tcPr>
          <w:p w14:paraId="505E7B2D" w14:textId="77777777" w:rsidR="00E2045D" w:rsidRPr="005E730D" w:rsidRDefault="00E2045D" w:rsidP="003A3769">
            <w:pPr>
              <w:pStyle w:val="CSDFigLegend"/>
              <w:rPr>
                <w:sz w:val="16"/>
                <w:szCs w:val="16"/>
              </w:rPr>
            </w:pPr>
            <w:r w:rsidRPr="005E730D">
              <w:rPr>
                <w:sz w:val="16"/>
                <w:szCs w:val="16"/>
              </w:rPr>
              <w:t>0.034</w:t>
            </w:r>
          </w:p>
          <w:p w14:paraId="6B761D7E" w14:textId="1A8BB412" w:rsidR="003A3769" w:rsidRPr="005E730D" w:rsidRDefault="00E2045D" w:rsidP="003A3769">
            <w:pPr>
              <w:pStyle w:val="CSDFigLegend"/>
              <w:rPr>
                <w:sz w:val="16"/>
                <w:szCs w:val="16"/>
              </w:rPr>
            </w:pPr>
            <w:r w:rsidRPr="005E730D">
              <w:rPr>
                <w:sz w:val="16"/>
                <w:szCs w:val="16"/>
              </w:rPr>
              <w:t>±</w:t>
            </w:r>
            <w:r w:rsidR="00862F28" w:rsidRPr="005E730D">
              <w:rPr>
                <w:sz w:val="16"/>
                <w:szCs w:val="16"/>
              </w:rPr>
              <w:t>0.070</w:t>
            </w:r>
          </w:p>
        </w:tc>
        <w:tc>
          <w:tcPr>
            <w:tcW w:w="755" w:type="dxa"/>
            <w:noWrap/>
            <w:hideMark/>
          </w:tcPr>
          <w:p w14:paraId="76666940" w14:textId="77777777" w:rsidR="00E2045D" w:rsidRPr="005E730D" w:rsidRDefault="00E2045D" w:rsidP="003A3769">
            <w:pPr>
              <w:pStyle w:val="CSDFigLegend"/>
              <w:rPr>
                <w:sz w:val="16"/>
                <w:szCs w:val="16"/>
              </w:rPr>
            </w:pPr>
            <w:r w:rsidRPr="005E730D">
              <w:rPr>
                <w:sz w:val="16"/>
                <w:szCs w:val="16"/>
              </w:rPr>
              <w:t>0.020</w:t>
            </w:r>
          </w:p>
          <w:p w14:paraId="2D564B95" w14:textId="0897302D" w:rsidR="003A3769" w:rsidRPr="005E730D" w:rsidRDefault="00E2045D" w:rsidP="003A3769">
            <w:pPr>
              <w:pStyle w:val="CSDFigLegend"/>
              <w:rPr>
                <w:sz w:val="16"/>
                <w:szCs w:val="16"/>
              </w:rPr>
            </w:pPr>
            <w:r w:rsidRPr="005E730D">
              <w:rPr>
                <w:sz w:val="16"/>
                <w:szCs w:val="16"/>
              </w:rPr>
              <w:t>±</w:t>
            </w:r>
            <w:r w:rsidR="00862F28" w:rsidRPr="005E730D">
              <w:rPr>
                <w:sz w:val="16"/>
                <w:szCs w:val="16"/>
              </w:rPr>
              <w:t>0.046</w:t>
            </w:r>
          </w:p>
        </w:tc>
        <w:tc>
          <w:tcPr>
            <w:tcW w:w="755" w:type="dxa"/>
            <w:noWrap/>
            <w:hideMark/>
          </w:tcPr>
          <w:p w14:paraId="47629DD2" w14:textId="77777777" w:rsidR="00E2045D" w:rsidRPr="005E730D" w:rsidRDefault="00E2045D" w:rsidP="003A3769">
            <w:pPr>
              <w:pStyle w:val="CSDFigLegend"/>
              <w:rPr>
                <w:sz w:val="16"/>
                <w:szCs w:val="16"/>
              </w:rPr>
            </w:pPr>
            <w:r w:rsidRPr="005E730D">
              <w:rPr>
                <w:sz w:val="16"/>
                <w:szCs w:val="16"/>
              </w:rPr>
              <w:t>0.011</w:t>
            </w:r>
          </w:p>
          <w:p w14:paraId="629E60AE" w14:textId="559F413C" w:rsidR="003A3769" w:rsidRPr="005E730D" w:rsidRDefault="00E2045D" w:rsidP="003A3769">
            <w:pPr>
              <w:pStyle w:val="CSDFigLegend"/>
              <w:rPr>
                <w:sz w:val="16"/>
                <w:szCs w:val="16"/>
              </w:rPr>
            </w:pPr>
            <w:r w:rsidRPr="005E730D">
              <w:rPr>
                <w:sz w:val="16"/>
                <w:szCs w:val="16"/>
              </w:rPr>
              <w:t>±</w:t>
            </w:r>
            <w:r w:rsidR="00862F28" w:rsidRPr="005E730D">
              <w:rPr>
                <w:sz w:val="16"/>
                <w:szCs w:val="16"/>
              </w:rPr>
              <w:t>0.028</w:t>
            </w:r>
          </w:p>
        </w:tc>
        <w:tc>
          <w:tcPr>
            <w:tcW w:w="755" w:type="dxa"/>
            <w:noWrap/>
            <w:hideMark/>
          </w:tcPr>
          <w:p w14:paraId="36528188" w14:textId="77777777" w:rsidR="00E2045D" w:rsidRPr="005E730D" w:rsidRDefault="00E2045D" w:rsidP="003A3769">
            <w:pPr>
              <w:pStyle w:val="CSDFigLegend"/>
              <w:rPr>
                <w:sz w:val="16"/>
                <w:szCs w:val="16"/>
              </w:rPr>
            </w:pPr>
            <w:r w:rsidRPr="005E730D">
              <w:rPr>
                <w:sz w:val="16"/>
                <w:szCs w:val="16"/>
              </w:rPr>
              <w:t>0.005</w:t>
            </w:r>
          </w:p>
          <w:p w14:paraId="70EFCCF9" w14:textId="48338332" w:rsidR="003A3769" w:rsidRPr="005E730D" w:rsidRDefault="00E2045D" w:rsidP="003A3769">
            <w:pPr>
              <w:pStyle w:val="CSDFigLegend"/>
              <w:rPr>
                <w:sz w:val="16"/>
                <w:szCs w:val="16"/>
              </w:rPr>
            </w:pPr>
            <w:r w:rsidRPr="005E730D">
              <w:rPr>
                <w:sz w:val="16"/>
                <w:szCs w:val="16"/>
              </w:rPr>
              <w:t>±</w:t>
            </w:r>
            <w:r w:rsidR="00862F28" w:rsidRPr="005E730D">
              <w:rPr>
                <w:sz w:val="16"/>
                <w:szCs w:val="16"/>
              </w:rPr>
              <w:t>0.014</w:t>
            </w:r>
          </w:p>
        </w:tc>
        <w:tc>
          <w:tcPr>
            <w:tcW w:w="755" w:type="dxa"/>
            <w:noWrap/>
            <w:hideMark/>
          </w:tcPr>
          <w:p w14:paraId="48E31000" w14:textId="77777777" w:rsidR="00E2045D" w:rsidRPr="005E730D" w:rsidRDefault="00E2045D" w:rsidP="003A3769">
            <w:pPr>
              <w:pStyle w:val="CSDFigLegend"/>
              <w:rPr>
                <w:sz w:val="16"/>
                <w:szCs w:val="16"/>
              </w:rPr>
            </w:pPr>
            <w:r w:rsidRPr="005E730D">
              <w:rPr>
                <w:sz w:val="16"/>
                <w:szCs w:val="16"/>
              </w:rPr>
              <w:t>0.002</w:t>
            </w:r>
          </w:p>
          <w:p w14:paraId="3A975D86" w14:textId="3F7FC866" w:rsidR="003A3769" w:rsidRPr="005E730D" w:rsidRDefault="00E2045D" w:rsidP="003A3769">
            <w:pPr>
              <w:pStyle w:val="CSDFigLegend"/>
              <w:rPr>
                <w:sz w:val="16"/>
                <w:szCs w:val="16"/>
              </w:rPr>
            </w:pPr>
            <w:r w:rsidRPr="005E730D">
              <w:rPr>
                <w:sz w:val="16"/>
                <w:szCs w:val="16"/>
              </w:rPr>
              <w:t>±</w:t>
            </w:r>
            <w:r w:rsidR="00862F28" w:rsidRPr="005E730D">
              <w:rPr>
                <w:sz w:val="16"/>
                <w:szCs w:val="16"/>
              </w:rPr>
              <w:t>0.008</w:t>
            </w:r>
          </w:p>
        </w:tc>
        <w:tc>
          <w:tcPr>
            <w:tcW w:w="755" w:type="dxa"/>
            <w:noWrap/>
            <w:hideMark/>
          </w:tcPr>
          <w:p w14:paraId="44E7D296" w14:textId="77777777" w:rsidR="00E2045D" w:rsidRPr="005E730D" w:rsidRDefault="00E2045D" w:rsidP="003A3769">
            <w:pPr>
              <w:pStyle w:val="CSDFigLegend"/>
              <w:rPr>
                <w:sz w:val="16"/>
                <w:szCs w:val="16"/>
              </w:rPr>
            </w:pPr>
            <w:r w:rsidRPr="005E730D">
              <w:rPr>
                <w:sz w:val="16"/>
                <w:szCs w:val="16"/>
              </w:rPr>
              <w:t>0.001</w:t>
            </w:r>
          </w:p>
          <w:p w14:paraId="5BEBBB44" w14:textId="4D75E515" w:rsidR="003A3769" w:rsidRPr="005E730D" w:rsidRDefault="00E2045D" w:rsidP="003A3769">
            <w:pPr>
              <w:pStyle w:val="CSDFigLegend"/>
              <w:rPr>
                <w:sz w:val="16"/>
                <w:szCs w:val="16"/>
              </w:rPr>
            </w:pPr>
            <w:r w:rsidRPr="005E730D">
              <w:rPr>
                <w:sz w:val="16"/>
                <w:szCs w:val="16"/>
              </w:rPr>
              <w:t>±</w:t>
            </w:r>
            <w:r w:rsidR="00862F28" w:rsidRPr="005E730D">
              <w:rPr>
                <w:sz w:val="16"/>
                <w:szCs w:val="16"/>
              </w:rPr>
              <w:t>0.005</w:t>
            </w:r>
          </w:p>
        </w:tc>
        <w:tc>
          <w:tcPr>
            <w:tcW w:w="755" w:type="dxa"/>
            <w:noWrap/>
            <w:hideMark/>
          </w:tcPr>
          <w:p w14:paraId="502E63D0" w14:textId="77777777" w:rsidR="00E2045D" w:rsidRPr="005E730D" w:rsidRDefault="00E2045D" w:rsidP="003A3769">
            <w:pPr>
              <w:pStyle w:val="CSDFigLegend"/>
              <w:rPr>
                <w:sz w:val="16"/>
                <w:szCs w:val="16"/>
              </w:rPr>
            </w:pPr>
            <w:r w:rsidRPr="005E730D">
              <w:rPr>
                <w:sz w:val="16"/>
                <w:szCs w:val="16"/>
              </w:rPr>
              <w:t>0.000</w:t>
            </w:r>
          </w:p>
          <w:p w14:paraId="7D7BF485" w14:textId="6305C505" w:rsidR="003A3769" w:rsidRPr="005E730D" w:rsidRDefault="00E2045D" w:rsidP="003A3769">
            <w:pPr>
              <w:pStyle w:val="CSDFigLegend"/>
              <w:rPr>
                <w:sz w:val="16"/>
                <w:szCs w:val="16"/>
              </w:rPr>
            </w:pPr>
            <w:r w:rsidRPr="005E730D">
              <w:rPr>
                <w:sz w:val="16"/>
                <w:szCs w:val="16"/>
              </w:rPr>
              <w:t>±</w:t>
            </w:r>
            <w:r w:rsidR="00205FF2" w:rsidRPr="005E730D">
              <w:rPr>
                <w:sz w:val="16"/>
                <w:szCs w:val="16"/>
              </w:rPr>
              <w:t>0.002</w:t>
            </w:r>
          </w:p>
        </w:tc>
        <w:tc>
          <w:tcPr>
            <w:tcW w:w="755" w:type="dxa"/>
            <w:noWrap/>
            <w:hideMark/>
          </w:tcPr>
          <w:p w14:paraId="57967DFF" w14:textId="77777777" w:rsidR="00E2045D" w:rsidRPr="005E730D" w:rsidRDefault="00E2045D" w:rsidP="003A3769">
            <w:pPr>
              <w:pStyle w:val="CSDFigLegend"/>
              <w:rPr>
                <w:sz w:val="16"/>
                <w:szCs w:val="16"/>
              </w:rPr>
            </w:pPr>
            <w:r w:rsidRPr="005E730D">
              <w:rPr>
                <w:sz w:val="16"/>
                <w:szCs w:val="16"/>
              </w:rPr>
              <w:t>0.000</w:t>
            </w:r>
          </w:p>
          <w:p w14:paraId="176083D6" w14:textId="2F456ACC" w:rsidR="003A3769" w:rsidRPr="005E730D" w:rsidRDefault="00E2045D" w:rsidP="003A3769">
            <w:pPr>
              <w:pStyle w:val="CSDFigLegend"/>
              <w:rPr>
                <w:sz w:val="16"/>
                <w:szCs w:val="16"/>
              </w:rPr>
            </w:pPr>
            <w:r w:rsidRPr="005E730D">
              <w:rPr>
                <w:sz w:val="16"/>
                <w:szCs w:val="16"/>
              </w:rPr>
              <w:t>±</w:t>
            </w:r>
            <w:r w:rsidR="00205FF2" w:rsidRPr="005E730D">
              <w:rPr>
                <w:sz w:val="16"/>
                <w:szCs w:val="16"/>
              </w:rPr>
              <w:t>0.000</w:t>
            </w:r>
          </w:p>
        </w:tc>
      </w:tr>
      <w:tr w:rsidR="003A3769" w:rsidRPr="005E730D" w14:paraId="1293F991" w14:textId="77777777" w:rsidTr="00E2045D">
        <w:trPr>
          <w:trHeight w:val="320"/>
        </w:trPr>
        <w:tc>
          <w:tcPr>
            <w:tcW w:w="715" w:type="dxa"/>
            <w:noWrap/>
            <w:hideMark/>
          </w:tcPr>
          <w:p w14:paraId="79289599" w14:textId="77777777" w:rsidR="003A3769" w:rsidRPr="005E730D" w:rsidRDefault="003A3769" w:rsidP="003A3769">
            <w:pPr>
              <w:pStyle w:val="CSDFigLegend"/>
              <w:rPr>
                <w:sz w:val="16"/>
                <w:szCs w:val="16"/>
              </w:rPr>
            </w:pPr>
            <w:r w:rsidRPr="005E730D">
              <w:rPr>
                <w:sz w:val="16"/>
                <w:szCs w:val="16"/>
              </w:rPr>
              <w:t>CP yeast BF</w:t>
            </w:r>
          </w:p>
        </w:tc>
        <w:tc>
          <w:tcPr>
            <w:tcW w:w="1474" w:type="dxa"/>
            <w:noWrap/>
            <w:hideMark/>
          </w:tcPr>
          <w:p w14:paraId="0C66DC3D"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40, flow: 0.2</w:t>
            </w:r>
          </w:p>
        </w:tc>
        <w:tc>
          <w:tcPr>
            <w:tcW w:w="786" w:type="dxa"/>
            <w:noWrap/>
            <w:hideMark/>
          </w:tcPr>
          <w:p w14:paraId="64FE3C16" w14:textId="77777777" w:rsidR="00E2045D" w:rsidRPr="005E730D" w:rsidRDefault="00E2045D" w:rsidP="003A3769">
            <w:pPr>
              <w:pStyle w:val="CSDFigLegend"/>
              <w:rPr>
                <w:sz w:val="16"/>
                <w:szCs w:val="16"/>
              </w:rPr>
            </w:pPr>
            <w:r w:rsidRPr="005E730D">
              <w:rPr>
                <w:sz w:val="16"/>
                <w:szCs w:val="16"/>
              </w:rPr>
              <w:t>0.057</w:t>
            </w:r>
          </w:p>
          <w:p w14:paraId="611BC3B6" w14:textId="2E5E04E7" w:rsidR="003A3769" w:rsidRPr="005E730D" w:rsidRDefault="00E2045D" w:rsidP="003A3769">
            <w:pPr>
              <w:pStyle w:val="CSDFigLegend"/>
              <w:rPr>
                <w:sz w:val="16"/>
                <w:szCs w:val="16"/>
              </w:rPr>
            </w:pPr>
            <w:r w:rsidRPr="005E730D">
              <w:rPr>
                <w:sz w:val="16"/>
                <w:szCs w:val="16"/>
              </w:rPr>
              <w:t>±</w:t>
            </w:r>
            <w:r w:rsidR="00862F28" w:rsidRPr="005E730D">
              <w:rPr>
                <w:sz w:val="16"/>
                <w:szCs w:val="16"/>
              </w:rPr>
              <w:t>0.106</w:t>
            </w:r>
          </w:p>
        </w:tc>
        <w:tc>
          <w:tcPr>
            <w:tcW w:w="756" w:type="dxa"/>
            <w:noWrap/>
            <w:hideMark/>
          </w:tcPr>
          <w:p w14:paraId="6AD0FBA7" w14:textId="77777777" w:rsidR="00E2045D" w:rsidRPr="005E730D" w:rsidRDefault="00E2045D" w:rsidP="003A3769">
            <w:pPr>
              <w:pStyle w:val="CSDFigLegend"/>
              <w:rPr>
                <w:sz w:val="16"/>
                <w:szCs w:val="16"/>
              </w:rPr>
            </w:pPr>
            <w:r w:rsidRPr="005E730D">
              <w:rPr>
                <w:sz w:val="16"/>
                <w:szCs w:val="16"/>
              </w:rPr>
              <w:t>0.037</w:t>
            </w:r>
          </w:p>
          <w:p w14:paraId="012FF5C3" w14:textId="64202650" w:rsidR="003A3769" w:rsidRPr="005E730D" w:rsidRDefault="00E2045D" w:rsidP="003A3769">
            <w:pPr>
              <w:pStyle w:val="CSDFigLegend"/>
              <w:rPr>
                <w:sz w:val="16"/>
                <w:szCs w:val="16"/>
              </w:rPr>
            </w:pPr>
            <w:r w:rsidRPr="005E730D">
              <w:rPr>
                <w:sz w:val="16"/>
                <w:szCs w:val="16"/>
              </w:rPr>
              <w:t>±</w:t>
            </w:r>
            <w:r w:rsidR="00862F28" w:rsidRPr="005E730D">
              <w:rPr>
                <w:sz w:val="16"/>
                <w:szCs w:val="16"/>
              </w:rPr>
              <w:t>0.078</w:t>
            </w:r>
          </w:p>
        </w:tc>
        <w:tc>
          <w:tcPr>
            <w:tcW w:w="755" w:type="dxa"/>
            <w:noWrap/>
            <w:hideMark/>
          </w:tcPr>
          <w:p w14:paraId="1EE528A8" w14:textId="77777777" w:rsidR="00E2045D" w:rsidRPr="005E730D" w:rsidRDefault="00E2045D" w:rsidP="003A3769">
            <w:pPr>
              <w:pStyle w:val="CSDFigLegend"/>
              <w:rPr>
                <w:sz w:val="16"/>
                <w:szCs w:val="16"/>
              </w:rPr>
            </w:pPr>
            <w:r w:rsidRPr="005E730D">
              <w:rPr>
                <w:sz w:val="16"/>
                <w:szCs w:val="16"/>
              </w:rPr>
              <w:t>0.023</w:t>
            </w:r>
          </w:p>
          <w:p w14:paraId="27F3E8BF" w14:textId="7E9C3E35" w:rsidR="003A3769" w:rsidRPr="005E730D" w:rsidRDefault="00E2045D" w:rsidP="003A3769">
            <w:pPr>
              <w:pStyle w:val="CSDFigLegend"/>
              <w:rPr>
                <w:sz w:val="16"/>
                <w:szCs w:val="16"/>
              </w:rPr>
            </w:pPr>
            <w:r w:rsidRPr="005E730D">
              <w:rPr>
                <w:sz w:val="16"/>
                <w:szCs w:val="16"/>
              </w:rPr>
              <w:t>±</w:t>
            </w:r>
            <w:r w:rsidR="00862F28" w:rsidRPr="005E730D">
              <w:rPr>
                <w:sz w:val="16"/>
                <w:szCs w:val="16"/>
              </w:rPr>
              <w:t>0.055</w:t>
            </w:r>
          </w:p>
        </w:tc>
        <w:tc>
          <w:tcPr>
            <w:tcW w:w="755" w:type="dxa"/>
            <w:noWrap/>
            <w:hideMark/>
          </w:tcPr>
          <w:p w14:paraId="3C14F1AE" w14:textId="77777777" w:rsidR="00E2045D" w:rsidRPr="005E730D" w:rsidRDefault="00E2045D" w:rsidP="003A3769">
            <w:pPr>
              <w:pStyle w:val="CSDFigLegend"/>
              <w:rPr>
                <w:sz w:val="16"/>
                <w:szCs w:val="16"/>
              </w:rPr>
            </w:pPr>
            <w:r w:rsidRPr="005E730D">
              <w:rPr>
                <w:sz w:val="16"/>
                <w:szCs w:val="16"/>
              </w:rPr>
              <w:t>0.014</w:t>
            </w:r>
          </w:p>
          <w:p w14:paraId="5334B5FD" w14:textId="2072E380" w:rsidR="003A3769" w:rsidRPr="005E730D" w:rsidRDefault="00E2045D" w:rsidP="003A3769">
            <w:pPr>
              <w:pStyle w:val="CSDFigLegend"/>
              <w:rPr>
                <w:sz w:val="16"/>
                <w:szCs w:val="16"/>
              </w:rPr>
            </w:pPr>
            <w:r w:rsidRPr="005E730D">
              <w:rPr>
                <w:sz w:val="16"/>
                <w:szCs w:val="16"/>
              </w:rPr>
              <w:t>±</w:t>
            </w:r>
            <w:r w:rsidR="00862F28" w:rsidRPr="005E730D">
              <w:rPr>
                <w:sz w:val="16"/>
                <w:szCs w:val="16"/>
              </w:rPr>
              <w:t>0.037</w:t>
            </w:r>
          </w:p>
        </w:tc>
        <w:tc>
          <w:tcPr>
            <w:tcW w:w="755" w:type="dxa"/>
            <w:noWrap/>
            <w:hideMark/>
          </w:tcPr>
          <w:p w14:paraId="13D901C4" w14:textId="77777777" w:rsidR="00E2045D" w:rsidRPr="005E730D" w:rsidRDefault="00E2045D" w:rsidP="003A3769">
            <w:pPr>
              <w:pStyle w:val="CSDFigLegend"/>
              <w:rPr>
                <w:sz w:val="16"/>
                <w:szCs w:val="16"/>
              </w:rPr>
            </w:pPr>
            <w:r w:rsidRPr="005E730D">
              <w:rPr>
                <w:sz w:val="16"/>
                <w:szCs w:val="16"/>
              </w:rPr>
              <w:t>0.008</w:t>
            </w:r>
          </w:p>
          <w:p w14:paraId="28367EA5" w14:textId="20F1EEC1" w:rsidR="003A3769" w:rsidRPr="005E730D" w:rsidRDefault="00E2045D" w:rsidP="003A3769">
            <w:pPr>
              <w:pStyle w:val="CSDFigLegend"/>
              <w:rPr>
                <w:sz w:val="16"/>
                <w:szCs w:val="16"/>
              </w:rPr>
            </w:pPr>
            <w:r w:rsidRPr="005E730D">
              <w:rPr>
                <w:sz w:val="16"/>
                <w:szCs w:val="16"/>
              </w:rPr>
              <w:t>±</w:t>
            </w:r>
            <w:r w:rsidR="00862F28" w:rsidRPr="005E730D">
              <w:rPr>
                <w:sz w:val="16"/>
                <w:szCs w:val="16"/>
              </w:rPr>
              <w:t>0.023</w:t>
            </w:r>
          </w:p>
        </w:tc>
        <w:tc>
          <w:tcPr>
            <w:tcW w:w="755" w:type="dxa"/>
            <w:noWrap/>
            <w:hideMark/>
          </w:tcPr>
          <w:p w14:paraId="5E9E756A" w14:textId="77777777" w:rsidR="00E2045D" w:rsidRPr="005E730D" w:rsidRDefault="00E2045D" w:rsidP="003A3769">
            <w:pPr>
              <w:pStyle w:val="CSDFigLegend"/>
              <w:rPr>
                <w:sz w:val="16"/>
                <w:szCs w:val="16"/>
              </w:rPr>
            </w:pPr>
            <w:r w:rsidRPr="005E730D">
              <w:rPr>
                <w:sz w:val="16"/>
                <w:szCs w:val="16"/>
              </w:rPr>
              <w:t>0.004</w:t>
            </w:r>
          </w:p>
          <w:p w14:paraId="4DA54600" w14:textId="5BA2B8D4" w:rsidR="003A3769" w:rsidRPr="005E730D" w:rsidRDefault="00E2045D" w:rsidP="003A3769">
            <w:pPr>
              <w:pStyle w:val="CSDFigLegend"/>
              <w:rPr>
                <w:sz w:val="16"/>
                <w:szCs w:val="16"/>
              </w:rPr>
            </w:pPr>
            <w:r w:rsidRPr="005E730D">
              <w:rPr>
                <w:sz w:val="16"/>
                <w:szCs w:val="16"/>
              </w:rPr>
              <w:t>±</w:t>
            </w:r>
            <w:r w:rsidR="00862F28" w:rsidRPr="005E730D">
              <w:rPr>
                <w:sz w:val="16"/>
                <w:szCs w:val="16"/>
              </w:rPr>
              <w:t>0.015</w:t>
            </w:r>
          </w:p>
        </w:tc>
        <w:tc>
          <w:tcPr>
            <w:tcW w:w="755" w:type="dxa"/>
            <w:noWrap/>
            <w:hideMark/>
          </w:tcPr>
          <w:p w14:paraId="67DF44C9" w14:textId="77777777" w:rsidR="00E2045D" w:rsidRPr="005E730D" w:rsidRDefault="00E2045D" w:rsidP="003A3769">
            <w:pPr>
              <w:pStyle w:val="CSDFigLegend"/>
              <w:rPr>
                <w:sz w:val="16"/>
                <w:szCs w:val="16"/>
              </w:rPr>
            </w:pPr>
            <w:r w:rsidRPr="005E730D">
              <w:rPr>
                <w:sz w:val="16"/>
                <w:szCs w:val="16"/>
              </w:rPr>
              <w:t>0.002</w:t>
            </w:r>
          </w:p>
          <w:p w14:paraId="587B4178" w14:textId="7F6BFAAC" w:rsidR="003A3769" w:rsidRPr="005E730D" w:rsidRDefault="00E2045D" w:rsidP="003A3769">
            <w:pPr>
              <w:pStyle w:val="CSDFigLegend"/>
              <w:rPr>
                <w:sz w:val="16"/>
                <w:szCs w:val="16"/>
              </w:rPr>
            </w:pPr>
            <w:r w:rsidRPr="005E730D">
              <w:rPr>
                <w:sz w:val="16"/>
                <w:szCs w:val="16"/>
              </w:rPr>
              <w:t>±</w:t>
            </w:r>
            <w:r w:rsidR="00862F28" w:rsidRPr="005E730D">
              <w:rPr>
                <w:sz w:val="16"/>
                <w:szCs w:val="16"/>
              </w:rPr>
              <w:t>0.009</w:t>
            </w:r>
          </w:p>
        </w:tc>
        <w:tc>
          <w:tcPr>
            <w:tcW w:w="755" w:type="dxa"/>
            <w:noWrap/>
            <w:hideMark/>
          </w:tcPr>
          <w:p w14:paraId="22E27DA2" w14:textId="77777777" w:rsidR="00E2045D" w:rsidRPr="005E730D" w:rsidRDefault="00E2045D" w:rsidP="003A3769">
            <w:pPr>
              <w:pStyle w:val="CSDFigLegend"/>
              <w:rPr>
                <w:sz w:val="16"/>
                <w:szCs w:val="16"/>
              </w:rPr>
            </w:pPr>
            <w:r w:rsidRPr="005E730D">
              <w:rPr>
                <w:sz w:val="16"/>
                <w:szCs w:val="16"/>
              </w:rPr>
              <w:t>0.000</w:t>
            </w:r>
          </w:p>
          <w:p w14:paraId="0B8B7FC6" w14:textId="62E70711" w:rsidR="003A3769" w:rsidRPr="005E730D" w:rsidRDefault="00E2045D" w:rsidP="003A3769">
            <w:pPr>
              <w:pStyle w:val="CSDFigLegend"/>
              <w:rPr>
                <w:sz w:val="16"/>
                <w:szCs w:val="16"/>
              </w:rPr>
            </w:pPr>
            <w:r w:rsidRPr="005E730D">
              <w:rPr>
                <w:sz w:val="16"/>
                <w:szCs w:val="16"/>
              </w:rPr>
              <w:t>±</w:t>
            </w:r>
            <w:r w:rsidR="00205FF2" w:rsidRPr="005E730D">
              <w:rPr>
                <w:sz w:val="16"/>
                <w:szCs w:val="16"/>
              </w:rPr>
              <w:t>0.004</w:t>
            </w:r>
          </w:p>
        </w:tc>
        <w:tc>
          <w:tcPr>
            <w:tcW w:w="755" w:type="dxa"/>
            <w:noWrap/>
            <w:hideMark/>
          </w:tcPr>
          <w:p w14:paraId="0CD7380F" w14:textId="77777777" w:rsidR="00E2045D" w:rsidRPr="005E730D" w:rsidRDefault="00E2045D" w:rsidP="003A3769">
            <w:pPr>
              <w:pStyle w:val="CSDFigLegend"/>
              <w:rPr>
                <w:sz w:val="16"/>
                <w:szCs w:val="16"/>
              </w:rPr>
            </w:pPr>
            <w:r w:rsidRPr="005E730D">
              <w:rPr>
                <w:sz w:val="16"/>
                <w:szCs w:val="16"/>
              </w:rPr>
              <w:t>0.000</w:t>
            </w:r>
          </w:p>
          <w:p w14:paraId="01B186FB" w14:textId="766DA0F9" w:rsidR="003A3769" w:rsidRPr="005E730D" w:rsidRDefault="00E2045D" w:rsidP="003A3769">
            <w:pPr>
              <w:pStyle w:val="CSDFigLegend"/>
              <w:rPr>
                <w:sz w:val="16"/>
                <w:szCs w:val="16"/>
              </w:rPr>
            </w:pPr>
            <w:r w:rsidRPr="005E730D">
              <w:rPr>
                <w:sz w:val="16"/>
                <w:szCs w:val="16"/>
              </w:rPr>
              <w:t>±</w:t>
            </w:r>
            <w:r w:rsidR="00205FF2" w:rsidRPr="005E730D">
              <w:rPr>
                <w:sz w:val="16"/>
                <w:szCs w:val="16"/>
              </w:rPr>
              <w:t>0.002</w:t>
            </w:r>
          </w:p>
        </w:tc>
      </w:tr>
      <w:tr w:rsidR="003A3769" w:rsidRPr="005E730D" w14:paraId="650E5D6E" w14:textId="77777777" w:rsidTr="00E2045D">
        <w:trPr>
          <w:trHeight w:val="320"/>
        </w:trPr>
        <w:tc>
          <w:tcPr>
            <w:tcW w:w="715" w:type="dxa"/>
            <w:noWrap/>
            <w:hideMark/>
          </w:tcPr>
          <w:p w14:paraId="51D9F3DD" w14:textId="77777777" w:rsidR="003A3769" w:rsidRPr="005E730D" w:rsidRDefault="003A3769" w:rsidP="003A3769">
            <w:pPr>
              <w:pStyle w:val="CSDFigLegend"/>
              <w:rPr>
                <w:sz w:val="16"/>
                <w:szCs w:val="16"/>
              </w:rPr>
            </w:pPr>
            <w:r w:rsidRPr="005E730D">
              <w:rPr>
                <w:sz w:val="16"/>
                <w:szCs w:val="16"/>
              </w:rPr>
              <w:t>CP yeast BF</w:t>
            </w:r>
          </w:p>
        </w:tc>
        <w:tc>
          <w:tcPr>
            <w:tcW w:w="1474" w:type="dxa"/>
            <w:noWrap/>
            <w:hideMark/>
          </w:tcPr>
          <w:p w14:paraId="467D6769"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40, flow: 0.4</w:t>
            </w:r>
          </w:p>
        </w:tc>
        <w:tc>
          <w:tcPr>
            <w:tcW w:w="786" w:type="dxa"/>
            <w:noWrap/>
            <w:hideMark/>
          </w:tcPr>
          <w:p w14:paraId="1931839D" w14:textId="77777777" w:rsidR="00E2045D" w:rsidRPr="005E730D" w:rsidRDefault="00E2045D" w:rsidP="003A3769">
            <w:pPr>
              <w:pStyle w:val="CSDFigLegend"/>
              <w:rPr>
                <w:sz w:val="16"/>
                <w:szCs w:val="16"/>
              </w:rPr>
            </w:pPr>
            <w:r w:rsidRPr="005E730D">
              <w:rPr>
                <w:sz w:val="16"/>
                <w:szCs w:val="16"/>
              </w:rPr>
              <w:t>0.066</w:t>
            </w:r>
          </w:p>
          <w:p w14:paraId="53F4FD03" w14:textId="7F013DD4" w:rsidR="003A3769" w:rsidRPr="005E730D" w:rsidRDefault="00E2045D" w:rsidP="003A3769">
            <w:pPr>
              <w:pStyle w:val="CSDFigLegend"/>
              <w:rPr>
                <w:sz w:val="16"/>
                <w:szCs w:val="16"/>
              </w:rPr>
            </w:pPr>
            <w:r w:rsidRPr="005E730D">
              <w:rPr>
                <w:sz w:val="16"/>
                <w:szCs w:val="16"/>
              </w:rPr>
              <w:t>±</w:t>
            </w:r>
            <w:r w:rsidR="00862F28" w:rsidRPr="005E730D">
              <w:rPr>
                <w:sz w:val="16"/>
                <w:szCs w:val="16"/>
              </w:rPr>
              <w:t>0.109</w:t>
            </w:r>
          </w:p>
        </w:tc>
        <w:tc>
          <w:tcPr>
            <w:tcW w:w="756" w:type="dxa"/>
            <w:noWrap/>
            <w:hideMark/>
          </w:tcPr>
          <w:p w14:paraId="3ADBEF5D" w14:textId="77777777" w:rsidR="00E2045D" w:rsidRPr="005E730D" w:rsidRDefault="00E2045D" w:rsidP="003A3769">
            <w:pPr>
              <w:pStyle w:val="CSDFigLegend"/>
              <w:rPr>
                <w:sz w:val="16"/>
                <w:szCs w:val="16"/>
              </w:rPr>
            </w:pPr>
            <w:r w:rsidRPr="005E730D">
              <w:rPr>
                <w:sz w:val="16"/>
                <w:szCs w:val="16"/>
              </w:rPr>
              <w:t>0.043</w:t>
            </w:r>
          </w:p>
          <w:p w14:paraId="789B3C12" w14:textId="2877BCFC" w:rsidR="003A3769" w:rsidRPr="005E730D" w:rsidRDefault="00E2045D" w:rsidP="003A3769">
            <w:pPr>
              <w:pStyle w:val="CSDFigLegend"/>
              <w:rPr>
                <w:sz w:val="16"/>
                <w:szCs w:val="16"/>
              </w:rPr>
            </w:pPr>
            <w:r w:rsidRPr="005E730D">
              <w:rPr>
                <w:sz w:val="16"/>
                <w:szCs w:val="16"/>
              </w:rPr>
              <w:t>±</w:t>
            </w:r>
            <w:r w:rsidR="00862F28" w:rsidRPr="005E730D">
              <w:rPr>
                <w:sz w:val="16"/>
                <w:szCs w:val="16"/>
              </w:rPr>
              <w:t>0.080</w:t>
            </w:r>
          </w:p>
        </w:tc>
        <w:tc>
          <w:tcPr>
            <w:tcW w:w="755" w:type="dxa"/>
            <w:noWrap/>
            <w:hideMark/>
          </w:tcPr>
          <w:p w14:paraId="36A2E7E3" w14:textId="77777777" w:rsidR="00E2045D" w:rsidRPr="005E730D" w:rsidRDefault="00E2045D" w:rsidP="003A3769">
            <w:pPr>
              <w:pStyle w:val="CSDFigLegend"/>
              <w:rPr>
                <w:sz w:val="16"/>
                <w:szCs w:val="16"/>
              </w:rPr>
            </w:pPr>
            <w:r w:rsidRPr="005E730D">
              <w:rPr>
                <w:sz w:val="16"/>
                <w:szCs w:val="16"/>
              </w:rPr>
              <w:t>0.027</w:t>
            </w:r>
          </w:p>
          <w:p w14:paraId="765C7286" w14:textId="5F177DFE" w:rsidR="003A3769" w:rsidRPr="005E730D" w:rsidRDefault="00E2045D" w:rsidP="003A3769">
            <w:pPr>
              <w:pStyle w:val="CSDFigLegend"/>
              <w:rPr>
                <w:sz w:val="16"/>
                <w:szCs w:val="16"/>
              </w:rPr>
            </w:pPr>
            <w:r w:rsidRPr="005E730D">
              <w:rPr>
                <w:sz w:val="16"/>
                <w:szCs w:val="16"/>
              </w:rPr>
              <w:t>±</w:t>
            </w:r>
            <w:r w:rsidR="00862F28" w:rsidRPr="005E730D">
              <w:rPr>
                <w:sz w:val="16"/>
                <w:szCs w:val="16"/>
              </w:rPr>
              <w:t>0.057</w:t>
            </w:r>
          </w:p>
        </w:tc>
        <w:tc>
          <w:tcPr>
            <w:tcW w:w="755" w:type="dxa"/>
            <w:noWrap/>
            <w:hideMark/>
          </w:tcPr>
          <w:p w14:paraId="5978F1AE" w14:textId="77777777" w:rsidR="00E2045D" w:rsidRPr="005E730D" w:rsidRDefault="00E2045D" w:rsidP="003A3769">
            <w:pPr>
              <w:pStyle w:val="CSDFigLegend"/>
              <w:rPr>
                <w:sz w:val="16"/>
                <w:szCs w:val="16"/>
              </w:rPr>
            </w:pPr>
            <w:r w:rsidRPr="005E730D">
              <w:rPr>
                <w:sz w:val="16"/>
                <w:szCs w:val="16"/>
              </w:rPr>
              <w:t>0.016</w:t>
            </w:r>
          </w:p>
          <w:p w14:paraId="53A285C6" w14:textId="41A9F4A6" w:rsidR="003A3769" w:rsidRPr="005E730D" w:rsidRDefault="00E2045D" w:rsidP="003A3769">
            <w:pPr>
              <w:pStyle w:val="CSDFigLegend"/>
              <w:rPr>
                <w:sz w:val="16"/>
                <w:szCs w:val="16"/>
              </w:rPr>
            </w:pPr>
            <w:r w:rsidRPr="005E730D">
              <w:rPr>
                <w:sz w:val="16"/>
                <w:szCs w:val="16"/>
              </w:rPr>
              <w:t>±</w:t>
            </w:r>
            <w:r w:rsidR="00862F28" w:rsidRPr="005E730D">
              <w:rPr>
                <w:sz w:val="16"/>
                <w:szCs w:val="16"/>
              </w:rPr>
              <w:t>0.038</w:t>
            </w:r>
          </w:p>
        </w:tc>
        <w:tc>
          <w:tcPr>
            <w:tcW w:w="755" w:type="dxa"/>
            <w:noWrap/>
            <w:hideMark/>
          </w:tcPr>
          <w:p w14:paraId="04CC3B68" w14:textId="77777777" w:rsidR="00E2045D" w:rsidRPr="005E730D" w:rsidRDefault="00E2045D" w:rsidP="003A3769">
            <w:pPr>
              <w:pStyle w:val="CSDFigLegend"/>
              <w:rPr>
                <w:sz w:val="16"/>
                <w:szCs w:val="16"/>
              </w:rPr>
            </w:pPr>
            <w:r w:rsidRPr="005E730D">
              <w:rPr>
                <w:sz w:val="16"/>
                <w:szCs w:val="16"/>
              </w:rPr>
              <w:t>0.008</w:t>
            </w:r>
          </w:p>
          <w:p w14:paraId="1CF2E9F4" w14:textId="794E1E07" w:rsidR="003A3769" w:rsidRPr="005E730D" w:rsidRDefault="00E2045D" w:rsidP="003A3769">
            <w:pPr>
              <w:pStyle w:val="CSDFigLegend"/>
              <w:rPr>
                <w:sz w:val="16"/>
                <w:szCs w:val="16"/>
              </w:rPr>
            </w:pPr>
            <w:r w:rsidRPr="005E730D">
              <w:rPr>
                <w:sz w:val="16"/>
                <w:szCs w:val="16"/>
              </w:rPr>
              <w:t>±</w:t>
            </w:r>
            <w:r w:rsidR="00862F28" w:rsidRPr="005E730D">
              <w:rPr>
                <w:sz w:val="16"/>
                <w:szCs w:val="16"/>
              </w:rPr>
              <w:t>0.023</w:t>
            </w:r>
          </w:p>
        </w:tc>
        <w:tc>
          <w:tcPr>
            <w:tcW w:w="755" w:type="dxa"/>
            <w:noWrap/>
            <w:hideMark/>
          </w:tcPr>
          <w:p w14:paraId="5E30E418" w14:textId="77777777" w:rsidR="00E2045D" w:rsidRPr="005E730D" w:rsidRDefault="00E2045D" w:rsidP="003A3769">
            <w:pPr>
              <w:pStyle w:val="CSDFigLegend"/>
              <w:rPr>
                <w:sz w:val="16"/>
                <w:szCs w:val="16"/>
              </w:rPr>
            </w:pPr>
            <w:r w:rsidRPr="005E730D">
              <w:rPr>
                <w:sz w:val="16"/>
                <w:szCs w:val="16"/>
              </w:rPr>
              <w:t>0.004</w:t>
            </w:r>
          </w:p>
          <w:p w14:paraId="2E05F422" w14:textId="24C63151" w:rsidR="003A3769" w:rsidRPr="005E730D" w:rsidRDefault="00E2045D" w:rsidP="003A3769">
            <w:pPr>
              <w:pStyle w:val="CSDFigLegend"/>
              <w:rPr>
                <w:sz w:val="16"/>
                <w:szCs w:val="16"/>
              </w:rPr>
            </w:pPr>
            <w:r w:rsidRPr="005E730D">
              <w:rPr>
                <w:sz w:val="16"/>
                <w:szCs w:val="16"/>
              </w:rPr>
              <w:t>±</w:t>
            </w:r>
            <w:r w:rsidR="00862F28" w:rsidRPr="005E730D">
              <w:rPr>
                <w:sz w:val="16"/>
                <w:szCs w:val="16"/>
              </w:rPr>
              <w:t>0.015</w:t>
            </w:r>
          </w:p>
        </w:tc>
        <w:tc>
          <w:tcPr>
            <w:tcW w:w="755" w:type="dxa"/>
            <w:noWrap/>
            <w:hideMark/>
          </w:tcPr>
          <w:p w14:paraId="57AE520D" w14:textId="77777777" w:rsidR="00E2045D" w:rsidRPr="005E730D" w:rsidRDefault="00E2045D" w:rsidP="003A3769">
            <w:pPr>
              <w:pStyle w:val="CSDFigLegend"/>
              <w:rPr>
                <w:sz w:val="16"/>
                <w:szCs w:val="16"/>
              </w:rPr>
            </w:pPr>
            <w:r w:rsidRPr="005E730D">
              <w:rPr>
                <w:sz w:val="16"/>
                <w:szCs w:val="16"/>
              </w:rPr>
              <w:t>0.002</w:t>
            </w:r>
          </w:p>
          <w:p w14:paraId="3573828F" w14:textId="0810F5F0" w:rsidR="003A3769" w:rsidRPr="005E730D" w:rsidRDefault="00E2045D" w:rsidP="003A3769">
            <w:pPr>
              <w:pStyle w:val="CSDFigLegend"/>
              <w:rPr>
                <w:sz w:val="16"/>
                <w:szCs w:val="16"/>
              </w:rPr>
            </w:pPr>
            <w:r w:rsidRPr="005E730D">
              <w:rPr>
                <w:sz w:val="16"/>
                <w:szCs w:val="16"/>
              </w:rPr>
              <w:t>±</w:t>
            </w:r>
            <w:r w:rsidR="00862F28" w:rsidRPr="005E730D">
              <w:rPr>
                <w:sz w:val="16"/>
                <w:szCs w:val="16"/>
              </w:rPr>
              <w:t>0.008</w:t>
            </w:r>
          </w:p>
        </w:tc>
        <w:tc>
          <w:tcPr>
            <w:tcW w:w="755" w:type="dxa"/>
            <w:noWrap/>
            <w:hideMark/>
          </w:tcPr>
          <w:p w14:paraId="65031DE3" w14:textId="77777777" w:rsidR="00E2045D" w:rsidRPr="005E730D" w:rsidRDefault="00E2045D" w:rsidP="003A3769">
            <w:pPr>
              <w:pStyle w:val="CSDFigLegend"/>
              <w:rPr>
                <w:sz w:val="16"/>
                <w:szCs w:val="16"/>
              </w:rPr>
            </w:pPr>
            <w:r w:rsidRPr="005E730D">
              <w:rPr>
                <w:sz w:val="16"/>
                <w:szCs w:val="16"/>
              </w:rPr>
              <w:t>0.000</w:t>
            </w:r>
          </w:p>
          <w:p w14:paraId="2B64895C" w14:textId="4E2DE5E8" w:rsidR="003A3769" w:rsidRPr="005E730D" w:rsidRDefault="00E2045D" w:rsidP="003A3769">
            <w:pPr>
              <w:pStyle w:val="CSDFigLegend"/>
              <w:rPr>
                <w:sz w:val="16"/>
                <w:szCs w:val="16"/>
              </w:rPr>
            </w:pPr>
            <w:r w:rsidRPr="005E730D">
              <w:rPr>
                <w:sz w:val="16"/>
                <w:szCs w:val="16"/>
              </w:rPr>
              <w:t>±</w:t>
            </w:r>
            <w:r w:rsidR="00205FF2" w:rsidRPr="005E730D">
              <w:rPr>
                <w:sz w:val="16"/>
                <w:szCs w:val="16"/>
              </w:rPr>
              <w:t>0.003</w:t>
            </w:r>
          </w:p>
        </w:tc>
        <w:tc>
          <w:tcPr>
            <w:tcW w:w="755" w:type="dxa"/>
            <w:noWrap/>
            <w:hideMark/>
          </w:tcPr>
          <w:p w14:paraId="4209C875" w14:textId="77777777" w:rsidR="00E2045D" w:rsidRPr="005E730D" w:rsidRDefault="00E2045D" w:rsidP="003A3769">
            <w:pPr>
              <w:pStyle w:val="CSDFigLegend"/>
              <w:rPr>
                <w:sz w:val="16"/>
                <w:szCs w:val="16"/>
              </w:rPr>
            </w:pPr>
            <w:r w:rsidRPr="005E730D">
              <w:rPr>
                <w:sz w:val="16"/>
                <w:szCs w:val="16"/>
              </w:rPr>
              <w:t>0.000</w:t>
            </w:r>
          </w:p>
          <w:p w14:paraId="4AF646FE" w14:textId="0FD2668C" w:rsidR="003A3769" w:rsidRPr="005E730D" w:rsidRDefault="00E2045D" w:rsidP="003A3769">
            <w:pPr>
              <w:pStyle w:val="CSDFigLegend"/>
              <w:rPr>
                <w:sz w:val="16"/>
                <w:szCs w:val="16"/>
              </w:rPr>
            </w:pPr>
            <w:r w:rsidRPr="005E730D">
              <w:rPr>
                <w:sz w:val="16"/>
                <w:szCs w:val="16"/>
              </w:rPr>
              <w:t>±</w:t>
            </w:r>
            <w:r w:rsidR="00205FF2" w:rsidRPr="005E730D">
              <w:rPr>
                <w:sz w:val="16"/>
                <w:szCs w:val="16"/>
              </w:rPr>
              <w:t>0.002</w:t>
            </w:r>
          </w:p>
        </w:tc>
      </w:tr>
      <w:tr w:rsidR="003A3769" w:rsidRPr="003A3769" w14:paraId="613A1FF8" w14:textId="77777777" w:rsidTr="00E2045D">
        <w:trPr>
          <w:trHeight w:val="320"/>
        </w:trPr>
        <w:tc>
          <w:tcPr>
            <w:tcW w:w="715" w:type="dxa"/>
            <w:noWrap/>
            <w:hideMark/>
          </w:tcPr>
          <w:p w14:paraId="73233906" w14:textId="77777777" w:rsidR="003A3769" w:rsidRPr="005E730D" w:rsidRDefault="003A3769" w:rsidP="003A3769">
            <w:pPr>
              <w:pStyle w:val="CSDFigLegend"/>
              <w:rPr>
                <w:sz w:val="16"/>
                <w:szCs w:val="16"/>
              </w:rPr>
            </w:pPr>
            <w:r w:rsidRPr="005E730D">
              <w:rPr>
                <w:sz w:val="16"/>
                <w:szCs w:val="16"/>
              </w:rPr>
              <w:t>CP yeast BF</w:t>
            </w:r>
          </w:p>
        </w:tc>
        <w:tc>
          <w:tcPr>
            <w:tcW w:w="1474" w:type="dxa"/>
            <w:noWrap/>
            <w:hideMark/>
          </w:tcPr>
          <w:p w14:paraId="6A5CDA90" w14:textId="77777777" w:rsidR="003A3769" w:rsidRPr="005E730D" w:rsidRDefault="003A3769" w:rsidP="003A3769">
            <w:pPr>
              <w:pStyle w:val="CSDFigLegend"/>
              <w:rPr>
                <w:sz w:val="16"/>
                <w:szCs w:val="16"/>
              </w:rPr>
            </w:pPr>
            <w:proofErr w:type="spellStart"/>
            <w:r w:rsidRPr="005E730D">
              <w:rPr>
                <w:sz w:val="16"/>
                <w:szCs w:val="16"/>
              </w:rPr>
              <w:t>dia</w:t>
            </w:r>
            <w:proofErr w:type="spellEnd"/>
            <w:r w:rsidRPr="005E730D">
              <w:rPr>
                <w:sz w:val="16"/>
                <w:szCs w:val="16"/>
              </w:rPr>
              <w:t>: 40, flow: 0.6</w:t>
            </w:r>
          </w:p>
        </w:tc>
        <w:tc>
          <w:tcPr>
            <w:tcW w:w="786" w:type="dxa"/>
            <w:noWrap/>
            <w:hideMark/>
          </w:tcPr>
          <w:p w14:paraId="1C28C794" w14:textId="77777777" w:rsidR="00E2045D" w:rsidRPr="005E730D" w:rsidRDefault="00E2045D" w:rsidP="003A3769">
            <w:pPr>
              <w:pStyle w:val="CSDFigLegend"/>
              <w:rPr>
                <w:sz w:val="16"/>
                <w:szCs w:val="16"/>
              </w:rPr>
            </w:pPr>
            <w:r w:rsidRPr="005E730D">
              <w:rPr>
                <w:sz w:val="16"/>
                <w:szCs w:val="16"/>
              </w:rPr>
              <w:t>0.068</w:t>
            </w:r>
          </w:p>
          <w:p w14:paraId="0739A493" w14:textId="18B76CE7" w:rsidR="003A3769" w:rsidRPr="005E730D" w:rsidRDefault="00E2045D" w:rsidP="003A3769">
            <w:pPr>
              <w:pStyle w:val="CSDFigLegend"/>
              <w:rPr>
                <w:sz w:val="16"/>
                <w:szCs w:val="16"/>
              </w:rPr>
            </w:pPr>
            <w:r w:rsidRPr="005E730D">
              <w:rPr>
                <w:sz w:val="16"/>
                <w:szCs w:val="16"/>
              </w:rPr>
              <w:t>±</w:t>
            </w:r>
            <w:r w:rsidR="00862F28" w:rsidRPr="005E730D">
              <w:rPr>
                <w:sz w:val="16"/>
                <w:szCs w:val="16"/>
              </w:rPr>
              <w:t>0.107</w:t>
            </w:r>
          </w:p>
        </w:tc>
        <w:tc>
          <w:tcPr>
            <w:tcW w:w="756" w:type="dxa"/>
            <w:noWrap/>
            <w:hideMark/>
          </w:tcPr>
          <w:p w14:paraId="10ADC9B3" w14:textId="77777777" w:rsidR="00E2045D" w:rsidRPr="005E730D" w:rsidRDefault="00E2045D" w:rsidP="003A3769">
            <w:pPr>
              <w:pStyle w:val="CSDFigLegend"/>
              <w:rPr>
                <w:sz w:val="16"/>
                <w:szCs w:val="16"/>
              </w:rPr>
            </w:pPr>
            <w:r w:rsidRPr="005E730D">
              <w:rPr>
                <w:sz w:val="16"/>
                <w:szCs w:val="16"/>
              </w:rPr>
              <w:t>0.044</w:t>
            </w:r>
          </w:p>
          <w:p w14:paraId="496B6236" w14:textId="11B2E6D7" w:rsidR="003A3769" w:rsidRPr="005E730D" w:rsidRDefault="00E2045D" w:rsidP="003A3769">
            <w:pPr>
              <w:pStyle w:val="CSDFigLegend"/>
              <w:rPr>
                <w:sz w:val="16"/>
                <w:szCs w:val="16"/>
              </w:rPr>
            </w:pPr>
            <w:r w:rsidRPr="005E730D">
              <w:rPr>
                <w:sz w:val="16"/>
                <w:szCs w:val="16"/>
              </w:rPr>
              <w:t>±</w:t>
            </w:r>
            <w:r w:rsidR="00862F28" w:rsidRPr="005E730D">
              <w:rPr>
                <w:sz w:val="16"/>
                <w:szCs w:val="16"/>
              </w:rPr>
              <w:t>0.079</w:t>
            </w:r>
          </w:p>
        </w:tc>
        <w:tc>
          <w:tcPr>
            <w:tcW w:w="755" w:type="dxa"/>
            <w:noWrap/>
            <w:hideMark/>
          </w:tcPr>
          <w:p w14:paraId="047417E4" w14:textId="77777777" w:rsidR="00E2045D" w:rsidRPr="005E730D" w:rsidRDefault="00E2045D" w:rsidP="003A3769">
            <w:pPr>
              <w:pStyle w:val="CSDFigLegend"/>
              <w:rPr>
                <w:sz w:val="16"/>
                <w:szCs w:val="16"/>
              </w:rPr>
            </w:pPr>
            <w:r w:rsidRPr="005E730D">
              <w:rPr>
                <w:sz w:val="16"/>
                <w:szCs w:val="16"/>
              </w:rPr>
              <w:t>0.027</w:t>
            </w:r>
          </w:p>
          <w:p w14:paraId="37A37E0B" w14:textId="0B544DA9" w:rsidR="003A3769" w:rsidRPr="005E730D" w:rsidRDefault="00E2045D" w:rsidP="003A3769">
            <w:pPr>
              <w:pStyle w:val="CSDFigLegend"/>
              <w:rPr>
                <w:sz w:val="16"/>
                <w:szCs w:val="16"/>
              </w:rPr>
            </w:pPr>
            <w:r w:rsidRPr="005E730D">
              <w:rPr>
                <w:sz w:val="16"/>
                <w:szCs w:val="16"/>
              </w:rPr>
              <w:t>±</w:t>
            </w:r>
            <w:r w:rsidR="00862F28" w:rsidRPr="005E730D">
              <w:rPr>
                <w:sz w:val="16"/>
                <w:szCs w:val="16"/>
              </w:rPr>
              <w:t>0.056</w:t>
            </w:r>
          </w:p>
        </w:tc>
        <w:tc>
          <w:tcPr>
            <w:tcW w:w="755" w:type="dxa"/>
            <w:noWrap/>
            <w:hideMark/>
          </w:tcPr>
          <w:p w14:paraId="642897D6" w14:textId="77777777" w:rsidR="00E2045D" w:rsidRPr="005E730D" w:rsidRDefault="00E2045D" w:rsidP="003A3769">
            <w:pPr>
              <w:pStyle w:val="CSDFigLegend"/>
              <w:rPr>
                <w:sz w:val="16"/>
                <w:szCs w:val="16"/>
              </w:rPr>
            </w:pPr>
            <w:r w:rsidRPr="005E730D">
              <w:rPr>
                <w:sz w:val="16"/>
                <w:szCs w:val="16"/>
              </w:rPr>
              <w:t>0.016</w:t>
            </w:r>
          </w:p>
          <w:p w14:paraId="16275054" w14:textId="404FF9F1" w:rsidR="003A3769" w:rsidRPr="005E730D" w:rsidRDefault="00E2045D" w:rsidP="003A3769">
            <w:pPr>
              <w:pStyle w:val="CSDFigLegend"/>
              <w:rPr>
                <w:sz w:val="16"/>
                <w:szCs w:val="16"/>
              </w:rPr>
            </w:pPr>
            <w:r w:rsidRPr="005E730D">
              <w:rPr>
                <w:sz w:val="16"/>
                <w:szCs w:val="16"/>
              </w:rPr>
              <w:t>±</w:t>
            </w:r>
            <w:r w:rsidR="00862F28" w:rsidRPr="005E730D">
              <w:rPr>
                <w:sz w:val="16"/>
                <w:szCs w:val="16"/>
              </w:rPr>
              <w:t>0.038</w:t>
            </w:r>
          </w:p>
        </w:tc>
        <w:tc>
          <w:tcPr>
            <w:tcW w:w="755" w:type="dxa"/>
            <w:noWrap/>
            <w:hideMark/>
          </w:tcPr>
          <w:p w14:paraId="389D6DF3" w14:textId="77777777" w:rsidR="00E2045D" w:rsidRPr="005E730D" w:rsidRDefault="00E2045D" w:rsidP="003A3769">
            <w:pPr>
              <w:pStyle w:val="CSDFigLegend"/>
              <w:rPr>
                <w:sz w:val="16"/>
                <w:szCs w:val="16"/>
              </w:rPr>
            </w:pPr>
            <w:r w:rsidRPr="005E730D">
              <w:rPr>
                <w:sz w:val="16"/>
                <w:szCs w:val="16"/>
              </w:rPr>
              <w:t>0.008</w:t>
            </w:r>
          </w:p>
          <w:p w14:paraId="7D41624E" w14:textId="68AD996A" w:rsidR="003A3769" w:rsidRPr="005E730D" w:rsidRDefault="00E2045D" w:rsidP="003A3769">
            <w:pPr>
              <w:pStyle w:val="CSDFigLegend"/>
              <w:rPr>
                <w:sz w:val="16"/>
                <w:szCs w:val="16"/>
              </w:rPr>
            </w:pPr>
            <w:r w:rsidRPr="005E730D">
              <w:rPr>
                <w:sz w:val="16"/>
                <w:szCs w:val="16"/>
              </w:rPr>
              <w:t>±</w:t>
            </w:r>
            <w:r w:rsidR="00862F28" w:rsidRPr="005E730D">
              <w:rPr>
                <w:sz w:val="16"/>
                <w:szCs w:val="16"/>
              </w:rPr>
              <w:t>0.023</w:t>
            </w:r>
          </w:p>
        </w:tc>
        <w:tc>
          <w:tcPr>
            <w:tcW w:w="755" w:type="dxa"/>
            <w:noWrap/>
            <w:hideMark/>
          </w:tcPr>
          <w:p w14:paraId="6A5112BE" w14:textId="77777777" w:rsidR="00E2045D" w:rsidRPr="005E730D" w:rsidRDefault="00E2045D" w:rsidP="003A3769">
            <w:pPr>
              <w:pStyle w:val="CSDFigLegend"/>
              <w:rPr>
                <w:sz w:val="16"/>
                <w:szCs w:val="16"/>
              </w:rPr>
            </w:pPr>
            <w:r w:rsidRPr="005E730D">
              <w:rPr>
                <w:sz w:val="16"/>
                <w:szCs w:val="16"/>
              </w:rPr>
              <w:t>0.004</w:t>
            </w:r>
          </w:p>
          <w:p w14:paraId="50654897" w14:textId="261A62AB" w:rsidR="003A3769" w:rsidRPr="005E730D" w:rsidRDefault="00E2045D" w:rsidP="003A3769">
            <w:pPr>
              <w:pStyle w:val="CSDFigLegend"/>
              <w:rPr>
                <w:sz w:val="16"/>
                <w:szCs w:val="16"/>
              </w:rPr>
            </w:pPr>
            <w:r w:rsidRPr="005E730D">
              <w:rPr>
                <w:sz w:val="16"/>
                <w:szCs w:val="16"/>
              </w:rPr>
              <w:t>±</w:t>
            </w:r>
            <w:r w:rsidR="00862F28" w:rsidRPr="005E730D">
              <w:rPr>
                <w:sz w:val="16"/>
                <w:szCs w:val="16"/>
              </w:rPr>
              <w:t>0.014</w:t>
            </w:r>
          </w:p>
        </w:tc>
        <w:tc>
          <w:tcPr>
            <w:tcW w:w="755" w:type="dxa"/>
            <w:noWrap/>
            <w:hideMark/>
          </w:tcPr>
          <w:p w14:paraId="459D67D3" w14:textId="77777777" w:rsidR="00E2045D" w:rsidRPr="005E730D" w:rsidRDefault="00E2045D" w:rsidP="003A3769">
            <w:pPr>
              <w:pStyle w:val="CSDFigLegend"/>
              <w:rPr>
                <w:sz w:val="16"/>
                <w:szCs w:val="16"/>
              </w:rPr>
            </w:pPr>
            <w:r w:rsidRPr="005E730D">
              <w:rPr>
                <w:sz w:val="16"/>
                <w:szCs w:val="16"/>
              </w:rPr>
              <w:t>0.002</w:t>
            </w:r>
          </w:p>
          <w:p w14:paraId="589EA53E" w14:textId="4139FC50" w:rsidR="003A3769" w:rsidRPr="005E730D" w:rsidRDefault="00E2045D" w:rsidP="003A3769">
            <w:pPr>
              <w:pStyle w:val="CSDFigLegend"/>
              <w:rPr>
                <w:sz w:val="16"/>
                <w:szCs w:val="16"/>
              </w:rPr>
            </w:pPr>
            <w:r w:rsidRPr="005E730D">
              <w:rPr>
                <w:sz w:val="16"/>
                <w:szCs w:val="16"/>
              </w:rPr>
              <w:t>±</w:t>
            </w:r>
            <w:r w:rsidR="00862F28" w:rsidRPr="005E730D">
              <w:rPr>
                <w:sz w:val="16"/>
                <w:szCs w:val="16"/>
              </w:rPr>
              <w:t>0.008</w:t>
            </w:r>
          </w:p>
        </w:tc>
        <w:tc>
          <w:tcPr>
            <w:tcW w:w="755" w:type="dxa"/>
            <w:noWrap/>
            <w:hideMark/>
          </w:tcPr>
          <w:p w14:paraId="3E3F6ADA" w14:textId="77777777" w:rsidR="00E2045D" w:rsidRPr="005E730D" w:rsidRDefault="00E2045D" w:rsidP="003A3769">
            <w:pPr>
              <w:pStyle w:val="CSDFigLegend"/>
              <w:rPr>
                <w:sz w:val="16"/>
                <w:szCs w:val="16"/>
              </w:rPr>
            </w:pPr>
            <w:r w:rsidRPr="005E730D">
              <w:rPr>
                <w:sz w:val="16"/>
                <w:szCs w:val="16"/>
              </w:rPr>
              <w:t>0.000</w:t>
            </w:r>
          </w:p>
          <w:p w14:paraId="593613F0" w14:textId="2E7A1B46" w:rsidR="003A3769" w:rsidRPr="005E730D" w:rsidRDefault="00E2045D" w:rsidP="003A3769">
            <w:pPr>
              <w:pStyle w:val="CSDFigLegend"/>
              <w:rPr>
                <w:sz w:val="16"/>
                <w:szCs w:val="16"/>
              </w:rPr>
            </w:pPr>
            <w:r w:rsidRPr="005E730D">
              <w:rPr>
                <w:sz w:val="16"/>
                <w:szCs w:val="16"/>
              </w:rPr>
              <w:t>±</w:t>
            </w:r>
            <w:r w:rsidR="00205FF2" w:rsidRPr="005E730D">
              <w:rPr>
                <w:sz w:val="16"/>
                <w:szCs w:val="16"/>
              </w:rPr>
              <w:t>0.003</w:t>
            </w:r>
          </w:p>
        </w:tc>
        <w:tc>
          <w:tcPr>
            <w:tcW w:w="755" w:type="dxa"/>
            <w:noWrap/>
            <w:hideMark/>
          </w:tcPr>
          <w:p w14:paraId="10D4A797" w14:textId="77777777" w:rsidR="00E2045D" w:rsidRPr="005E730D" w:rsidRDefault="00E2045D" w:rsidP="003A3769">
            <w:pPr>
              <w:pStyle w:val="CSDFigLegend"/>
              <w:rPr>
                <w:sz w:val="16"/>
                <w:szCs w:val="16"/>
              </w:rPr>
            </w:pPr>
            <w:r w:rsidRPr="005E730D">
              <w:rPr>
                <w:sz w:val="16"/>
                <w:szCs w:val="16"/>
              </w:rPr>
              <w:t>0.000</w:t>
            </w:r>
          </w:p>
          <w:p w14:paraId="0AA7C4EB" w14:textId="53415430" w:rsidR="003A3769" w:rsidRPr="003A3769" w:rsidRDefault="00E2045D" w:rsidP="003A3769">
            <w:pPr>
              <w:pStyle w:val="CSDFigLegend"/>
              <w:rPr>
                <w:sz w:val="16"/>
                <w:szCs w:val="16"/>
              </w:rPr>
            </w:pPr>
            <w:r w:rsidRPr="005E730D">
              <w:rPr>
                <w:sz w:val="16"/>
                <w:szCs w:val="16"/>
              </w:rPr>
              <w:t>±</w:t>
            </w:r>
            <w:r w:rsidR="00205FF2" w:rsidRPr="005E730D">
              <w:rPr>
                <w:sz w:val="16"/>
                <w:szCs w:val="16"/>
              </w:rPr>
              <w:t>0.002</w:t>
            </w:r>
          </w:p>
        </w:tc>
      </w:tr>
    </w:tbl>
    <w:p w14:paraId="06486636" w14:textId="77777777" w:rsidR="009B7B0F" w:rsidRPr="00B957E0" w:rsidRDefault="009B7B0F" w:rsidP="00016ADD">
      <w:pPr>
        <w:pStyle w:val="CSDFigLegend"/>
        <w:rPr>
          <w:sz w:val="16"/>
          <w:szCs w:val="16"/>
        </w:rPr>
      </w:pPr>
    </w:p>
    <w:sectPr w:rsidR="009B7B0F" w:rsidRPr="00B957E0" w:rsidSect="002D7480">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6A947" w14:textId="77777777" w:rsidR="0009586F" w:rsidRDefault="0009586F" w:rsidP="001E25E2">
      <w:pPr>
        <w:spacing w:after="0" w:line="240" w:lineRule="auto"/>
      </w:pPr>
      <w:r>
        <w:separator/>
      </w:r>
    </w:p>
  </w:endnote>
  <w:endnote w:type="continuationSeparator" w:id="0">
    <w:p w14:paraId="71EBA47F" w14:textId="77777777" w:rsidR="0009586F" w:rsidRDefault="0009586F"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F769E" w14:textId="77777777" w:rsidR="0009586F" w:rsidRDefault="0009586F" w:rsidP="001E25E2">
      <w:pPr>
        <w:spacing w:after="0" w:line="240" w:lineRule="auto"/>
      </w:pPr>
      <w:r>
        <w:separator/>
      </w:r>
    </w:p>
  </w:footnote>
  <w:footnote w:type="continuationSeparator" w:id="0">
    <w:p w14:paraId="56CD3812" w14:textId="77777777" w:rsidR="0009586F" w:rsidRDefault="0009586F"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A25"/>
    <w:rsid w:val="00004109"/>
    <w:rsid w:val="00004AFD"/>
    <w:rsid w:val="00005FC3"/>
    <w:rsid w:val="0001003A"/>
    <w:rsid w:val="0001247D"/>
    <w:rsid w:val="000141E4"/>
    <w:rsid w:val="0001499B"/>
    <w:rsid w:val="00016285"/>
    <w:rsid w:val="00016ADD"/>
    <w:rsid w:val="000173A9"/>
    <w:rsid w:val="00020016"/>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586F"/>
    <w:rsid w:val="00097593"/>
    <w:rsid w:val="000A5516"/>
    <w:rsid w:val="000A5D9A"/>
    <w:rsid w:val="000B080D"/>
    <w:rsid w:val="000B4EC8"/>
    <w:rsid w:val="000C002C"/>
    <w:rsid w:val="000C07B5"/>
    <w:rsid w:val="000C12D1"/>
    <w:rsid w:val="000C18E6"/>
    <w:rsid w:val="000C2580"/>
    <w:rsid w:val="000C4BDA"/>
    <w:rsid w:val="000C5C6A"/>
    <w:rsid w:val="000D0F02"/>
    <w:rsid w:val="000D251E"/>
    <w:rsid w:val="000D3DF2"/>
    <w:rsid w:val="000D4BEB"/>
    <w:rsid w:val="000D73D8"/>
    <w:rsid w:val="000E1DF4"/>
    <w:rsid w:val="000E1E04"/>
    <w:rsid w:val="000E2924"/>
    <w:rsid w:val="000E2E49"/>
    <w:rsid w:val="000E49E6"/>
    <w:rsid w:val="000F5760"/>
    <w:rsid w:val="000F76F2"/>
    <w:rsid w:val="00103421"/>
    <w:rsid w:val="00107AEF"/>
    <w:rsid w:val="00107CBB"/>
    <w:rsid w:val="00110127"/>
    <w:rsid w:val="001142EF"/>
    <w:rsid w:val="001142FA"/>
    <w:rsid w:val="00115139"/>
    <w:rsid w:val="001157D4"/>
    <w:rsid w:val="00117686"/>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3FEC"/>
    <w:rsid w:val="001F47B2"/>
    <w:rsid w:val="001F47EC"/>
    <w:rsid w:val="001F679C"/>
    <w:rsid w:val="001F7C0E"/>
    <w:rsid w:val="002007B6"/>
    <w:rsid w:val="0020373C"/>
    <w:rsid w:val="0020410F"/>
    <w:rsid w:val="00204941"/>
    <w:rsid w:val="00205FF2"/>
    <w:rsid w:val="002070EC"/>
    <w:rsid w:val="002108E1"/>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2FF4"/>
    <w:rsid w:val="002D42EA"/>
    <w:rsid w:val="002D448C"/>
    <w:rsid w:val="002D4F0C"/>
    <w:rsid w:val="002D7480"/>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74D"/>
    <w:rsid w:val="00344A8D"/>
    <w:rsid w:val="00346082"/>
    <w:rsid w:val="003466A8"/>
    <w:rsid w:val="00352076"/>
    <w:rsid w:val="0035283F"/>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A05C0"/>
    <w:rsid w:val="003A3769"/>
    <w:rsid w:val="003A4109"/>
    <w:rsid w:val="003A466B"/>
    <w:rsid w:val="003A74D7"/>
    <w:rsid w:val="003A78CB"/>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0DCB"/>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4345"/>
    <w:rsid w:val="00566D74"/>
    <w:rsid w:val="00566EFD"/>
    <w:rsid w:val="005743FD"/>
    <w:rsid w:val="00575FCF"/>
    <w:rsid w:val="00580C45"/>
    <w:rsid w:val="005858E1"/>
    <w:rsid w:val="00586B01"/>
    <w:rsid w:val="00587DD5"/>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B7FCD"/>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E730D"/>
    <w:rsid w:val="005F4072"/>
    <w:rsid w:val="005F4475"/>
    <w:rsid w:val="005F48D1"/>
    <w:rsid w:val="005F4929"/>
    <w:rsid w:val="005F4CE3"/>
    <w:rsid w:val="005F57A5"/>
    <w:rsid w:val="005F7B6C"/>
    <w:rsid w:val="006019E5"/>
    <w:rsid w:val="00601C90"/>
    <w:rsid w:val="006024F6"/>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49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F086F"/>
    <w:rsid w:val="007F0CBB"/>
    <w:rsid w:val="007F1EAE"/>
    <w:rsid w:val="007F3EA4"/>
    <w:rsid w:val="007F3FBE"/>
    <w:rsid w:val="007F46CA"/>
    <w:rsid w:val="007F62E8"/>
    <w:rsid w:val="007F79D9"/>
    <w:rsid w:val="00800171"/>
    <w:rsid w:val="008067C5"/>
    <w:rsid w:val="008078D5"/>
    <w:rsid w:val="0081121F"/>
    <w:rsid w:val="00811880"/>
    <w:rsid w:val="00811AD5"/>
    <w:rsid w:val="008146F9"/>
    <w:rsid w:val="00814C6A"/>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2F28"/>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67D"/>
    <w:rsid w:val="008A1D89"/>
    <w:rsid w:val="008A2E6E"/>
    <w:rsid w:val="008B0FBF"/>
    <w:rsid w:val="008B282F"/>
    <w:rsid w:val="008B4008"/>
    <w:rsid w:val="008B73EC"/>
    <w:rsid w:val="008D0051"/>
    <w:rsid w:val="008D215A"/>
    <w:rsid w:val="008D2D5F"/>
    <w:rsid w:val="008D4904"/>
    <w:rsid w:val="008D751B"/>
    <w:rsid w:val="008D797E"/>
    <w:rsid w:val="008E1926"/>
    <w:rsid w:val="008F12BE"/>
    <w:rsid w:val="008F37A9"/>
    <w:rsid w:val="00901037"/>
    <w:rsid w:val="00901ADD"/>
    <w:rsid w:val="00904A14"/>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3902"/>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511F0"/>
    <w:rsid w:val="00B526FC"/>
    <w:rsid w:val="00B5351B"/>
    <w:rsid w:val="00B54A19"/>
    <w:rsid w:val="00B56FD8"/>
    <w:rsid w:val="00B63261"/>
    <w:rsid w:val="00B635BF"/>
    <w:rsid w:val="00B63918"/>
    <w:rsid w:val="00B646CC"/>
    <w:rsid w:val="00B647B1"/>
    <w:rsid w:val="00B6641B"/>
    <w:rsid w:val="00B66570"/>
    <w:rsid w:val="00B73309"/>
    <w:rsid w:val="00B76868"/>
    <w:rsid w:val="00B771C2"/>
    <w:rsid w:val="00B8419F"/>
    <w:rsid w:val="00B84A19"/>
    <w:rsid w:val="00B85453"/>
    <w:rsid w:val="00B85C02"/>
    <w:rsid w:val="00B85DB5"/>
    <w:rsid w:val="00B865F2"/>
    <w:rsid w:val="00B9037D"/>
    <w:rsid w:val="00B929CA"/>
    <w:rsid w:val="00B92FA9"/>
    <w:rsid w:val="00B957E0"/>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046F3"/>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A7D45"/>
    <w:rsid w:val="00CB627F"/>
    <w:rsid w:val="00CC1C87"/>
    <w:rsid w:val="00CC31C7"/>
    <w:rsid w:val="00CC4A28"/>
    <w:rsid w:val="00CC6637"/>
    <w:rsid w:val="00CC665A"/>
    <w:rsid w:val="00CC6A94"/>
    <w:rsid w:val="00CC6B58"/>
    <w:rsid w:val="00CD40EA"/>
    <w:rsid w:val="00CD4F75"/>
    <w:rsid w:val="00CD5631"/>
    <w:rsid w:val="00CD6A61"/>
    <w:rsid w:val="00CD7E8F"/>
    <w:rsid w:val="00CE22BC"/>
    <w:rsid w:val="00CE2F83"/>
    <w:rsid w:val="00CF11D1"/>
    <w:rsid w:val="00CF1887"/>
    <w:rsid w:val="00CF2563"/>
    <w:rsid w:val="00CF324A"/>
    <w:rsid w:val="00CF6500"/>
    <w:rsid w:val="00CF67B1"/>
    <w:rsid w:val="00D00504"/>
    <w:rsid w:val="00D00CE7"/>
    <w:rsid w:val="00D015BF"/>
    <w:rsid w:val="00D02476"/>
    <w:rsid w:val="00D02D8E"/>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DDC"/>
    <w:rsid w:val="00DA2A16"/>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045D"/>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5358"/>
    <w:rsid w:val="00E557B2"/>
    <w:rsid w:val="00E55E31"/>
    <w:rsid w:val="00E56657"/>
    <w:rsid w:val="00E5744D"/>
    <w:rsid w:val="00E606F8"/>
    <w:rsid w:val="00E627EF"/>
    <w:rsid w:val="00E628C4"/>
    <w:rsid w:val="00E633C3"/>
    <w:rsid w:val="00E6415D"/>
    <w:rsid w:val="00E65EA5"/>
    <w:rsid w:val="00E66251"/>
    <w:rsid w:val="00E66462"/>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1AFC"/>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4211"/>
    <w:rsid w:val="00F85C2F"/>
    <w:rsid w:val="00F864F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6EBE"/>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266929622">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70628028">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03270898">
      <w:bodyDiv w:val="1"/>
      <w:marLeft w:val="0"/>
      <w:marRight w:val="0"/>
      <w:marTop w:val="0"/>
      <w:marBottom w:val="0"/>
      <w:divBdr>
        <w:top w:val="none" w:sz="0" w:space="0" w:color="auto"/>
        <w:left w:val="none" w:sz="0" w:space="0" w:color="auto"/>
        <w:bottom w:val="none" w:sz="0" w:space="0" w:color="auto"/>
        <w:right w:val="none" w:sz="0" w:space="0" w:color="auto"/>
      </w:divBdr>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497568768">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767</TotalTime>
  <Pages>2</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134</cp:revision>
  <dcterms:created xsi:type="dcterms:W3CDTF">2023-10-13T14:29:00Z</dcterms:created>
  <dcterms:modified xsi:type="dcterms:W3CDTF">2024-05-14T16:12:00Z</dcterms:modified>
</cp:coreProperties>
</file>